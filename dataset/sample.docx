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EE59D" w14:textId="77777777" w:rsidR="001273C1" w:rsidRDefault="00000000" w:rsidP="00E0401F">
      <w:pPr>
        <w:pStyle w:val="Title"/>
      </w:pPr>
      <w:sdt>
        <w:sdtPr>
          <w:id w:val="-1675106444"/>
          <w:placeholder>
            <w:docPart w:val="9BC9038FED3343C7B00E0AB67FB824B0"/>
          </w:placeholder>
          <w:showingPlcHdr/>
          <w15:appearance w15:val="hidden"/>
        </w:sdtPr>
        <w:sdtContent>
          <w:r w:rsidR="00E0401F" w:rsidRPr="00E0401F">
            <w:t>OLSON HARRIS LTD.</w:t>
          </w:r>
        </w:sdtContent>
      </w:sdt>
    </w:p>
    <w:p w14:paraId="37CB94B9" w14:textId="77777777" w:rsidR="00E0401F" w:rsidRPr="00E0401F" w:rsidRDefault="00000000" w:rsidP="00E0401F">
      <w:pPr>
        <w:pStyle w:val="Title"/>
      </w:pPr>
      <w:sdt>
        <w:sdtPr>
          <w:id w:val="1862847750"/>
          <w:placeholder>
            <w:docPart w:val="60EC4E4244A742AF9D2A86EF997DD787"/>
          </w:placeholder>
          <w:showingPlcHdr/>
          <w15:appearance w15:val="hidden"/>
        </w:sdtPr>
        <w:sdtContent>
          <w:r w:rsidR="00E0401F" w:rsidRPr="00E0401F">
            <w:t>Proposal for Services</w:t>
          </w:r>
        </w:sdtContent>
      </w:sdt>
      <w:r w:rsidR="00E0401F" w:rsidRPr="00E0401F">
        <w:t xml:space="preserve"> </w:t>
      </w:r>
    </w:p>
    <w:p w14:paraId="18154B23"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6CEDCD4D" wp14:editId="79E9E68D">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EAB1"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03F02D99" w14:textId="77777777" w:rsidR="005140CB" w:rsidRPr="000B112D" w:rsidRDefault="00000000" w:rsidP="000B112D">
      <w:pPr>
        <w:pStyle w:val="Subtitle"/>
      </w:pPr>
      <w:sdt>
        <w:sdtPr>
          <w:alias w:val="For Independent Contractors:"/>
          <w:tag w:val="For Independent Contractors:"/>
          <w:id w:val="-1746102849"/>
          <w:placeholder>
            <w:docPart w:val="29A6520918114AD0B6ED7CEABC33B614"/>
          </w:placeholder>
          <w:temporary/>
          <w:showingPlcHdr/>
          <w15:appearance w15:val="hidden"/>
        </w:sdtPr>
        <w:sdtContent>
          <w:r w:rsidR="005140CB" w:rsidRPr="00C27980">
            <w:rPr>
              <w:rStyle w:val="Heading2Char"/>
            </w:rPr>
            <w:t>For Independent Contractors</w:t>
          </w:r>
        </w:sdtContent>
      </w:sdt>
    </w:p>
    <w:tbl>
      <w:tblPr>
        <w:tblStyle w:val="TipTable"/>
        <w:tblW w:w="5000" w:type="pct"/>
        <w:jc w:val="center"/>
        <w:tblLook w:val="04A0" w:firstRow="1" w:lastRow="0" w:firstColumn="1" w:lastColumn="0" w:noHBand="0" w:noVBand="1"/>
        <w:tblDescription w:val="Layout table"/>
      </w:tblPr>
      <w:tblGrid>
        <w:gridCol w:w="577"/>
        <w:gridCol w:w="8783"/>
      </w:tblGrid>
      <w:tr w:rsidR="0085761F" w14:paraId="3CD09E9E"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011FCAE" w14:textId="77777777" w:rsidR="0085761F" w:rsidRDefault="003C0DAF" w:rsidP="00E0401F">
            <w:pPr>
              <w:spacing w:after="180" w:line="288" w:lineRule="auto"/>
              <w:jc w:val="both"/>
            </w:pPr>
            <w:r>
              <w:rPr>
                <w:noProof/>
                <w:lang w:eastAsia="en-US"/>
              </w:rPr>
              <w:drawing>
                <wp:inline distT="0" distB="0" distL="0" distR="0" wp14:anchorId="1D3E9880" wp14:editId="056D21EC">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D177E98" w14:textId="77777777"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62B458311E6049148961FF3B11760D86"/>
                </w:placeholder>
                <w:temporary/>
                <w:showingPlcHdr/>
                <w15:appearance w15:val="hidden"/>
              </w:sdtPr>
              <w:sdtContent>
                <w:r w:rsidR="0085761F">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E31C4F1958464769957F4613AA6D5DA6"/>
              </w:placeholder>
              <w:temporary/>
              <w:showingPlcHdr/>
              <w15:appearance w15:val="hidden"/>
            </w:sdtPr>
            <w:sdtContent>
              <w:p w14:paraId="49606FD3" w14:textId="77777777" w:rsidR="0085761F" w:rsidRPr="000136ED"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14:paraId="13AECCFE" w14:textId="77777777"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14:paraId="33FAEFDC" w14:textId="77777777"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2FDD3A592E6546CAA42C701A36764F6A"/>
                </w:placeholder>
                <w:temporary/>
                <w:showingPlcHdr/>
                <w15:appearance w15:val="hidden"/>
              </w:sdtPr>
              <w:sdtContent>
                <w:r w:rsidR="0085761F">
                  <w:t>The sample content throughout this proposal includes placeholder content for you to replace with your own.</w:t>
                </w:r>
              </w:sdtContent>
            </w:sdt>
          </w:p>
        </w:tc>
      </w:tr>
    </w:tbl>
    <w:p w14:paraId="2A61E91E" w14:textId="77777777" w:rsidR="00017EFD" w:rsidRDefault="00017EFD" w:rsidP="005140CB">
      <w:pPr>
        <w:pStyle w:val="NoSpacing"/>
      </w:pPr>
    </w:p>
    <w:p w14:paraId="0938F5F3" w14:textId="77777777" w:rsidR="001273C1" w:rsidRPr="005140CB" w:rsidRDefault="00000000" w:rsidP="005140CB">
      <w:pPr>
        <w:pStyle w:val="Heading1"/>
      </w:pPr>
      <w:sdt>
        <w:sdtPr>
          <w:alias w:val="Overview:"/>
          <w:tag w:val="Overview:"/>
          <w:id w:val="-1324508684"/>
          <w:placeholder>
            <w:docPart w:val="A45C90CC49714FAC962128FE733FBC31"/>
          </w:placeholder>
          <w:temporary/>
          <w:showingPlcHdr/>
          <w15:appearance w15:val="hidden"/>
        </w:sdtPr>
        <w:sdtContent>
          <w:r w:rsidR="00386778" w:rsidRPr="005140CB">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324C4334"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9401AC8" w14:textId="77777777" w:rsidR="00386778" w:rsidRPr="00D16EFA" w:rsidRDefault="007C13B2" w:rsidP="004D39A3">
            <w:pPr>
              <w:rPr>
                <w:color w:val="4472C4" w:themeColor="accent1"/>
              </w:rPr>
            </w:pPr>
            <w:r>
              <w:rPr>
                <w:noProof/>
                <w:lang w:eastAsia="en-US"/>
              </w:rPr>
              <w:drawing>
                <wp:inline distT="0" distB="0" distL="0" distR="0" wp14:anchorId="46BB0FC9" wp14:editId="11595C94">
                  <wp:extent cx="285316" cy="285316"/>
                  <wp:effectExtent l="0" t="0" r="0" b="0"/>
                  <wp:docPr id="56" name="Graphic 5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B504AA3"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661595137"/>
                <w:placeholder>
                  <w:docPart w:val="1A944787994B4884A558002719A8553F"/>
                </w:placeholder>
                <w:temporary/>
                <w:showingPlcHdr/>
                <w15:appearance w15:val="hidden"/>
              </w:sdtPr>
              <w:sdtContent>
                <w:r w:rsidR="00386778" w:rsidRPr="00410067">
                  <w:t>Use the overview to provide a brief summary of the reason for the proposal, and how you can best support the client’s needs. You can expand on this summary throughout the rest of the proposal.</w:t>
                </w:r>
              </w:sdtContent>
            </w:sdt>
          </w:p>
        </w:tc>
      </w:tr>
    </w:tbl>
    <w:p w14:paraId="32BB02A0" w14:textId="77777777" w:rsidR="001273C1" w:rsidRDefault="001273C1">
      <w:pPr>
        <w:pStyle w:val="NoSpacing"/>
      </w:pPr>
    </w:p>
    <w:p w14:paraId="4B607AB5" w14:textId="77777777" w:rsidR="001273C1" w:rsidRDefault="00000000">
      <w:sdt>
        <w:sdtPr>
          <w:id w:val="-455569273"/>
          <w:placeholder>
            <w:docPart w:val="C09425378A6E49C99F711469E3E6CFFC"/>
          </w:placeholder>
          <w:showingPlcHdr/>
          <w15:appearance w15:val="hidden"/>
        </w:sdtPr>
        <w:sdtContent>
          <w:r w:rsidR="005140CB" w:rsidRPr="005140CB">
            <w:t>OLSON HARRIS LTD.</w:t>
          </w:r>
        </w:sdtContent>
      </w:sdt>
      <w:r w:rsidR="00C16778">
        <w:t xml:space="preserve"> </w:t>
      </w:r>
      <w:sdt>
        <w:sdtPr>
          <w:alias w:val="Enter description:"/>
          <w:tag w:val="Enter description:"/>
          <w:id w:val="-1101337332"/>
          <w:placeholder>
            <w:docPart w:val="6FBA7352A6F6462780733891E4881827"/>
          </w:placeholder>
          <w:temporary/>
          <w:showingPlcHdr/>
          <w15:appearance w15:val="hidden"/>
        </w:sdtPr>
        <w:sdtContent>
          <w:r w:rsidR="00386778">
            <w:t>is pleased to submit this proposal for services to support</w:t>
          </w:r>
        </w:sdtContent>
      </w:sdt>
      <w:r w:rsidR="00386778">
        <w:t xml:space="preserve"> </w:t>
      </w:r>
      <w:sdt>
        <w:sdtPr>
          <w:id w:val="-474141581"/>
          <w:placeholder>
            <w:docPart w:val="C68927013A204B1C9EC71C0848CA6B74"/>
          </w:placeholder>
          <w:showingPlcHdr/>
          <w15:appearance w15:val="hidden"/>
        </w:sdtPr>
        <w:sdtContent>
          <w:r w:rsidR="005140CB" w:rsidRPr="005140CB">
            <w:t>Northwind Traders</w:t>
          </w:r>
        </w:sdtContent>
      </w:sdt>
      <w:r w:rsidR="00C16778">
        <w:t xml:space="preserve"> </w:t>
      </w:r>
      <w:sdt>
        <w:sdtPr>
          <w:alias w:val="Enter description:"/>
          <w:tag w:val="Enter description:"/>
          <w:id w:val="1513799901"/>
          <w:placeholder>
            <w:docPart w:val="50D7288E0CAA4C10B33F22C3E4CE2C89"/>
          </w:placeholder>
          <w:temporary/>
          <w:showingPlcHdr/>
          <w15:appearance w15:val="hidden"/>
        </w:sdtPr>
        <w:sdtContent>
          <w:r w:rsidR="00386778">
            <w:t>in achieving its goals for improving customer satisfaction by</w:t>
          </w:r>
        </w:sdtContent>
      </w:sdt>
      <w:r w:rsidR="00386778">
        <w:t xml:space="preserve"> </w:t>
      </w:r>
      <w:sdt>
        <w:sdtPr>
          <w:alias w:val="Enter description:"/>
          <w:tag w:val="Enter description:"/>
          <w:id w:val="-566963215"/>
          <w:placeholder>
            <w:docPart w:val="A9261D9907AB43D9BD922FC7A4CD4D68"/>
          </w:placeholder>
          <w:temporary/>
          <w:showingPlcHdr/>
          <w15:appearance w15:val="hidden"/>
        </w:sdtPr>
        <w:sdtContent>
          <w:r w:rsidR="00386778">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sdtContent>
      </w:sdt>
    </w:p>
    <w:p w14:paraId="4F504FA3" w14:textId="77777777" w:rsidR="00017EFD" w:rsidRDefault="00017EFD"/>
    <w:p w14:paraId="570C10E8" w14:textId="77777777" w:rsidR="001273C1" w:rsidRDefault="00000000">
      <w:pPr>
        <w:pStyle w:val="Heading2"/>
      </w:pPr>
      <w:sdt>
        <w:sdtPr>
          <w:alias w:val="The Objective:"/>
          <w:tag w:val="The Objective:"/>
          <w:id w:val="-75594084"/>
          <w:placeholder>
            <w:docPart w:val="769D089E9A7E41D6B46C4994FB143E70"/>
          </w:placeholder>
          <w:temporary/>
          <w:showingPlcHdr/>
          <w15:appearance w15:val="hidden"/>
        </w:sdtPr>
        <w:sdtContent>
          <w:r w:rsidR="00386778" w:rsidRPr="003C0DAF">
            <w:t>The Objective</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14399BB8" w14:textId="77777777" w:rsidTr="00D16EF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4F17551" w14:textId="77777777" w:rsidR="00386778" w:rsidRDefault="007C13B2" w:rsidP="004D39A3">
            <w:r>
              <w:rPr>
                <w:noProof/>
                <w:lang w:eastAsia="en-US"/>
              </w:rPr>
              <w:drawing>
                <wp:inline distT="0" distB="0" distL="0" distR="0" wp14:anchorId="2C4142FA" wp14:editId="5EB346E9">
                  <wp:extent cx="285316" cy="285316"/>
                  <wp:effectExtent l="0" t="0" r="0" b="0"/>
                  <wp:docPr id="37" name="Graphic 3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E2E6085"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373808"/>
                <w:placeholder>
                  <w:docPart w:val="ADE8ECF309C642F789DC4FB992DECDB3"/>
                </w:placeholder>
                <w:temporary/>
                <w:showingPlcHdr/>
                <w15:appearance w15:val="hidden"/>
              </w:sdtPr>
              <w:sdtContent>
                <w:r w:rsidR="00386778">
                  <w:t>Include a purpose statement that covers the problem and the key theme around your solution. Restate the client’s needs as determined by reading their RFP or your previous interview process.</w:t>
                </w:r>
              </w:sdtContent>
            </w:sdt>
          </w:p>
        </w:tc>
      </w:tr>
    </w:tbl>
    <w:p w14:paraId="0117ADAD" w14:textId="77777777" w:rsidR="001273C1" w:rsidRDefault="001273C1">
      <w:pPr>
        <w:pStyle w:val="NoSpacing"/>
      </w:pPr>
    </w:p>
    <w:p w14:paraId="046E726F" w14:textId="77777777" w:rsidR="001273C1" w:rsidRDefault="00000000">
      <w:pPr>
        <w:pStyle w:val="ListBullet"/>
      </w:pPr>
      <w:sdt>
        <w:sdtPr>
          <w:alias w:val="Need #1:"/>
          <w:tag w:val="Need #1:"/>
          <w:id w:val="890539782"/>
          <w:placeholder>
            <w:docPart w:val="412879B092DA46B48545C6D7AEE0562F"/>
          </w:placeholder>
          <w:temporary/>
          <w:showingPlcHdr/>
          <w15:appearance w15:val="hidden"/>
        </w:sdtPr>
        <w:sdtContent>
          <w:r w:rsidR="00386778">
            <w:t>Need #1:</w:t>
          </w:r>
        </w:sdtContent>
      </w:sdt>
      <w:r w:rsidR="00C16778">
        <w:t xml:space="preserve"> </w:t>
      </w:r>
      <w:sdt>
        <w:sdtPr>
          <w:alias w:val="Enter Need #1:"/>
          <w:tag w:val="Enter Need #1:"/>
          <w:id w:val="428630050"/>
          <w:placeholder>
            <w:docPart w:val="0860D1F42C1C47F1B23A33FC009FF060"/>
          </w:placeholder>
          <w:temporary/>
          <w:showingPlcHdr/>
          <w15:appearance w15:val="hidden"/>
        </w:sdtPr>
        <w:sdtContent>
          <w:r w:rsidR="005D1F41">
            <w:t>I</w:t>
          </w:r>
          <w:r w:rsidR="00386778">
            <w:t>mprove response time for customer questions</w:t>
          </w:r>
        </w:sdtContent>
      </w:sdt>
    </w:p>
    <w:p w14:paraId="1C28C2BA" w14:textId="77777777" w:rsidR="001273C1" w:rsidRDefault="00000000">
      <w:pPr>
        <w:pStyle w:val="ListBullet"/>
      </w:pPr>
      <w:sdt>
        <w:sdtPr>
          <w:alias w:val="Need #2:"/>
          <w:tag w:val="Need #2:"/>
          <w:id w:val="1973086966"/>
          <w:placeholder>
            <w:docPart w:val="D26629CB403A4E7EB1647C51EEDAB301"/>
          </w:placeholder>
          <w:temporary/>
          <w:showingPlcHdr/>
          <w15:appearance w15:val="hidden"/>
        </w:sdtPr>
        <w:sdtContent>
          <w:r w:rsidR="00386778">
            <w:t>Need #2:</w:t>
          </w:r>
        </w:sdtContent>
      </w:sdt>
      <w:r w:rsidR="00C16778">
        <w:t xml:space="preserve"> </w:t>
      </w:r>
      <w:sdt>
        <w:sdtPr>
          <w:alias w:val="Enter Need #2:"/>
          <w:tag w:val="Enter Need #2:"/>
          <w:id w:val="1557817185"/>
          <w:placeholder>
            <w:docPart w:val="84A1A67B112845CBBCE3BF70D91C1770"/>
          </w:placeholder>
          <w:temporary/>
          <w:showingPlcHdr/>
          <w15:appearance w15:val="hidden"/>
        </w:sdtPr>
        <w:sdtContent>
          <w:r w:rsidR="005D1F41">
            <w:t>I</w:t>
          </w:r>
          <w:r w:rsidR="00386778">
            <w:t>mprove upon weaknesses in upsell/cross-sell volumes</w:t>
          </w:r>
        </w:sdtContent>
      </w:sdt>
    </w:p>
    <w:p w14:paraId="62C31399" w14:textId="77777777" w:rsidR="001273C1" w:rsidRDefault="00000000">
      <w:pPr>
        <w:pStyle w:val="ListBullet"/>
      </w:pPr>
      <w:sdt>
        <w:sdtPr>
          <w:alias w:val="Need #3:"/>
          <w:tag w:val="Need #3:"/>
          <w:id w:val="-580906833"/>
          <w:placeholder>
            <w:docPart w:val="7159FA2DB9F2493485271A6FF7B626FD"/>
          </w:placeholder>
          <w:temporary/>
          <w:showingPlcHdr/>
          <w15:appearance w15:val="hidden"/>
        </w:sdtPr>
        <w:sdtContent>
          <w:r w:rsidR="00386778">
            <w:t>Need #3:</w:t>
          </w:r>
        </w:sdtContent>
      </w:sdt>
      <w:r w:rsidR="00C16778">
        <w:t xml:space="preserve"> </w:t>
      </w:r>
      <w:sdt>
        <w:sdtPr>
          <w:alias w:val="Enter Need #3:"/>
          <w:tag w:val="Enter Need #3:"/>
          <w:id w:val="-1964030536"/>
          <w:placeholder>
            <w:docPart w:val="ECAC9CDB4F76471FBB603704AD39F595"/>
          </w:placeholder>
          <w:temporary/>
          <w:showingPlcHdr/>
          <w15:appearance w15:val="hidden"/>
        </w:sdtPr>
        <w:sdtContent>
          <w:r w:rsidR="005D1F41">
            <w:t>R</w:t>
          </w:r>
          <w:r w:rsidR="00386778" w:rsidRPr="005140CB">
            <w:t>apid training for staff on new system</w:t>
          </w:r>
        </w:sdtContent>
      </w:sdt>
    </w:p>
    <w:p w14:paraId="70D3ADB5" w14:textId="77777777" w:rsidR="001273C1" w:rsidRDefault="00000000">
      <w:pPr>
        <w:pStyle w:val="Heading2"/>
      </w:pPr>
      <w:sdt>
        <w:sdtPr>
          <w:alias w:val="The Opportunity:"/>
          <w:tag w:val="The Opportunity:"/>
          <w:id w:val="295649087"/>
          <w:placeholder>
            <w:docPart w:val="FD953CEBAFEB49F682480CDC2B7648F8"/>
          </w:placeholder>
          <w:temporary/>
          <w:showingPlcHdr/>
          <w15:appearance w15:val="hidden"/>
        </w:sdtPr>
        <w:sdtContent>
          <w:r w:rsidR="00386778" w:rsidRPr="005140CB">
            <w:t>The Opportunity</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27259495"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BBE81A" w14:textId="77777777" w:rsidR="00386778" w:rsidRDefault="007C13B2" w:rsidP="004D39A3">
            <w:r>
              <w:rPr>
                <w:noProof/>
                <w:lang w:eastAsia="en-US"/>
              </w:rPr>
              <w:drawing>
                <wp:inline distT="0" distB="0" distL="0" distR="0" wp14:anchorId="1EB44D89" wp14:editId="060F4209">
                  <wp:extent cx="285316" cy="285316"/>
                  <wp:effectExtent l="0" t="0" r="0" b="0"/>
                  <wp:docPr id="36" name="Graphic 3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AC3DDEC"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2293014"/>
                <w:placeholder>
                  <w:docPart w:val="DC40B9D72A3C4E8499ADDC5FEDF29DA7"/>
                </w:placeholder>
                <w:temporary/>
                <w:showingPlcHdr/>
                <w15:appearance w15:val="hidden"/>
              </w:sdtPr>
              <w:sdtContent>
                <w:r w:rsidR="00386778">
                  <w:t>Include major points and identify the opportunity. Restate the client’s project goals you identified previously (such as via RFP, interview, etc.).</w:t>
                </w:r>
              </w:sdtContent>
            </w:sdt>
          </w:p>
        </w:tc>
      </w:tr>
    </w:tbl>
    <w:p w14:paraId="67C1D68B" w14:textId="77777777" w:rsidR="001273C1" w:rsidRDefault="001273C1">
      <w:pPr>
        <w:pStyle w:val="NoSpacing"/>
      </w:pPr>
    </w:p>
    <w:p w14:paraId="1250781A" w14:textId="77777777" w:rsidR="001273C1" w:rsidRDefault="00000000">
      <w:pPr>
        <w:pStyle w:val="ListBullet"/>
      </w:pPr>
      <w:sdt>
        <w:sdtPr>
          <w:alias w:val="Goal #1:"/>
          <w:tag w:val="Goal #1:"/>
          <w:id w:val="1034073029"/>
          <w:placeholder>
            <w:docPart w:val="8A3765F9A2F84C1B97EA04B1BBC98E95"/>
          </w:placeholder>
          <w:temporary/>
          <w:showingPlcHdr/>
          <w15:appearance w15:val="hidden"/>
        </w:sdtPr>
        <w:sdtContent>
          <w:r w:rsidR="00386778">
            <w:t>Goal #1:</w:t>
          </w:r>
        </w:sdtContent>
      </w:sdt>
      <w:r w:rsidR="00C16778">
        <w:t xml:space="preserve"> </w:t>
      </w:r>
      <w:sdt>
        <w:sdtPr>
          <w:alias w:val="Enter Goal #1:"/>
          <w:tag w:val="Enter Goal #1:"/>
          <w:id w:val="212774532"/>
          <w:placeholder>
            <w:docPart w:val="B8813AB7B8754FECAD92C63FAF77FCC2"/>
          </w:placeholder>
          <w:temporary/>
          <w:showingPlcHdr/>
          <w15:appearance w15:val="hidden"/>
        </w:sdtPr>
        <w:sdtContent>
          <w:r w:rsidR="00386778">
            <w:t>Train all CSRs on new system within 6 weeks of go-live date</w:t>
          </w:r>
        </w:sdtContent>
      </w:sdt>
    </w:p>
    <w:p w14:paraId="341C3C9C" w14:textId="77777777" w:rsidR="001273C1" w:rsidRDefault="00000000">
      <w:pPr>
        <w:pStyle w:val="ListBullet"/>
      </w:pPr>
      <w:sdt>
        <w:sdtPr>
          <w:alias w:val="Goal #2:"/>
          <w:tag w:val="Goal #2:"/>
          <w:id w:val="173073365"/>
          <w:placeholder>
            <w:docPart w:val="8724981345DB47CE9D18281EF2504701"/>
          </w:placeholder>
          <w:temporary/>
          <w:showingPlcHdr/>
          <w15:appearance w15:val="hidden"/>
        </w:sdtPr>
        <w:sdtContent>
          <w:r w:rsidR="00386778">
            <w:t>Goal #2:</w:t>
          </w:r>
        </w:sdtContent>
      </w:sdt>
      <w:r w:rsidR="00C16778">
        <w:t xml:space="preserve"> </w:t>
      </w:r>
      <w:sdt>
        <w:sdtPr>
          <w:alias w:val="Enter Goal #2:"/>
          <w:tag w:val="Enter Goal #2:"/>
          <w:id w:val="-1167944397"/>
          <w:placeholder>
            <w:docPart w:val="857B14F07D4943CEA8A7C35D43C98A0D"/>
          </w:placeholder>
          <w:temporary/>
          <w:showingPlcHdr/>
          <w15:appearance w15:val="hidden"/>
        </w:sdtPr>
        <w:sdtContent>
          <w:r w:rsidR="00386778">
            <w:t>Integrate sales training with functional training on new system</w:t>
          </w:r>
        </w:sdtContent>
      </w:sdt>
    </w:p>
    <w:p w14:paraId="3A4E0B3B" w14:textId="77777777" w:rsidR="001273C1" w:rsidRDefault="00000000">
      <w:pPr>
        <w:pStyle w:val="ListBullet"/>
      </w:pPr>
      <w:sdt>
        <w:sdtPr>
          <w:alias w:val="Goal #3:"/>
          <w:tag w:val="Goal #3:"/>
          <w:id w:val="1581246031"/>
          <w:placeholder>
            <w:docPart w:val="CFAB4DDEA748458C9050233D3CB9FDFD"/>
          </w:placeholder>
          <w:temporary/>
          <w:showingPlcHdr/>
          <w15:appearance w15:val="hidden"/>
        </w:sdtPr>
        <w:sdtContent>
          <w:r w:rsidR="00386778">
            <w:t>Goal #3:</w:t>
          </w:r>
        </w:sdtContent>
      </w:sdt>
      <w:r w:rsidR="00C16778">
        <w:t xml:space="preserve"> </w:t>
      </w:r>
      <w:sdt>
        <w:sdtPr>
          <w:alias w:val="Enter Goal #3:"/>
          <w:tag w:val="Enter Goal #3:"/>
          <w:id w:val="37865290"/>
          <w:placeholder>
            <w:docPart w:val="DB536AA7738A41EFB1F8061A05E7716A"/>
          </w:placeholder>
          <w:temporary/>
          <w:showingPlcHdr/>
          <w15:appearance w15:val="hidden"/>
        </w:sdtPr>
        <w:sdtContent>
          <w:r w:rsidR="00386778">
            <w:t>Monitor sales volume, return rates, and key satisfaction metrics for 6 weeks following training</w:t>
          </w:r>
        </w:sdtContent>
      </w:sdt>
    </w:p>
    <w:p w14:paraId="5F11B91D" w14:textId="77777777" w:rsidR="00017EFD" w:rsidRDefault="00017EFD" w:rsidP="00017EFD">
      <w:pPr>
        <w:pStyle w:val="ListBullet"/>
        <w:numPr>
          <w:ilvl w:val="0"/>
          <w:numId w:val="0"/>
        </w:numPr>
        <w:ind w:left="432"/>
      </w:pPr>
    </w:p>
    <w:p w14:paraId="45F76FD7" w14:textId="77777777" w:rsidR="001273C1" w:rsidRDefault="00000000">
      <w:pPr>
        <w:pStyle w:val="Heading2"/>
      </w:pPr>
      <w:sdt>
        <w:sdtPr>
          <w:alias w:val="The Solution:"/>
          <w:tag w:val="The Solution:"/>
          <w:id w:val="494454261"/>
          <w:placeholder>
            <w:docPart w:val="B85D6FEE1AAA47478632FC4EA8D2289A"/>
          </w:placeholder>
          <w:temporary/>
          <w:showingPlcHdr/>
          <w15:appearance w15:val="hidden"/>
        </w:sdtPr>
        <w:sdtContent>
          <w:r w:rsidR="00386778" w:rsidRPr="003C0DAF">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2594A764"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8A70EF" w14:textId="77777777" w:rsidR="00386778" w:rsidRDefault="007C13B2" w:rsidP="004D39A3">
            <w:r>
              <w:rPr>
                <w:noProof/>
                <w:lang w:eastAsia="en-US"/>
              </w:rPr>
              <w:drawing>
                <wp:inline distT="0" distB="0" distL="0" distR="0" wp14:anchorId="12650EC4" wp14:editId="49F43138">
                  <wp:extent cx="285316" cy="285316"/>
                  <wp:effectExtent l="0" t="0" r="0" b="0"/>
                  <wp:docPr id="57" name="Graphic 5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A1B54E5"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963996092"/>
                <w:placeholder>
                  <w:docPart w:val="B81C0A4FF89944D8B0F9B3414AF0D0D0"/>
                </w:placeholder>
                <w:temporary/>
                <w:showingPlcHdr/>
                <w15:appearance w15:val="hidden"/>
              </w:sdtPr>
              <w:sdtContent>
                <w:r w:rsidR="00386778">
                  <w:t>Include recommendations that lead to your proposed solution. Summarize what you’re proposing to do and how you’re going to meet the goals. You’ll be able to expand on the details within the ‘Our Proposal’ section.</w:t>
                </w:r>
              </w:sdtContent>
            </w:sdt>
          </w:p>
        </w:tc>
      </w:tr>
    </w:tbl>
    <w:p w14:paraId="52E664C5" w14:textId="77777777" w:rsidR="001273C1" w:rsidRDefault="001273C1">
      <w:pPr>
        <w:pStyle w:val="NoSpacing"/>
      </w:pPr>
    </w:p>
    <w:p w14:paraId="6BB4B14E" w14:textId="77777777" w:rsidR="009D403F" w:rsidRPr="00101993" w:rsidRDefault="00000000" w:rsidP="00101993">
      <w:pPr>
        <w:pStyle w:val="ListBullet"/>
      </w:pPr>
      <w:sdt>
        <w:sdtPr>
          <w:id w:val="1390614789"/>
          <w:placeholder>
            <w:docPart w:val="A78DCD99D9454FBDA54CDDD9F6E60E02"/>
          </w:placeholder>
          <w:showingPlcHdr/>
          <w15:appearance w15:val="hidden"/>
        </w:sdtPr>
        <w:sdtContent>
          <w:r w:rsidR="00101993" w:rsidRPr="00101993">
            <w:t>Recommendation #1:</w:t>
          </w:r>
        </w:sdtContent>
      </w:sdt>
      <w:r w:rsidR="00101993" w:rsidRPr="00101993">
        <w:t xml:space="preserve"> </w:t>
      </w:r>
      <w:sdt>
        <w:sdtPr>
          <w:id w:val="1322699599"/>
          <w:placeholder>
            <w:docPart w:val="9F39B4651103489B8626C820701C6F0E"/>
          </w:placeholder>
          <w:showingPlcHdr/>
          <w15:appearance w15:val="hidden"/>
        </w:sdtPr>
        <w:sdtContent>
          <w:r w:rsidR="00101993" w:rsidRPr="00101993">
            <w:t>Stay ahead of customer trends</w:t>
          </w:r>
        </w:sdtContent>
      </w:sdt>
    </w:p>
    <w:p w14:paraId="0E02F214" w14:textId="77777777" w:rsidR="009D403F" w:rsidRPr="00101993" w:rsidRDefault="00000000" w:rsidP="00101993">
      <w:pPr>
        <w:pStyle w:val="ListBullet"/>
      </w:pPr>
      <w:sdt>
        <w:sdtPr>
          <w:id w:val="212387947"/>
          <w:placeholder>
            <w:docPart w:val="8366C76082484303877949BEC82C870B"/>
          </w:placeholder>
          <w:showingPlcHdr/>
          <w15:appearance w15:val="hidden"/>
        </w:sdtPr>
        <w:sdtContent>
          <w:r w:rsidR="00101993" w:rsidRPr="00101993">
            <w:t>Recommendation #2:</w:t>
          </w:r>
        </w:sdtContent>
      </w:sdt>
      <w:r w:rsidR="00101993" w:rsidRPr="00101993">
        <w:t xml:space="preserve"> </w:t>
      </w:r>
      <w:sdt>
        <w:sdtPr>
          <w:id w:val="1203673004"/>
          <w:placeholder>
            <w:docPart w:val="4E88D712626248BAB017386812015FC9"/>
          </w:placeholder>
          <w:showingPlcHdr/>
          <w15:appearance w15:val="hidden"/>
        </w:sdtPr>
        <w:sdtContent>
          <w:r w:rsidR="00101993" w:rsidRPr="00101993">
            <w:t>Implement logistics solution</w:t>
          </w:r>
        </w:sdtContent>
      </w:sdt>
    </w:p>
    <w:p w14:paraId="220D9CBE" w14:textId="77777777" w:rsidR="009D403F" w:rsidRDefault="00000000" w:rsidP="00101993">
      <w:pPr>
        <w:pStyle w:val="ListBullet"/>
      </w:pPr>
      <w:sdt>
        <w:sdtPr>
          <w:id w:val="-795208292"/>
          <w:placeholder>
            <w:docPart w:val="AA3286DF53434B5298DEC3F002E0471F"/>
          </w:placeholder>
          <w:showingPlcHdr/>
          <w15:appearance w15:val="hidden"/>
        </w:sdtPr>
        <w:sdtContent>
          <w:r w:rsidR="00101993" w:rsidRPr="00101993">
            <w:t>Recommendation #3:</w:t>
          </w:r>
        </w:sdtContent>
      </w:sdt>
      <w:r w:rsidR="00101993" w:rsidRPr="00101993">
        <w:t xml:space="preserve"> </w:t>
      </w:r>
      <w:sdt>
        <w:sdtPr>
          <w:id w:val="1495525947"/>
          <w:placeholder>
            <w:docPart w:val="821D483BD95A4D4784547630A46AA245"/>
          </w:placeholder>
          <w:showingPlcHdr/>
          <w15:appearance w15:val="hidden"/>
        </w:sdtPr>
        <w:sdtContent>
          <w:r w:rsidR="00101993" w:rsidRPr="00101993">
            <w:t>Focus on order management and automation</w:t>
          </w:r>
        </w:sdtContent>
      </w:sdt>
    </w:p>
    <w:p w14:paraId="7F42F6B1" w14:textId="77777777" w:rsidR="00101993" w:rsidRPr="00101993" w:rsidRDefault="00101993" w:rsidP="00101993"/>
    <w:p w14:paraId="46FEE40E" w14:textId="77777777" w:rsidR="001273C1" w:rsidRDefault="00000000" w:rsidP="005140CB">
      <w:pPr>
        <w:pStyle w:val="Heading1"/>
      </w:pPr>
      <w:sdt>
        <w:sdtPr>
          <w:alias w:val="Our Proposal:"/>
          <w:tag w:val="Our Proposal:"/>
          <w:id w:val="-924729588"/>
          <w:placeholder>
            <w:docPart w:val="5FCD36669C534CB78DD63C5B55975FF4"/>
          </w:placeholder>
          <w:temporary/>
          <w:showingPlcHdr/>
          <w15:appearance w15:val="hidden"/>
        </w:sdtPr>
        <w:sdtContent>
          <w:r w:rsidR="00386778" w:rsidRPr="00C023DE">
            <w:t>Our Proposal</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2C0D825D"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7FBB63" w14:textId="77777777" w:rsidR="00386778" w:rsidRDefault="007C13B2" w:rsidP="004D39A3">
            <w:r>
              <w:rPr>
                <w:noProof/>
                <w:lang w:eastAsia="en-US"/>
              </w:rPr>
              <w:drawing>
                <wp:inline distT="0" distB="0" distL="0" distR="0" wp14:anchorId="38111E24" wp14:editId="03BE1B08">
                  <wp:extent cx="285316" cy="285316"/>
                  <wp:effectExtent l="0" t="0" r="0" b="0"/>
                  <wp:docPr id="58" name="Graphic 58"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E4497B0"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738233A688A14147B7E032E465D4E1F4"/>
                </w:placeholder>
                <w:temporary/>
                <w:showingPlcHdr/>
                <w15:appearance w15:val="hidden"/>
              </w:sdt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00D6847B16B94BD99480B36E699E560A"/>
                </w:placeholder>
                <w:temporary/>
                <w:showingPlcHdr/>
                <w15:appearance w15:val="hidden"/>
              </w:sdtPr>
              <w:sdtContent>
                <w:r w:rsidR="00386778">
                  <w:t>You may also choose to include the results of any related research, project history, and additional factors that impact the client’s needs, such as socio-economic trends or impending regulations.</w:t>
                </w:r>
              </w:sdtContent>
            </w:sdt>
          </w:p>
          <w:p w14:paraId="187C02CC"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52E7FF586C634B5DBD96B1D91B088CE6"/>
                </w:placeholder>
                <w:temporary/>
                <w:showingPlcHdr/>
                <w15:appearance w15:val="hidden"/>
              </w:sdt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2277A0A17F54443CB432AF4E590AAA66"/>
                </w:placeholder>
                <w:temporary/>
                <w:showingPlcHdr/>
                <w15:appearance w15:val="hidden"/>
              </w:sdtPr>
              <w:sdtContent>
                <w:r w:rsidR="00386778">
                  <w:t>If applicable, identify potential areas of concern for the client and how you can address them. Such items may be fundamental issues that appear trivial, but are often overlooked by competing proposals.</w:t>
                </w:r>
              </w:sdtContent>
            </w:sdt>
          </w:p>
          <w:p w14:paraId="68840700"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B8D20D97DA37441988F441EBAE63DA53"/>
                </w:placeholder>
                <w:temporary/>
                <w:showingPlcHdr/>
                <w15:appearance w15:val="hidden"/>
              </w:sdtPr>
              <w:sdtContent>
                <w:r w:rsidR="00386778">
                  <w:t>Describe how your capabilities and proposed solution align with the client’s goals for the project, including how your qualifications can uniquely address the current opportunity.</w:t>
                </w:r>
              </w:sdtContent>
            </w:sdt>
          </w:p>
        </w:tc>
      </w:tr>
    </w:tbl>
    <w:p w14:paraId="1D4EEAD3" w14:textId="77777777" w:rsidR="00017EFD" w:rsidRDefault="00017EFD">
      <w:pPr>
        <w:pStyle w:val="NoSpacing"/>
      </w:pPr>
    </w:p>
    <w:p w14:paraId="77936D9A" w14:textId="77777777" w:rsidR="008C2860" w:rsidRDefault="00000000">
      <w:sdt>
        <w:sdtPr>
          <w:id w:val="1565294386"/>
          <w:placeholder>
            <w:docPart w:val="78403BF4DCB94F42929F67BE09528F85"/>
          </w:placeholder>
          <w:showingPlcHdr/>
          <w15:appearance w15:val="hidden"/>
        </w:sdtPr>
        <w:sdtContent>
          <w:r w:rsidR="005140CB">
            <w:t>Northwind Traders</w:t>
          </w:r>
        </w:sdtContent>
      </w:sdt>
      <w:r w:rsidR="005140CB" w:rsidRPr="005140CB">
        <w:t xml:space="preserve"> </w:t>
      </w:r>
      <w:sdt>
        <w:sdtPr>
          <w:alias w:val="Enter description:"/>
          <w:tag w:val="Enter description:"/>
          <w:id w:val="1315605635"/>
          <w:placeholder>
            <w:docPart w:val="D04698B405B34B098DE8A56E8FCA4CEA"/>
          </w:placeholder>
          <w:showingPlcHdr/>
          <w15:appearance w15:val="hidden"/>
        </w:sdtPr>
        <w:sdtContent>
          <w:r w:rsidR="00FC68B0">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t xml:space="preserve"> </w:t>
      </w:r>
      <w:sdt>
        <w:sdtPr>
          <w:id w:val="1365636707"/>
          <w:placeholder>
            <w:docPart w:val="AC57559D770144D38CA80A49561EF356"/>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841052288"/>
          <w:placeholder>
            <w:docPart w:val="BD0225B70DD249759FBB87E6F99C113C"/>
          </w:placeholder>
          <w:temporary/>
          <w:showingPlcHdr/>
          <w15:appearance w15:val="hidden"/>
        </w:sdtPr>
        <w:sdtContent>
          <w:r w:rsidR="00FC68B0">
            <w:t xml:space="preserve">faces the possibility of decreasing sales revenues due </w:t>
          </w:r>
          <w:r w:rsidR="005D1F41">
            <w:t xml:space="preserve">to </w:t>
          </w:r>
          <w:r w:rsidR="00FC68B0">
            <w:t>customer perceptions of slow delivery and services.</w:t>
          </w:r>
        </w:sdtContent>
      </w:sdt>
    </w:p>
    <w:p w14:paraId="6DE09BB0" w14:textId="77777777" w:rsidR="008C2860" w:rsidRDefault="008C2860">
      <w:r>
        <w:br w:type="page"/>
      </w:r>
    </w:p>
    <w:p w14:paraId="5CC19AC2" w14:textId="77777777" w:rsidR="001273C1" w:rsidRDefault="00000000">
      <w:pPr>
        <w:pStyle w:val="Heading2"/>
      </w:pPr>
      <w:sdt>
        <w:sdtPr>
          <w:alias w:val="Rationale:"/>
          <w:tag w:val="Rationale:"/>
          <w:id w:val="-2092695705"/>
          <w:placeholder>
            <w:docPart w:val="B8AF51C346214E92A610FAFA1487468C"/>
          </w:placeholder>
          <w:temporary/>
          <w:showingPlcHdr/>
          <w15:appearance w15:val="hidden"/>
        </w:sdtPr>
        <w:sdtContent>
          <w:r w:rsidR="00FC68B0" w:rsidRPr="003C0DAF">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EA6FA0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5AED01" w14:textId="77777777" w:rsidR="00FC68B0" w:rsidRDefault="007C13B2" w:rsidP="004D39A3">
            <w:r>
              <w:rPr>
                <w:noProof/>
                <w:lang w:eastAsia="en-US"/>
              </w:rPr>
              <w:drawing>
                <wp:inline distT="0" distB="0" distL="0" distR="0" wp14:anchorId="2F1FAE1E" wp14:editId="6D676ED1">
                  <wp:extent cx="285316" cy="285316"/>
                  <wp:effectExtent l="0" t="0" r="0" b="0"/>
                  <wp:docPr id="59" name="Graphic 5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D4301C0"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33AF2BE2AB254CBA809E16F0AE22424A"/>
                </w:placeholder>
                <w:temporary/>
                <w:showingPlcHdr/>
                <w15:appearance w15:val="hidden"/>
              </w:sdtPr>
              <w:sdtContent>
                <w:r w:rsidR="00FC68B0">
                  <w:t>Describe your reasons for developing the project as you have proposed it. You may need to justify why you have chosen your unique approach. Consider including the following points in your rationale.</w:t>
                </w:r>
              </w:sdtContent>
            </w:sdt>
          </w:p>
        </w:tc>
      </w:tr>
    </w:tbl>
    <w:p w14:paraId="16D342ED" w14:textId="77777777" w:rsidR="00017EFD" w:rsidRDefault="00017EFD">
      <w:pPr>
        <w:pStyle w:val="NoSpacing"/>
      </w:pPr>
    </w:p>
    <w:p w14:paraId="41BB4A26" w14:textId="77777777" w:rsidR="001273C1" w:rsidRDefault="00000000">
      <w:pPr>
        <w:pStyle w:val="ListBullet"/>
      </w:pPr>
      <w:sdt>
        <w:sdtPr>
          <w:alias w:val="Enter List Item 1:"/>
          <w:tag w:val="Enter List Item 1:"/>
          <w:id w:val="-1963877511"/>
          <w:placeholder>
            <w:docPart w:val="49D1C4E56CF346DDA07B5F9A0B7E0A79"/>
          </w:placeholder>
          <w:temporary/>
          <w:showingPlcHdr/>
          <w15:appearance w15:val="hidden"/>
        </w:sdtPr>
        <w:sdtContent>
          <w:r w:rsidR="00FC68B0">
            <w:t>Research</w:t>
          </w:r>
        </w:sdtContent>
      </w:sdt>
    </w:p>
    <w:p w14:paraId="49187BA8" w14:textId="77777777" w:rsidR="001273C1" w:rsidRDefault="00000000">
      <w:pPr>
        <w:pStyle w:val="ListBullet"/>
      </w:pPr>
      <w:sdt>
        <w:sdtPr>
          <w:alias w:val="Enter List Item 2:"/>
          <w:tag w:val="Enter List Item 2:"/>
          <w:id w:val="-1511826398"/>
          <w:placeholder>
            <w:docPart w:val="0CFC9619DD5743E68CB601D60D169210"/>
          </w:placeholder>
          <w:temporary/>
          <w:showingPlcHdr/>
          <w15:appearance w15:val="hidden"/>
        </w:sdtPr>
        <w:sdtContent>
          <w:r w:rsidR="00FC68B0">
            <w:t>Market opportunities</w:t>
          </w:r>
        </w:sdtContent>
      </w:sdt>
    </w:p>
    <w:p w14:paraId="4B4CAC6E" w14:textId="77777777" w:rsidR="001273C1" w:rsidRDefault="00000000">
      <w:pPr>
        <w:pStyle w:val="ListBullet"/>
      </w:pPr>
      <w:sdt>
        <w:sdtPr>
          <w:alias w:val="Enter List Item 3:"/>
          <w:tag w:val="Enter List Item 3:"/>
          <w:id w:val="-2006889026"/>
          <w:placeholder>
            <w:docPart w:val="D376C934DAF144B6950B76351FD4BB41"/>
          </w:placeholder>
          <w:temporary/>
          <w:showingPlcHdr/>
          <w15:appearance w15:val="hidden"/>
        </w:sdtPr>
        <w:sdtContent>
          <w:r w:rsidR="00FC68B0">
            <w:t>Alignment with mission</w:t>
          </w:r>
        </w:sdtContent>
      </w:sdt>
    </w:p>
    <w:p w14:paraId="577FCDFA" w14:textId="77777777" w:rsidR="001273C1" w:rsidRDefault="00000000">
      <w:pPr>
        <w:pStyle w:val="ListBullet"/>
      </w:pPr>
      <w:sdt>
        <w:sdtPr>
          <w:alias w:val="Enter List Item 4:"/>
          <w:tag w:val="Enter List Item 4:"/>
          <w:id w:val="680319139"/>
          <w:placeholder>
            <w:docPart w:val="8060CDA361CD4FA988E40CC3042E3192"/>
          </w:placeholder>
          <w:temporary/>
          <w:showingPlcHdr/>
          <w15:appearance w15:val="hidden"/>
        </w:sdtPr>
        <w:sdtContent>
          <w:r w:rsidR="00FC68B0">
            <w:t>Current resources/technology</w:t>
          </w:r>
        </w:sdtContent>
      </w:sdt>
    </w:p>
    <w:p w14:paraId="5D0DDDBD" w14:textId="77777777" w:rsidR="00931827" w:rsidRDefault="00931827" w:rsidP="005140CB"/>
    <w:p w14:paraId="78008767" w14:textId="77777777" w:rsidR="001273C1" w:rsidRDefault="00000000">
      <w:pPr>
        <w:pStyle w:val="Heading2"/>
      </w:pPr>
      <w:sdt>
        <w:sdtPr>
          <w:alias w:val="Execution Strategy:"/>
          <w:tag w:val="Execution Strategy:"/>
          <w:id w:val="-738408525"/>
          <w:placeholder>
            <w:docPart w:val="266D76DB9B9941DB849A051932C92200"/>
          </w:placeholder>
          <w:temporary/>
          <w:showingPlcHdr/>
          <w15:appearance w15:val="hidden"/>
        </w:sdtPr>
        <w:sdtContent>
          <w:r w:rsidR="00FC68B0" w:rsidRPr="003C0DAF">
            <w:t>Execution Strategy</w:t>
          </w:r>
        </w:sdtContent>
      </w:sdt>
    </w:p>
    <w:p w14:paraId="47578243" w14:textId="77777777" w:rsidR="001273C1" w:rsidRDefault="00000000">
      <w:sdt>
        <w:sdtPr>
          <w:alias w:val="Enter description:"/>
          <w:tag w:val="Enter description:"/>
          <w:id w:val="-2084906272"/>
          <w:placeholder>
            <w:docPart w:val="E6E8538C1E2D4CB9863FAD4F19CB8AE9"/>
          </w:placeholder>
          <w:temporary/>
          <w:showingPlcHdr/>
          <w15:appearance w15:val="hidden"/>
        </w:sdt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4B9DC018B4CF41178074CE8D4E203CD5"/>
          </w:placeholder>
          <w:temporary/>
          <w:showingPlcHdr/>
          <w15:appearance w15:val="hidden"/>
        </w:sdt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66A374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2D2A52" w14:textId="77777777" w:rsidR="00FC68B0" w:rsidRDefault="007C13B2" w:rsidP="004D39A3">
            <w:r>
              <w:rPr>
                <w:noProof/>
                <w:lang w:eastAsia="en-US"/>
              </w:rPr>
              <w:drawing>
                <wp:inline distT="0" distB="0" distL="0" distR="0" wp14:anchorId="3413316D" wp14:editId="5F5BF2D8">
                  <wp:extent cx="285316" cy="285316"/>
                  <wp:effectExtent l="0" t="0" r="0" b="0"/>
                  <wp:docPr id="60" name="Graphic 6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6BD476E"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1E74DA1CCB2342D9B2FC535A57B2A02A"/>
                </w:placeholder>
                <w:temporary/>
                <w:showingPlcHdr/>
                <w15:appearance w15:val="hidden"/>
              </w:sdtPr>
              <w:sdtContent>
                <w:r w:rsidR="00FC68B0">
                  <w:t>Summarize your strategy based on your research into the client’s needs, your experience in providing similar services to other clients, etc.</w:t>
                </w:r>
              </w:sdtContent>
            </w:sdt>
          </w:p>
        </w:tc>
      </w:tr>
    </w:tbl>
    <w:p w14:paraId="43D79A5A" w14:textId="77777777" w:rsidR="001273C1" w:rsidRDefault="001273C1">
      <w:pPr>
        <w:pStyle w:val="NoSpacing"/>
      </w:pPr>
    </w:p>
    <w:p w14:paraId="41493654" w14:textId="77777777" w:rsidR="008C2860" w:rsidRDefault="008C2860" w:rsidP="008C2860"/>
    <w:p w14:paraId="30B600DE" w14:textId="77777777" w:rsidR="001273C1" w:rsidRDefault="00000000">
      <w:pPr>
        <w:pStyle w:val="Heading2"/>
      </w:pPr>
      <w:sdt>
        <w:sdtPr>
          <w:alias w:val="Technical/Project Approach:"/>
          <w:tag w:val="Technical/Project Approach:"/>
          <w:id w:val="38019945"/>
          <w:placeholder>
            <w:docPart w:val="ECA6FB6F4FF6428EB11319C426A2A569"/>
          </w:placeholder>
          <w:temporary/>
          <w:showingPlcHdr/>
          <w15:appearance w15:val="hidden"/>
        </w:sdtPr>
        <w:sdtContent>
          <w:r w:rsidR="00FC68B0" w:rsidRPr="003C0DAF">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4C4B36E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4C2202" w14:textId="77777777" w:rsidR="00FC68B0" w:rsidRDefault="007C13B2" w:rsidP="004D39A3">
            <w:r>
              <w:rPr>
                <w:noProof/>
                <w:lang w:eastAsia="en-US"/>
              </w:rPr>
              <w:drawing>
                <wp:inline distT="0" distB="0" distL="0" distR="0" wp14:anchorId="658036E9" wp14:editId="02C77ECF">
                  <wp:extent cx="285316" cy="285316"/>
                  <wp:effectExtent l="0" t="0" r="0" b="0"/>
                  <wp:docPr id="61" name="Graphic 6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0C18D00"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98B3CF0A0EF04AC4B6EA58CD6E82EE1C"/>
                </w:placeholder>
                <w:temporary/>
                <w:showingPlcHdr/>
                <w15:appearance w15:val="hidden"/>
              </w:sdt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690EBF1680FB4E30B6EB364647ED3CE2"/>
                </w:placeholder>
                <w:temporary/>
                <w:showingPlcHdr/>
                <w15:appearance w15:val="hidden"/>
              </w:sdt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14:paraId="7C853591" w14:textId="77777777" w:rsidR="001273C1" w:rsidRDefault="001273C1"/>
    <w:p w14:paraId="1D650818" w14:textId="77777777" w:rsidR="001273C1" w:rsidRDefault="00000000">
      <w:pPr>
        <w:pStyle w:val="Heading2"/>
      </w:pPr>
      <w:sdt>
        <w:sdtPr>
          <w:alias w:val="Resources:"/>
          <w:tag w:val="Resources:"/>
          <w:id w:val="-1209876853"/>
          <w:placeholder>
            <w:docPart w:val="7C023DAF8055459B9C7FDB4A230FBBDE"/>
          </w:placeholder>
          <w:temporary/>
          <w:showingPlcHdr/>
          <w15:appearance w15:val="hidden"/>
        </w:sdtPr>
        <w:sdtContent>
          <w:r w:rsidR="00FC68B0" w:rsidRPr="003C0DAF">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A84D3D3"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7F4437B" w14:textId="77777777" w:rsidR="00FC68B0" w:rsidRDefault="007C13B2" w:rsidP="004D39A3">
            <w:r>
              <w:rPr>
                <w:noProof/>
                <w:lang w:eastAsia="en-US"/>
              </w:rPr>
              <w:drawing>
                <wp:inline distT="0" distB="0" distL="0" distR="0" wp14:anchorId="3A588FD6" wp14:editId="7292C6E7">
                  <wp:extent cx="285316" cy="285316"/>
                  <wp:effectExtent l="0" t="0" r="0" b="0"/>
                  <wp:docPr id="62" name="Graphic 62"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0CD9975"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46E99BFAD0104CD5A7024D3BFE2C99DF"/>
                </w:placeholder>
                <w:temporary/>
                <w:showingPlcHdr/>
                <w15:appearance w15:val="hidden"/>
              </w:sdtPr>
              <w:sdtContent>
                <w:r w:rsidR="00FC68B0">
                  <w:t>Describe the resources you have in place or plan to acquire, such as qualified contractors, facilities, and technology.</w:t>
                </w:r>
              </w:sdtContent>
            </w:sdt>
          </w:p>
        </w:tc>
      </w:tr>
    </w:tbl>
    <w:p w14:paraId="04BF39F2" w14:textId="77777777" w:rsidR="001273C1" w:rsidRDefault="00000000">
      <w:pPr>
        <w:pStyle w:val="Heading2"/>
      </w:pPr>
      <w:sdt>
        <w:sdtPr>
          <w:alias w:val="Project Deliverables:"/>
          <w:tag w:val="Project Deliverables:"/>
          <w:id w:val="1450042905"/>
          <w:placeholder>
            <w:docPart w:val="B3CA6243CE54413B8BF536C00DF56ECC"/>
          </w:placeholder>
          <w:temporary/>
          <w:showingPlcHdr/>
          <w15:appearance w15:val="hidden"/>
        </w:sdtPr>
        <w:sdtContent>
          <w:r w:rsidR="00FC68B0" w:rsidRPr="003C0DAF">
            <w:t>Project Deliverables</w:t>
          </w:r>
        </w:sdtContent>
      </w:sdt>
    </w:p>
    <w:p w14:paraId="371EB442" w14:textId="77777777" w:rsidR="001273C1" w:rsidRDefault="00000000" w:rsidP="005140CB">
      <w:pPr>
        <w:keepNext/>
      </w:pPr>
      <w:sdt>
        <w:sdtPr>
          <w:alias w:val="Enter description:"/>
          <w:tag w:val="Enter description:"/>
          <w:id w:val="-1933585156"/>
          <w:placeholder>
            <w:docPart w:val="823CAF1023E143EA90BF131C4A4E877C"/>
          </w:placeholder>
          <w:temporary/>
          <w:showingPlcHdr/>
          <w15:appearance w15:val="hidden"/>
        </w:sdtPr>
        <w:sdtContent>
          <w:r w:rsidR="00FC68B0">
            <w:t>Following is a complete list of all project deliverables:</w:t>
          </w:r>
        </w:sdtContent>
      </w:sdt>
    </w:p>
    <w:tbl>
      <w:tblPr>
        <w:tblStyle w:val="ProposalTable"/>
        <w:tblW w:w="5113" w:type="pct"/>
        <w:tblLook w:val="04A0" w:firstRow="1" w:lastRow="0" w:firstColumn="1" w:lastColumn="0" w:noHBand="0" w:noVBand="1"/>
        <w:tblDescription w:val="Project deliverables"/>
      </w:tblPr>
      <w:tblGrid>
        <w:gridCol w:w="2847"/>
        <w:gridCol w:w="6714"/>
      </w:tblGrid>
      <w:tr w:rsidR="00561521" w14:paraId="012D9ED9"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2FF61C6C" w14:textId="77777777" w:rsidR="001273C1" w:rsidRDefault="00000000">
            <w:sdt>
              <w:sdtPr>
                <w:alias w:val="Deliverable:"/>
                <w:tag w:val="Deliverable:"/>
                <w:id w:val="355699831"/>
                <w:placeholder>
                  <w:docPart w:val="08611F4E384C4EEEBE0619061C870162"/>
                </w:placeholder>
                <w:temporary/>
                <w:showingPlcHdr/>
                <w15:appearance w15:val="hidden"/>
              </w:sdtPr>
              <w:sdtContent>
                <w:r w:rsidR="00FC68B0">
                  <w:t>Deliverable</w:t>
                </w:r>
              </w:sdtContent>
            </w:sdt>
          </w:p>
        </w:tc>
        <w:tc>
          <w:tcPr>
            <w:tcW w:w="3511" w:type="pct"/>
          </w:tcPr>
          <w:p w14:paraId="0FAD29EA" w14:textId="77777777" w:rsidR="001273C1" w:rsidRDefault="00000000">
            <w:sdt>
              <w:sdtPr>
                <w:alias w:val="Description:"/>
                <w:tag w:val="Description:"/>
                <w:id w:val="1446037421"/>
                <w:placeholder>
                  <w:docPart w:val="F7F3B02B4EEC4F4494745C7075F6BE69"/>
                </w:placeholder>
                <w:temporary/>
                <w:showingPlcHdr/>
                <w15:appearance w15:val="hidden"/>
              </w:sdtPr>
              <w:sdtContent>
                <w:r w:rsidR="00FC68B0">
                  <w:t>Description</w:t>
                </w:r>
              </w:sdtContent>
            </w:sdt>
          </w:p>
        </w:tc>
      </w:tr>
      <w:tr w:rsidR="00561521" w14:paraId="3559F9B2" w14:textId="77777777" w:rsidTr="00017EFD">
        <w:trPr>
          <w:trHeight w:val="814"/>
        </w:trPr>
        <w:tc>
          <w:tcPr>
            <w:tcW w:w="1489" w:type="pct"/>
          </w:tcPr>
          <w:p w14:paraId="4E339E15" w14:textId="77777777" w:rsidR="001273C1" w:rsidRDefault="00000000" w:rsidP="00101993">
            <w:sdt>
              <w:sdtPr>
                <w:id w:val="1048419494"/>
                <w:placeholder>
                  <w:docPart w:val="BF15E321841240799617A1941C5D9078"/>
                </w:placeholder>
                <w:showingPlcHdr/>
                <w15:appearance w15:val="hidden"/>
              </w:sdtPr>
              <w:sdtContent>
                <w:r w:rsidR="00101993" w:rsidRPr="00101993">
                  <w:t>IT support solution</w:t>
                </w:r>
              </w:sdtContent>
            </w:sdt>
            <w:r w:rsidR="00101993">
              <w:t xml:space="preserve"> </w:t>
            </w:r>
          </w:p>
        </w:tc>
        <w:tc>
          <w:tcPr>
            <w:tcW w:w="3511" w:type="pct"/>
          </w:tcPr>
          <w:p w14:paraId="2D446EC3" w14:textId="77777777" w:rsidR="001273C1" w:rsidRDefault="00000000" w:rsidP="00101993">
            <w:sdt>
              <w:sdtPr>
                <w:id w:val="-1397583960"/>
                <w:placeholder>
                  <w:docPart w:val="ED7D4E0FA84E4603802A50CD73D16FD9"/>
                </w:placeholder>
                <w:showingPlcHdr/>
                <w15:appearance w15:val="hidden"/>
              </w:sdtPr>
              <w:sdtContent>
                <w:r w:rsidR="00101993" w:rsidRPr="00101993">
                  <w:t>Solutions to improve customer relations</w:t>
                </w:r>
              </w:sdtContent>
            </w:sdt>
            <w:r w:rsidR="00101993">
              <w:t xml:space="preserve"> </w:t>
            </w:r>
          </w:p>
        </w:tc>
      </w:tr>
      <w:tr w:rsidR="001273C1" w14:paraId="7382AE71" w14:textId="77777777" w:rsidTr="00017EFD">
        <w:trPr>
          <w:trHeight w:val="814"/>
        </w:trPr>
        <w:tc>
          <w:tcPr>
            <w:tcW w:w="1489" w:type="pct"/>
          </w:tcPr>
          <w:p w14:paraId="57CCE6BF" w14:textId="77777777" w:rsidR="001273C1" w:rsidRDefault="001273C1"/>
        </w:tc>
        <w:tc>
          <w:tcPr>
            <w:tcW w:w="3511" w:type="pct"/>
          </w:tcPr>
          <w:p w14:paraId="6ABD195B" w14:textId="77777777" w:rsidR="001273C1" w:rsidRDefault="001273C1"/>
        </w:tc>
      </w:tr>
      <w:tr w:rsidR="00561521" w14:paraId="0ADE024C" w14:textId="77777777" w:rsidTr="00017EFD">
        <w:trPr>
          <w:trHeight w:val="814"/>
        </w:trPr>
        <w:tc>
          <w:tcPr>
            <w:tcW w:w="1489" w:type="pct"/>
          </w:tcPr>
          <w:p w14:paraId="776B24F3" w14:textId="77777777" w:rsidR="001273C1" w:rsidRDefault="001273C1"/>
        </w:tc>
        <w:tc>
          <w:tcPr>
            <w:tcW w:w="3511" w:type="pct"/>
          </w:tcPr>
          <w:p w14:paraId="647580E0" w14:textId="77777777" w:rsidR="001273C1" w:rsidRDefault="001273C1"/>
        </w:tc>
      </w:tr>
    </w:tbl>
    <w:p w14:paraId="020AC6D3" w14:textId="77777777" w:rsidR="00017EFD" w:rsidRDefault="00017EFD" w:rsidP="008C2860">
      <w:pPr>
        <w:pStyle w:val="Quote"/>
      </w:pPr>
    </w:p>
    <w:p w14:paraId="727A3C61" w14:textId="77777777" w:rsidR="001273C1" w:rsidRDefault="00000000">
      <w:pPr>
        <w:pStyle w:val="Heading2"/>
      </w:pPr>
      <w:sdt>
        <w:sdtPr>
          <w:alias w:val="Timeline for Execution:"/>
          <w:tag w:val="Timeline for Execution:"/>
          <w:id w:val="-1282346054"/>
          <w:placeholder>
            <w:docPart w:val="83C6A897E68C4FD99BC624EDEFC1F0C2"/>
          </w:placeholder>
          <w:temporary/>
          <w:showingPlcHdr/>
          <w15:appearance w15:val="hidden"/>
        </w:sdtPr>
        <w:sdtContent>
          <w:r w:rsidR="00FC68B0" w:rsidRPr="003C0DAF">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A6AF24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66B4A21" w14:textId="77777777" w:rsidR="00FC68B0" w:rsidRDefault="007C13B2" w:rsidP="004D39A3">
            <w:r>
              <w:rPr>
                <w:noProof/>
                <w:lang w:eastAsia="en-US"/>
              </w:rPr>
              <w:drawing>
                <wp:inline distT="0" distB="0" distL="0" distR="0" wp14:anchorId="03E58BAD" wp14:editId="182C13CA">
                  <wp:extent cx="285316" cy="285316"/>
                  <wp:effectExtent l="0" t="0" r="0" b="0"/>
                  <wp:docPr id="63" name="Graphic 63"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D07AC54"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3E45BE779C5E4F839004BF7D532C4779"/>
                </w:placeholder>
                <w:temporary/>
                <w:showingPlcHdr/>
                <w15:appearance w15:val="hidden"/>
              </w:sdtPr>
              <w:sdtContent>
                <w:r w:rsidR="00FC68B0">
                  <w:t>Summarize the timeline of project-related events from start to finish.</w:t>
                </w:r>
              </w:sdtContent>
            </w:sdt>
          </w:p>
        </w:tc>
      </w:tr>
    </w:tbl>
    <w:p w14:paraId="53DD46AA" w14:textId="77777777" w:rsidR="001273C1" w:rsidRDefault="001273C1">
      <w:pPr>
        <w:pStyle w:val="NoSpacing"/>
      </w:pPr>
    </w:p>
    <w:p w14:paraId="6AECBC6D" w14:textId="77777777" w:rsidR="001273C1" w:rsidRDefault="00000000">
      <w:sdt>
        <w:sdtPr>
          <w:alias w:val="Enter description:"/>
          <w:tag w:val="Enter description:"/>
          <w:id w:val="1109160228"/>
          <w:placeholder>
            <w:docPart w:val="474FB6E100C842D1A62F9F95EFE43F9D"/>
          </w:placeholder>
          <w:temporary/>
          <w:showingPlcHdr/>
          <w15:appearance w15:val="hidden"/>
        </w:sdt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3D98CD7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705852E" w14:textId="77777777" w:rsidR="00FC68B0" w:rsidRDefault="007C13B2" w:rsidP="004D39A3">
            <w:r>
              <w:rPr>
                <w:noProof/>
                <w:lang w:eastAsia="en-US"/>
              </w:rPr>
              <w:drawing>
                <wp:inline distT="0" distB="0" distL="0" distR="0" wp14:anchorId="6DFFD8BD" wp14:editId="0B2AB8E2">
                  <wp:extent cx="285316" cy="285316"/>
                  <wp:effectExtent l="0" t="0" r="0" b="0"/>
                  <wp:docPr id="64" name="Graphic 64"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49D2F89F"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D36CFEB7E8B04D50A3F5AEFF09DC236B"/>
                </w:placeholder>
                <w:temporary/>
                <w:showingPlcHdr/>
                <w15:appearance w15:val="hidden"/>
              </w:sdt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69D91902BB8441E0B35FBF675A38801B"/>
                </w:placeholder>
                <w:temporary/>
                <w:showingPlcHdr/>
                <w15:appearance w15:val="hidden"/>
              </w:sdt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2A0F490A"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27980" w14:paraId="2CD04481"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2771D34F" w14:textId="77777777" w:rsidR="001273C1" w:rsidRDefault="00000000">
            <w:sdt>
              <w:sdtPr>
                <w:alias w:val="Description:"/>
                <w:tag w:val="Description:"/>
                <w:id w:val="-1811542606"/>
                <w:placeholder>
                  <w:docPart w:val="A4795191E6A247678FE06A53C1F9B7BC"/>
                </w:placeholder>
                <w:temporary/>
                <w:showingPlcHdr/>
                <w15:appearance w15:val="hidden"/>
              </w:sdtPr>
              <w:sdtContent>
                <w:r w:rsidR="00FC68B0" w:rsidRPr="003C0DAF">
                  <w:t>Description</w:t>
                </w:r>
              </w:sdtContent>
            </w:sdt>
          </w:p>
        </w:tc>
        <w:tc>
          <w:tcPr>
            <w:tcW w:w="961" w:type="pct"/>
          </w:tcPr>
          <w:p w14:paraId="54C44CE6" w14:textId="77777777" w:rsidR="001273C1" w:rsidRDefault="00000000">
            <w:sdt>
              <w:sdtPr>
                <w:alias w:val="Start Date:"/>
                <w:tag w:val="Start Date:"/>
                <w:id w:val="-617991579"/>
                <w:placeholder>
                  <w:docPart w:val="0B38391AB2D3411588CAAFFDB9BCE51D"/>
                </w:placeholder>
                <w:temporary/>
                <w:showingPlcHdr/>
                <w15:appearance w15:val="hidden"/>
              </w:sdtPr>
              <w:sdtContent>
                <w:r w:rsidR="00FC68B0">
                  <w:t>Start Date</w:t>
                </w:r>
              </w:sdtContent>
            </w:sdt>
          </w:p>
        </w:tc>
        <w:tc>
          <w:tcPr>
            <w:tcW w:w="961" w:type="pct"/>
          </w:tcPr>
          <w:p w14:paraId="09C6ED2C" w14:textId="77777777" w:rsidR="001273C1" w:rsidRDefault="00000000">
            <w:sdt>
              <w:sdtPr>
                <w:alias w:val="End Date:"/>
                <w:tag w:val="End Date:"/>
                <w:id w:val="-285503997"/>
                <w:placeholder>
                  <w:docPart w:val="CDB5FA0E3DA749889CB4A070FCD3D871"/>
                </w:placeholder>
                <w:temporary/>
                <w:showingPlcHdr/>
                <w15:appearance w15:val="hidden"/>
              </w:sdtPr>
              <w:sdtContent>
                <w:r w:rsidR="00FC68B0">
                  <w:t>End Date</w:t>
                </w:r>
              </w:sdtContent>
            </w:sdt>
          </w:p>
        </w:tc>
        <w:tc>
          <w:tcPr>
            <w:tcW w:w="962" w:type="pct"/>
          </w:tcPr>
          <w:p w14:paraId="2F856DC1" w14:textId="77777777" w:rsidR="001273C1" w:rsidRDefault="00000000">
            <w:sdt>
              <w:sdtPr>
                <w:alias w:val="Duration:"/>
                <w:tag w:val="Duration:"/>
                <w:id w:val="-809235519"/>
                <w:placeholder>
                  <w:docPart w:val="FBE45B6F04064D17911025C447BB299F"/>
                </w:placeholder>
                <w:temporary/>
                <w:showingPlcHdr/>
                <w15:appearance w15:val="hidden"/>
              </w:sdtPr>
              <w:sdtContent>
                <w:r w:rsidR="00FC68B0">
                  <w:t>Duration</w:t>
                </w:r>
              </w:sdtContent>
            </w:sdt>
          </w:p>
        </w:tc>
      </w:tr>
      <w:tr w:rsidR="001273C1" w14:paraId="08D4CAED" w14:textId="77777777" w:rsidTr="00561521">
        <w:tc>
          <w:tcPr>
            <w:tcW w:w="2116" w:type="pct"/>
          </w:tcPr>
          <w:p w14:paraId="4CE0D5F7" w14:textId="77777777" w:rsidR="001273C1" w:rsidRDefault="00000000">
            <w:sdt>
              <w:sdtPr>
                <w:alias w:val="Project Start:"/>
                <w:tag w:val="Project Start:"/>
                <w:id w:val="1844816578"/>
                <w:placeholder>
                  <w:docPart w:val="051BD9FDBF494252BC3F680F5493E975"/>
                </w:placeholder>
                <w:temporary/>
                <w:showingPlcHdr/>
                <w15:appearance w15:val="hidden"/>
              </w:sdtPr>
              <w:sdtContent>
                <w:r w:rsidR="00FC68B0">
                  <w:t>Project Start</w:t>
                </w:r>
              </w:sdtContent>
            </w:sdt>
          </w:p>
        </w:tc>
        <w:tc>
          <w:tcPr>
            <w:tcW w:w="961" w:type="pct"/>
          </w:tcPr>
          <w:p w14:paraId="687D3B0C" w14:textId="77777777" w:rsidR="001273C1" w:rsidRDefault="00000000" w:rsidP="00101993">
            <w:sdt>
              <w:sdtPr>
                <w:id w:val="2097751622"/>
                <w:placeholder>
                  <w:docPart w:val="3A9DD2B660B94D98B5169192F4489150"/>
                </w:placeholder>
                <w:showingPlcHdr/>
                <w15:appearance w15:val="hidden"/>
              </w:sdtPr>
              <w:sdtContent>
                <w:r w:rsidR="00101993" w:rsidRPr="00101993">
                  <w:t>1/9/23</w:t>
                </w:r>
              </w:sdtContent>
            </w:sdt>
            <w:r w:rsidR="00101993">
              <w:t xml:space="preserve"> </w:t>
            </w:r>
          </w:p>
        </w:tc>
        <w:tc>
          <w:tcPr>
            <w:tcW w:w="961" w:type="pct"/>
          </w:tcPr>
          <w:p w14:paraId="274F1ECB" w14:textId="77777777" w:rsidR="001273C1" w:rsidRDefault="00000000" w:rsidP="00101993">
            <w:sdt>
              <w:sdtPr>
                <w:id w:val="-360672418"/>
                <w:placeholder>
                  <w:docPart w:val="14A4D6575249494589F9351FC98A214A"/>
                </w:placeholder>
                <w:showingPlcHdr/>
                <w15:appearance w15:val="hidden"/>
              </w:sdtPr>
              <w:sdtContent>
                <w:r w:rsidR="00101993" w:rsidRPr="00101993">
                  <w:t>4/1/23</w:t>
                </w:r>
              </w:sdtContent>
            </w:sdt>
            <w:r w:rsidR="00101993">
              <w:t xml:space="preserve"> </w:t>
            </w:r>
          </w:p>
        </w:tc>
        <w:tc>
          <w:tcPr>
            <w:tcW w:w="962" w:type="pct"/>
          </w:tcPr>
          <w:p w14:paraId="215D06A6" w14:textId="77777777" w:rsidR="001273C1" w:rsidRDefault="00000000" w:rsidP="00101993">
            <w:sdt>
              <w:sdtPr>
                <w:id w:val="323171411"/>
                <w:placeholder>
                  <w:docPart w:val="E3294BC9D65349158886A4BE4F9A8E41"/>
                </w:placeholder>
                <w:showingPlcHdr/>
                <w15:appearance w15:val="hidden"/>
              </w:sdtPr>
              <w:sdtContent>
                <w:r w:rsidR="00101993" w:rsidRPr="00101993">
                  <w:t>3 months</w:t>
                </w:r>
              </w:sdtContent>
            </w:sdt>
            <w:r w:rsidR="00101993">
              <w:t xml:space="preserve"> </w:t>
            </w:r>
          </w:p>
        </w:tc>
      </w:tr>
      <w:tr w:rsidR="001273C1" w14:paraId="474E1DBF" w14:textId="77777777" w:rsidTr="00561521">
        <w:tc>
          <w:tcPr>
            <w:tcW w:w="2116" w:type="pct"/>
          </w:tcPr>
          <w:p w14:paraId="6679978C" w14:textId="77777777" w:rsidR="001273C1" w:rsidRDefault="00000000">
            <w:sdt>
              <w:sdtPr>
                <w:alias w:val="Milestone 1:"/>
                <w:tag w:val="Milestone 1:"/>
                <w:id w:val="1664809059"/>
                <w:placeholder>
                  <w:docPart w:val="DB2FB5A579194E0F94BF4C9521E5CCEE"/>
                </w:placeholder>
                <w:temporary/>
                <w:showingPlcHdr/>
                <w15:appearance w15:val="hidden"/>
              </w:sdtPr>
              <w:sdtContent>
                <w:r w:rsidR="00FC68B0">
                  <w:t>Milestone 1</w:t>
                </w:r>
              </w:sdtContent>
            </w:sdt>
          </w:p>
        </w:tc>
        <w:tc>
          <w:tcPr>
            <w:tcW w:w="961" w:type="pct"/>
          </w:tcPr>
          <w:p w14:paraId="61B7D190" w14:textId="77777777" w:rsidR="001273C1" w:rsidRDefault="001273C1" w:rsidP="00101993"/>
        </w:tc>
        <w:tc>
          <w:tcPr>
            <w:tcW w:w="961" w:type="pct"/>
          </w:tcPr>
          <w:p w14:paraId="63EF7D3E" w14:textId="77777777" w:rsidR="001273C1" w:rsidRDefault="001273C1" w:rsidP="00101993"/>
        </w:tc>
        <w:tc>
          <w:tcPr>
            <w:tcW w:w="962" w:type="pct"/>
          </w:tcPr>
          <w:p w14:paraId="75A49DFE" w14:textId="77777777" w:rsidR="001273C1" w:rsidRDefault="001273C1" w:rsidP="00101993"/>
        </w:tc>
      </w:tr>
      <w:tr w:rsidR="001273C1" w14:paraId="2512E87D" w14:textId="77777777" w:rsidTr="00561521">
        <w:tc>
          <w:tcPr>
            <w:tcW w:w="2116" w:type="pct"/>
          </w:tcPr>
          <w:p w14:paraId="1AD807A0" w14:textId="77777777" w:rsidR="001273C1" w:rsidRDefault="00000000">
            <w:sdt>
              <w:sdtPr>
                <w:alias w:val="Milestone 2:"/>
                <w:tag w:val="Milestone 2:"/>
                <w:id w:val="1241445162"/>
                <w:placeholder>
                  <w:docPart w:val="11EA179BC28144E6B455F99B8633CA32"/>
                </w:placeholder>
                <w:temporary/>
                <w:showingPlcHdr/>
                <w15:appearance w15:val="hidden"/>
              </w:sdtPr>
              <w:sdtContent>
                <w:r w:rsidR="00FC68B0">
                  <w:t>Milestone 2</w:t>
                </w:r>
              </w:sdtContent>
            </w:sdt>
          </w:p>
        </w:tc>
        <w:tc>
          <w:tcPr>
            <w:tcW w:w="961" w:type="pct"/>
          </w:tcPr>
          <w:p w14:paraId="6CA9336E" w14:textId="77777777" w:rsidR="001273C1" w:rsidRDefault="001273C1" w:rsidP="00101993"/>
        </w:tc>
        <w:tc>
          <w:tcPr>
            <w:tcW w:w="961" w:type="pct"/>
          </w:tcPr>
          <w:p w14:paraId="3226E68B" w14:textId="77777777" w:rsidR="001273C1" w:rsidRDefault="001273C1" w:rsidP="00101993"/>
        </w:tc>
        <w:tc>
          <w:tcPr>
            <w:tcW w:w="962" w:type="pct"/>
          </w:tcPr>
          <w:p w14:paraId="19672569" w14:textId="77777777" w:rsidR="001273C1" w:rsidRDefault="001273C1" w:rsidP="00101993"/>
        </w:tc>
      </w:tr>
      <w:tr w:rsidR="001273C1" w14:paraId="49CE1D61" w14:textId="77777777" w:rsidTr="00561521">
        <w:tc>
          <w:tcPr>
            <w:tcW w:w="2116" w:type="pct"/>
          </w:tcPr>
          <w:p w14:paraId="616DD7DA" w14:textId="77777777" w:rsidR="001273C1" w:rsidRDefault="00000000">
            <w:sdt>
              <w:sdtPr>
                <w:alias w:val="Phase 1 Complete:"/>
                <w:tag w:val="Phase 1 Complete:"/>
                <w:id w:val="-1329051165"/>
                <w:placeholder>
                  <w:docPart w:val="EF8640D1D64F4A01B13EE5A8FA3E5B8E"/>
                </w:placeholder>
                <w:temporary/>
                <w:showingPlcHdr/>
                <w15:appearance w15:val="hidden"/>
              </w:sdtPr>
              <w:sdtContent>
                <w:r w:rsidR="00FC68B0">
                  <w:t>Phase 1 Complete</w:t>
                </w:r>
              </w:sdtContent>
            </w:sdt>
          </w:p>
        </w:tc>
        <w:tc>
          <w:tcPr>
            <w:tcW w:w="961" w:type="pct"/>
          </w:tcPr>
          <w:p w14:paraId="4DFEBB3C" w14:textId="77777777" w:rsidR="001273C1" w:rsidRDefault="00000000" w:rsidP="00101993">
            <w:sdt>
              <w:sdtPr>
                <w:id w:val="-605266516"/>
                <w:placeholder>
                  <w:docPart w:val="F28F3FB02A7C4C829E004AC4DC5F657A"/>
                </w:placeholder>
                <w:showingPlcHdr/>
                <w15:appearance w15:val="hidden"/>
              </w:sdtPr>
              <w:sdtContent>
                <w:r w:rsidR="00101993" w:rsidRPr="00101993">
                  <w:t>2/1/23</w:t>
                </w:r>
              </w:sdtContent>
            </w:sdt>
            <w:r w:rsidR="00101993">
              <w:t xml:space="preserve"> </w:t>
            </w:r>
          </w:p>
        </w:tc>
        <w:tc>
          <w:tcPr>
            <w:tcW w:w="961" w:type="pct"/>
          </w:tcPr>
          <w:p w14:paraId="4061BBFF" w14:textId="77777777" w:rsidR="001273C1" w:rsidRDefault="001273C1" w:rsidP="00101993"/>
        </w:tc>
        <w:tc>
          <w:tcPr>
            <w:tcW w:w="962" w:type="pct"/>
          </w:tcPr>
          <w:p w14:paraId="0075FF41" w14:textId="77777777" w:rsidR="001273C1" w:rsidRDefault="001273C1" w:rsidP="00101993"/>
        </w:tc>
      </w:tr>
      <w:tr w:rsidR="001273C1" w14:paraId="141E4205" w14:textId="77777777" w:rsidTr="00561521">
        <w:tc>
          <w:tcPr>
            <w:tcW w:w="2116" w:type="pct"/>
          </w:tcPr>
          <w:p w14:paraId="0349F7FF" w14:textId="77777777" w:rsidR="001273C1" w:rsidRDefault="00000000">
            <w:sdt>
              <w:sdtPr>
                <w:alias w:val="Milestone 3:"/>
                <w:tag w:val="Milestone 3:"/>
                <w:id w:val="1376040107"/>
                <w:placeholder>
                  <w:docPart w:val="501EA4C214E84621AA9BEFCCEF8A02F6"/>
                </w:placeholder>
                <w:temporary/>
                <w:showingPlcHdr/>
                <w15:appearance w15:val="hidden"/>
              </w:sdtPr>
              <w:sdtContent>
                <w:r w:rsidR="00FC68B0">
                  <w:t>Milestone 3</w:t>
                </w:r>
              </w:sdtContent>
            </w:sdt>
          </w:p>
        </w:tc>
        <w:tc>
          <w:tcPr>
            <w:tcW w:w="961" w:type="pct"/>
          </w:tcPr>
          <w:p w14:paraId="47BBA3D7" w14:textId="77777777" w:rsidR="001273C1" w:rsidRDefault="001273C1" w:rsidP="00101993"/>
        </w:tc>
        <w:tc>
          <w:tcPr>
            <w:tcW w:w="961" w:type="pct"/>
          </w:tcPr>
          <w:p w14:paraId="04893D69" w14:textId="77777777" w:rsidR="001273C1" w:rsidRDefault="001273C1" w:rsidP="00101993"/>
        </w:tc>
        <w:tc>
          <w:tcPr>
            <w:tcW w:w="962" w:type="pct"/>
          </w:tcPr>
          <w:p w14:paraId="2005A882" w14:textId="77777777" w:rsidR="001273C1" w:rsidRDefault="001273C1" w:rsidP="00101993"/>
        </w:tc>
      </w:tr>
      <w:tr w:rsidR="001273C1" w14:paraId="442A4085" w14:textId="77777777" w:rsidTr="00561521">
        <w:tc>
          <w:tcPr>
            <w:tcW w:w="2116" w:type="pct"/>
          </w:tcPr>
          <w:p w14:paraId="67D77588" w14:textId="77777777" w:rsidR="001273C1" w:rsidRDefault="00000000">
            <w:sdt>
              <w:sdtPr>
                <w:alias w:val="Milestone 4:"/>
                <w:tag w:val="Milestone 4:"/>
                <w:id w:val="2137753454"/>
                <w:placeholder>
                  <w:docPart w:val="8949CA8A4C47429B80ED3AFC453EBF38"/>
                </w:placeholder>
                <w:temporary/>
                <w:showingPlcHdr/>
                <w15:appearance w15:val="hidden"/>
              </w:sdtPr>
              <w:sdtContent>
                <w:r w:rsidR="00FC68B0">
                  <w:t>Milestone 4</w:t>
                </w:r>
              </w:sdtContent>
            </w:sdt>
          </w:p>
        </w:tc>
        <w:tc>
          <w:tcPr>
            <w:tcW w:w="961" w:type="pct"/>
          </w:tcPr>
          <w:p w14:paraId="4FC4D9B1" w14:textId="77777777" w:rsidR="001273C1" w:rsidRDefault="001273C1" w:rsidP="00101993"/>
        </w:tc>
        <w:tc>
          <w:tcPr>
            <w:tcW w:w="961" w:type="pct"/>
          </w:tcPr>
          <w:p w14:paraId="4DE03BBC" w14:textId="77777777" w:rsidR="001273C1" w:rsidRDefault="001273C1" w:rsidP="00101993"/>
        </w:tc>
        <w:tc>
          <w:tcPr>
            <w:tcW w:w="962" w:type="pct"/>
          </w:tcPr>
          <w:p w14:paraId="2E606C5F" w14:textId="77777777" w:rsidR="001273C1" w:rsidRDefault="001273C1" w:rsidP="00101993"/>
        </w:tc>
      </w:tr>
      <w:tr w:rsidR="001273C1" w14:paraId="111E1698" w14:textId="77777777" w:rsidTr="00561521">
        <w:tc>
          <w:tcPr>
            <w:tcW w:w="2116" w:type="pct"/>
          </w:tcPr>
          <w:p w14:paraId="23F9F726" w14:textId="77777777" w:rsidR="001273C1" w:rsidRDefault="00000000">
            <w:sdt>
              <w:sdtPr>
                <w:alias w:val="Phase 2 Complete:"/>
                <w:tag w:val="Phase 2 Complete:"/>
                <w:id w:val="-2080668784"/>
                <w:placeholder>
                  <w:docPart w:val="53348FC80C0844EBB331AA247E8701F8"/>
                </w:placeholder>
                <w:temporary/>
                <w:showingPlcHdr/>
                <w15:appearance w15:val="hidden"/>
              </w:sdtPr>
              <w:sdtContent>
                <w:r w:rsidR="000322BF">
                  <w:t>Phase 2 Complete</w:t>
                </w:r>
              </w:sdtContent>
            </w:sdt>
          </w:p>
        </w:tc>
        <w:tc>
          <w:tcPr>
            <w:tcW w:w="961" w:type="pct"/>
          </w:tcPr>
          <w:p w14:paraId="478B358F" w14:textId="77777777" w:rsidR="001273C1" w:rsidRDefault="00000000" w:rsidP="00101993">
            <w:sdt>
              <w:sdtPr>
                <w:id w:val="-821195732"/>
                <w:placeholder>
                  <w:docPart w:val="B80247BEF7424BB8900BAD6FFA34276A"/>
                </w:placeholder>
                <w:showingPlcHdr/>
                <w15:appearance w15:val="hidden"/>
              </w:sdtPr>
              <w:sdtContent>
                <w:r w:rsidR="00101993" w:rsidRPr="00101993">
                  <w:t>3/1/23</w:t>
                </w:r>
              </w:sdtContent>
            </w:sdt>
            <w:r w:rsidR="00101993">
              <w:t xml:space="preserve"> </w:t>
            </w:r>
          </w:p>
        </w:tc>
        <w:tc>
          <w:tcPr>
            <w:tcW w:w="961" w:type="pct"/>
          </w:tcPr>
          <w:p w14:paraId="4292971A" w14:textId="77777777" w:rsidR="001273C1" w:rsidRDefault="001273C1" w:rsidP="00101993"/>
        </w:tc>
        <w:tc>
          <w:tcPr>
            <w:tcW w:w="962" w:type="pct"/>
          </w:tcPr>
          <w:p w14:paraId="0CBB865B" w14:textId="77777777" w:rsidR="001273C1" w:rsidRDefault="001273C1" w:rsidP="00101993"/>
        </w:tc>
      </w:tr>
      <w:tr w:rsidR="001273C1" w14:paraId="47DDC04A" w14:textId="77777777" w:rsidTr="00561521">
        <w:tc>
          <w:tcPr>
            <w:tcW w:w="2116" w:type="pct"/>
          </w:tcPr>
          <w:p w14:paraId="4A558E46" w14:textId="77777777" w:rsidR="001273C1" w:rsidRDefault="00000000">
            <w:sdt>
              <w:sdtPr>
                <w:alias w:val="Milestone 5:"/>
                <w:tag w:val="Milestone 5:"/>
                <w:id w:val="196678032"/>
                <w:placeholder>
                  <w:docPart w:val="DFC15364E2D747ECA8DA882184C23F33"/>
                </w:placeholder>
                <w:temporary/>
                <w:showingPlcHdr/>
                <w15:appearance w15:val="hidden"/>
              </w:sdtPr>
              <w:sdtContent>
                <w:r w:rsidR="000322BF">
                  <w:t>Milestone 5</w:t>
                </w:r>
              </w:sdtContent>
            </w:sdt>
          </w:p>
        </w:tc>
        <w:tc>
          <w:tcPr>
            <w:tcW w:w="961" w:type="pct"/>
          </w:tcPr>
          <w:p w14:paraId="4F3FF117" w14:textId="77777777" w:rsidR="001273C1" w:rsidRDefault="001273C1" w:rsidP="00101993"/>
        </w:tc>
        <w:tc>
          <w:tcPr>
            <w:tcW w:w="961" w:type="pct"/>
          </w:tcPr>
          <w:p w14:paraId="6310DB24" w14:textId="77777777" w:rsidR="001273C1" w:rsidRDefault="001273C1" w:rsidP="00101993"/>
        </w:tc>
        <w:tc>
          <w:tcPr>
            <w:tcW w:w="962" w:type="pct"/>
          </w:tcPr>
          <w:p w14:paraId="18B3E17A" w14:textId="77777777" w:rsidR="001273C1" w:rsidRDefault="001273C1" w:rsidP="00101993"/>
        </w:tc>
      </w:tr>
    </w:tbl>
    <w:p w14:paraId="2126AEDA" w14:textId="77777777" w:rsidR="00017EFD" w:rsidRDefault="00017EFD" w:rsidP="008C2860">
      <w:pPr>
        <w:pStyle w:val="NoSpacing"/>
      </w:pPr>
    </w:p>
    <w:p w14:paraId="640E9E1C" w14:textId="77777777" w:rsidR="001273C1" w:rsidRDefault="00000000">
      <w:pPr>
        <w:pStyle w:val="Heading2"/>
      </w:pPr>
      <w:sdt>
        <w:sdtPr>
          <w:alias w:val="Supplied Material:"/>
          <w:tag w:val="Supplied Material:"/>
          <w:id w:val="-107743599"/>
          <w:placeholder>
            <w:docPart w:val="05A767D31EC748FDBF5A41F5EBAFC8A6"/>
          </w:placeholder>
          <w:temporary/>
          <w:showingPlcHdr/>
          <w15:appearance w15:val="hidden"/>
        </w:sdtPr>
        <w:sdtContent>
          <w:r w:rsidR="000322BF" w:rsidRPr="003C0DAF">
            <w:t>Supplied Material</w:t>
          </w:r>
        </w:sdtContent>
      </w:sdt>
    </w:p>
    <w:p w14:paraId="1FD48BDD" w14:textId="77777777" w:rsidR="001273C1" w:rsidRDefault="00000000">
      <w:sdt>
        <w:sdtPr>
          <w:alias w:val="Enter description:"/>
          <w:tag w:val="Enter description:"/>
          <w:id w:val="111255350"/>
          <w:placeholder>
            <w:docPart w:val="E0C6DFABDFED4A7B97539326092D1E09"/>
          </w:placeholder>
          <w:temporary/>
          <w:showingPlcHdr/>
          <w15:appearance w15:val="hidden"/>
        </w:sdtPr>
        <w:sdtContent>
          <w:r w:rsidR="000322BF">
            <w:t>The following materials are to be supplied by</w:t>
          </w:r>
        </w:sdtContent>
      </w:sdt>
      <w:r w:rsidR="005140CB" w:rsidRPr="005140CB">
        <w:t xml:space="preserve"> </w:t>
      </w:r>
      <w:sdt>
        <w:sdtPr>
          <w:id w:val="-613133984"/>
          <w:placeholder>
            <w:docPart w:val="268A7CE45A4948E2BCA84727FBCB21F3"/>
          </w:placeholder>
          <w:showingPlcHdr/>
          <w15:appearance w15:val="hidden"/>
        </w:sdtPr>
        <w:sdtContent>
          <w:r w:rsidR="005140CB" w:rsidRPr="005140CB">
            <w:t>Northwind Traders</w:t>
          </w:r>
        </w:sdtContent>
      </w:sdt>
      <w:r w:rsidR="00C16778">
        <w:t xml:space="preserve"> </w:t>
      </w:r>
      <w:sdt>
        <w:sdtPr>
          <w:alias w:val="Enter description:"/>
          <w:tag w:val="Enter description:"/>
          <w:id w:val="647105475"/>
          <w:placeholder>
            <w:docPart w:val="C14081F87A5A44C3B8D58757C7A55012"/>
          </w:placeholder>
          <w:temporary/>
          <w:showingPlcHdr/>
          <w15:appearance w15:val="hidden"/>
        </w:sdtPr>
        <w:sdtContent>
          <w:r w:rsidR="000322BF">
            <w:t>for this project. For</w:t>
          </w:r>
        </w:sdtContent>
      </w:sdt>
      <w:r w:rsidR="000322BF">
        <w:t xml:space="preserve"> </w:t>
      </w:r>
      <w:sdt>
        <w:sdtPr>
          <w:id w:val="193744179"/>
          <w:placeholder>
            <w:docPart w:val="AB445082877040CC9B7E58F8F7E2C449"/>
          </w:placeholder>
          <w:showingPlcHdr/>
          <w15:appearance w15:val="hidden"/>
        </w:sdtPr>
        <w:sdtContent>
          <w:r w:rsidR="005140CB" w:rsidRPr="005140CB">
            <w:t>OLSON HARRIS LTD.</w:t>
          </w:r>
        </w:sdtContent>
      </w:sdt>
      <w:r w:rsidR="005140CB" w:rsidRPr="005140CB">
        <w:t xml:space="preserve"> </w:t>
      </w:r>
      <w:sdt>
        <w:sdtPr>
          <w:alias w:val="Enter description:"/>
          <w:tag w:val="Enter description:"/>
          <w:id w:val="-1097096917"/>
          <w:placeholder>
            <w:docPart w:val="6F91D6EC7973487FA97F50EF6876E5F1"/>
          </w:placeholder>
          <w:temporary/>
          <w:showingPlcHdr/>
          <w15:appearance w15:val="hidden"/>
        </w:sdt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14:paraId="7CB6E39C" w14:textId="77777777" w:rsidTr="009E07E5">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38066225" w14:textId="77777777" w:rsidR="001273C1" w:rsidRDefault="00000000">
            <w:sdt>
              <w:sdtPr>
                <w:alias w:val="Materials to be supplied by:"/>
                <w:tag w:val="Materials to be supplied by:"/>
                <w:id w:val="290320298"/>
                <w:placeholder>
                  <w:docPart w:val="CAC6DFAA0BAC4C87B12719F5D9EB58E8"/>
                </w:placeholder>
                <w:temporary/>
                <w:showingPlcHdr/>
                <w15:appearance w15:val="hidden"/>
              </w:sdtPr>
              <w:sdtContent>
                <w:r w:rsidR="000322BF" w:rsidRPr="009E07E5">
                  <w:t>Materials to be supplied by</w:t>
                </w:r>
              </w:sdtContent>
            </w:sdt>
            <w:r w:rsidR="000322BF">
              <w:t xml:space="preserve"> </w:t>
            </w:r>
            <w:sdt>
              <w:sdtPr>
                <w:id w:val="229659071"/>
                <w:placeholder>
                  <w:docPart w:val="D3740E08432C47DC9B9F2470B49799D1"/>
                </w:placeholder>
                <w:showingPlcHdr/>
                <w15:appearance w15:val="hidden"/>
              </w:sdtPr>
              <w:sdtContent>
                <w:r w:rsidR="005140CB">
                  <w:t>Northwind Traders</w:t>
                </w:r>
              </w:sdtContent>
            </w:sdt>
          </w:p>
        </w:tc>
        <w:tc>
          <w:tcPr>
            <w:tcW w:w="960" w:type="pct"/>
          </w:tcPr>
          <w:p w14:paraId="67EFFC82" w14:textId="77777777" w:rsidR="001273C1" w:rsidRDefault="00000000">
            <w:sdt>
              <w:sdtPr>
                <w:alias w:val="Due Date:"/>
                <w:tag w:val="Due Date:"/>
                <w:id w:val="1816059702"/>
                <w:placeholder>
                  <w:docPart w:val="04E8DA7C959F4E378BDB8C4CD831E097"/>
                </w:placeholder>
                <w:temporary/>
                <w:showingPlcHdr/>
                <w15:appearance w15:val="hidden"/>
              </w:sdtPr>
              <w:sdtContent>
                <w:r w:rsidR="000322BF">
                  <w:t>Due Date*</w:t>
                </w:r>
              </w:sdtContent>
            </w:sdt>
          </w:p>
        </w:tc>
      </w:tr>
      <w:tr w:rsidR="001273C1" w14:paraId="62BA8FD3" w14:textId="77777777" w:rsidTr="00561521">
        <w:tc>
          <w:tcPr>
            <w:tcW w:w="4040" w:type="pct"/>
          </w:tcPr>
          <w:p w14:paraId="0F46D674" w14:textId="77777777" w:rsidR="001273C1" w:rsidRDefault="00000000" w:rsidP="00F23ED1">
            <w:sdt>
              <w:sdtPr>
                <w:id w:val="-1820953295"/>
                <w:placeholder>
                  <w:docPart w:val="48D24E966A6940BD97BA5688D9F970E0"/>
                </w:placeholder>
                <w:showingPlcHdr/>
                <w15:appearance w15:val="hidden"/>
              </w:sdtPr>
              <w:sdtContent>
                <w:r w:rsidR="00F23ED1" w:rsidRPr="00F23ED1">
                  <w:t>User data</w:t>
                </w:r>
              </w:sdtContent>
            </w:sdt>
            <w:r w:rsidR="00F23ED1">
              <w:t xml:space="preserve"> </w:t>
            </w:r>
          </w:p>
        </w:tc>
        <w:tc>
          <w:tcPr>
            <w:tcW w:w="960" w:type="pct"/>
          </w:tcPr>
          <w:p w14:paraId="2B9DE081" w14:textId="77777777" w:rsidR="001273C1" w:rsidRDefault="00000000" w:rsidP="00F23ED1">
            <w:sdt>
              <w:sdtPr>
                <w:id w:val="-2074814094"/>
                <w:placeholder>
                  <w:docPart w:val="1F5772F561C34FAC9276DB89037DE83E"/>
                </w:placeholder>
                <w:showingPlcHdr/>
                <w15:appearance w15:val="hidden"/>
              </w:sdtPr>
              <w:sdtContent>
                <w:r w:rsidR="00F23ED1" w:rsidRPr="00F23ED1">
                  <w:t>12/31/22</w:t>
                </w:r>
              </w:sdtContent>
            </w:sdt>
            <w:r w:rsidR="00F23ED1">
              <w:t xml:space="preserve"> </w:t>
            </w:r>
          </w:p>
        </w:tc>
      </w:tr>
      <w:tr w:rsidR="001273C1" w14:paraId="43235828" w14:textId="77777777" w:rsidTr="00561521">
        <w:tc>
          <w:tcPr>
            <w:tcW w:w="4040" w:type="pct"/>
          </w:tcPr>
          <w:p w14:paraId="2A2C7F20" w14:textId="77777777" w:rsidR="001273C1" w:rsidRDefault="001273C1"/>
        </w:tc>
        <w:tc>
          <w:tcPr>
            <w:tcW w:w="960" w:type="pct"/>
          </w:tcPr>
          <w:p w14:paraId="0815B091" w14:textId="77777777" w:rsidR="001273C1" w:rsidRDefault="001273C1"/>
        </w:tc>
      </w:tr>
      <w:tr w:rsidR="001273C1" w14:paraId="2DB87A24" w14:textId="77777777" w:rsidTr="00561521">
        <w:tc>
          <w:tcPr>
            <w:tcW w:w="4040" w:type="pct"/>
          </w:tcPr>
          <w:p w14:paraId="3DF9DA30" w14:textId="77777777" w:rsidR="001273C1" w:rsidRDefault="001273C1"/>
        </w:tc>
        <w:tc>
          <w:tcPr>
            <w:tcW w:w="960" w:type="pct"/>
          </w:tcPr>
          <w:p w14:paraId="35342D3E" w14:textId="77777777" w:rsidR="001273C1" w:rsidRDefault="001273C1"/>
        </w:tc>
      </w:tr>
    </w:tbl>
    <w:p w14:paraId="19329005" w14:textId="77777777" w:rsidR="00017EFD" w:rsidRDefault="00000000">
      <w:pPr>
        <w:pStyle w:val="FootnoteText"/>
      </w:pPr>
      <w:sdt>
        <w:sdtPr>
          <w:alias w:val="Enter description:"/>
          <w:tag w:val="Enter description:"/>
          <w:id w:val="-1065866122"/>
          <w:placeholder>
            <w:docPart w:val="65174FB789A546ABA87F0323336E45C3"/>
          </w:placeholder>
          <w:temporary/>
          <w:showingPlcHdr/>
          <w15:appearance w15:val="hidden"/>
        </w:sdtPr>
        <w:sdtContent>
          <w:r w:rsidR="000322BF">
            <w:t>*We cannot be responsible for cost overruns caused by client’s failure to deliver materials by agreed-upon due dates.</w:t>
          </w:r>
        </w:sdtContent>
      </w:sdt>
    </w:p>
    <w:p w14:paraId="43CBDA98" w14:textId="77777777" w:rsidR="00017EFD" w:rsidRDefault="00017EFD">
      <w:pPr>
        <w:pStyle w:val="FootnoteText"/>
      </w:pPr>
    </w:p>
    <w:p w14:paraId="7E8DDDB2" w14:textId="77777777" w:rsidR="00017EFD" w:rsidRDefault="00017EFD">
      <w:pPr>
        <w:pStyle w:val="FootnoteText"/>
      </w:pPr>
    </w:p>
    <w:p w14:paraId="237EE5C2" w14:textId="77777777" w:rsidR="001273C1" w:rsidRDefault="00000000" w:rsidP="005140CB">
      <w:pPr>
        <w:pStyle w:val="Heading1"/>
      </w:pPr>
      <w:sdt>
        <w:sdtPr>
          <w:alias w:val="Expected Results:"/>
          <w:tag w:val="Expected Results:"/>
          <w:id w:val="1434475270"/>
          <w:placeholder>
            <w:docPart w:val="C35C5C64AB174A658D1DCE976016E8F2"/>
          </w:placeholder>
          <w:temporary/>
          <w:showingPlcHdr/>
          <w15:appearance w15:val="hidden"/>
        </w:sdtPr>
        <w:sdtContent>
          <w:r w:rsidR="000322BF">
            <w:t>Expected Results</w:t>
          </w:r>
        </w:sdtContent>
      </w:sdt>
    </w:p>
    <w:tbl>
      <w:tblPr>
        <w:tblStyle w:val="TipTable"/>
        <w:tblW w:w="5000" w:type="pct"/>
        <w:tblLook w:val="04A0" w:firstRow="1" w:lastRow="0" w:firstColumn="1" w:lastColumn="0" w:noHBand="0" w:noVBand="1"/>
        <w:tblDescription w:val="Layout table"/>
      </w:tblPr>
      <w:tblGrid>
        <w:gridCol w:w="577"/>
        <w:gridCol w:w="8783"/>
      </w:tblGrid>
      <w:tr w:rsidR="000322BF" w14:paraId="00A01D5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6411320" w14:textId="77777777" w:rsidR="000322BF" w:rsidRDefault="007C13B2" w:rsidP="004D39A3">
            <w:r>
              <w:rPr>
                <w:noProof/>
                <w:lang w:eastAsia="en-US"/>
              </w:rPr>
              <w:drawing>
                <wp:inline distT="0" distB="0" distL="0" distR="0" wp14:anchorId="01037113" wp14:editId="7C159780">
                  <wp:extent cx="285316" cy="285316"/>
                  <wp:effectExtent l="0" t="0" r="0" b="0"/>
                  <wp:docPr id="65" name="Graphic 65"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9878FB0" w14:textId="77777777" w:rsidR="000322BF"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35025CFB74C94D319CC10DB23D33DDD7"/>
                </w:placeholder>
                <w:temporary/>
                <w:showingPlcHdr/>
                <w15:appearance w15:val="hidden"/>
              </w:sdtPr>
              <w:sdtContent>
                <w:r w:rsidR="000322BF">
                  <w:t>Describe the results expected from the project and why your approach will achieve those results.</w:t>
                </w:r>
              </w:sdtContent>
            </w:sdt>
          </w:p>
        </w:tc>
      </w:tr>
    </w:tbl>
    <w:p w14:paraId="19927A9C" w14:textId="77777777" w:rsidR="001273C1" w:rsidRDefault="001273C1">
      <w:pPr>
        <w:pStyle w:val="NoSpacing"/>
      </w:pPr>
    </w:p>
    <w:p w14:paraId="23766AA6" w14:textId="77777777" w:rsidR="001273C1" w:rsidRDefault="00000000">
      <w:sdt>
        <w:sdtPr>
          <w:alias w:val="Enter description:"/>
          <w:tag w:val="Enter description:"/>
          <w:id w:val="-1089621886"/>
          <w:placeholder>
            <w:docPart w:val="73B37E1AA2F144D48878C7FC0E2A700A"/>
          </w:placeholder>
          <w:temporary/>
          <w:showingPlcHdr/>
          <w15:appearance w15:val="hidden"/>
        </w:sdtPr>
        <w:sdtContent>
          <w:r w:rsidR="000322BF">
            <w:t>We expect our proposed solution to</w:t>
          </w:r>
        </w:sdtContent>
      </w:sdt>
      <w:r w:rsidR="000322BF">
        <w:t xml:space="preserve"> </w:t>
      </w:r>
      <w:sdt>
        <w:sdtPr>
          <w:id w:val="1277676457"/>
          <w:placeholder>
            <w:docPart w:val="B2D426C6976240838E0BFDAFE2D307B0"/>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1970434521"/>
          <w:placeholder>
            <w:docPart w:val="3788CF3FFA004A61BF84D6B3C29B103C"/>
          </w:placeholder>
          <w:temporary/>
          <w:showingPlcHdr/>
          <w15:appearance w15:val="hidden"/>
        </w:sdtPr>
        <w:sdtContent>
          <w:r w:rsidR="000322BF">
            <w:t>’s requirements to provide the following results:</w:t>
          </w:r>
        </w:sdtContent>
      </w:sdt>
    </w:p>
    <w:p w14:paraId="10E61539" w14:textId="77777777" w:rsidR="001273C1" w:rsidRDefault="00000000">
      <w:pPr>
        <w:pStyle w:val="Heading2"/>
      </w:pPr>
      <w:sdt>
        <w:sdtPr>
          <w:alias w:val="Financial Benefits:"/>
          <w:tag w:val="Financial Benefits:"/>
          <w:id w:val="1990748065"/>
          <w:placeholder>
            <w:docPart w:val="149F4DD11D3047EDB3D11F46A1FCFFC1"/>
          </w:placeholder>
          <w:temporary/>
          <w:showingPlcHdr/>
          <w15:appearance w15:val="hidden"/>
        </w:sdtPr>
        <w:sdtContent>
          <w:r w:rsidR="000322BF" w:rsidRPr="003C0DAF">
            <w:t>Financial Benefits</w:t>
          </w:r>
        </w:sdtContent>
      </w:sdt>
    </w:p>
    <w:p w14:paraId="65C8DC4C" w14:textId="77777777" w:rsidR="004661BE" w:rsidRPr="008C2860" w:rsidRDefault="00000000" w:rsidP="008C2860">
      <w:pPr>
        <w:pStyle w:val="ListBullet"/>
      </w:pPr>
      <w:sdt>
        <w:sdtPr>
          <w:id w:val="495387351"/>
          <w:placeholder>
            <w:docPart w:val="B48BEE4328C347509808835B6E386F74"/>
          </w:placeholder>
          <w:showingPlcHdr/>
          <w15:appearance w15:val="hidden"/>
        </w:sdtPr>
        <w:sdtContent>
          <w:r w:rsidR="008C2860" w:rsidRPr="008C2860">
            <w:t>Result #1:</w:t>
          </w:r>
        </w:sdtContent>
      </w:sdt>
      <w:r w:rsidR="008C2860" w:rsidRPr="008C2860">
        <w:t xml:space="preserve"> </w:t>
      </w:r>
      <w:sdt>
        <w:sdtPr>
          <w:id w:val="-1355500734"/>
          <w:placeholder>
            <w:docPart w:val="3E45D5B33F3F4669ACEAAFF944A8A85F"/>
          </w:placeholder>
          <w:showingPlcHdr/>
          <w15:appearance w15:val="hidden"/>
        </w:sdtPr>
        <w:sdtContent>
          <w:r w:rsidR="008C2860" w:rsidRPr="008C2860">
            <w:t>Boost engagement</w:t>
          </w:r>
        </w:sdtContent>
      </w:sdt>
    </w:p>
    <w:p w14:paraId="65B834B9" w14:textId="77777777" w:rsidR="004661BE" w:rsidRPr="008C2860" w:rsidRDefault="00000000" w:rsidP="008C2860">
      <w:pPr>
        <w:pStyle w:val="ListBullet"/>
      </w:pPr>
      <w:sdt>
        <w:sdtPr>
          <w:id w:val="82959162"/>
          <w:placeholder>
            <w:docPart w:val="B98FCBC01F26426494EB5E203F3CA3C9"/>
          </w:placeholder>
          <w:showingPlcHdr/>
          <w15:appearance w15:val="hidden"/>
        </w:sdtPr>
        <w:sdtContent>
          <w:r w:rsidR="008C2860" w:rsidRPr="008C2860">
            <w:t>Result #2:</w:t>
          </w:r>
        </w:sdtContent>
      </w:sdt>
      <w:r w:rsidR="008C2860" w:rsidRPr="008C2860">
        <w:t xml:space="preserve"> </w:t>
      </w:r>
      <w:sdt>
        <w:sdtPr>
          <w:id w:val="731975244"/>
          <w:placeholder>
            <w:docPart w:val="AF3BD5DCC3B146D8AFEF71BAE4266A2C"/>
          </w:placeholder>
          <w:showingPlcHdr/>
          <w15:appearance w15:val="hidden"/>
        </w:sdtPr>
        <w:sdtContent>
          <w:r w:rsidR="008C2860" w:rsidRPr="008C2860">
            <w:t>Grow sales</w:t>
          </w:r>
        </w:sdtContent>
      </w:sdt>
    </w:p>
    <w:p w14:paraId="66CB8EF2" w14:textId="77777777" w:rsidR="004661BE" w:rsidRPr="008C2860" w:rsidRDefault="00000000" w:rsidP="008C2860">
      <w:pPr>
        <w:pStyle w:val="ListBullet"/>
      </w:pPr>
      <w:sdt>
        <w:sdtPr>
          <w:id w:val="429860410"/>
          <w:placeholder>
            <w:docPart w:val="313BBC170C4A40719C869A568EBC502A"/>
          </w:placeholder>
          <w:showingPlcHdr/>
          <w15:appearance w15:val="hidden"/>
        </w:sdtPr>
        <w:sdtContent>
          <w:r w:rsidR="008C2860" w:rsidRPr="008C2860">
            <w:t>Result #3:</w:t>
          </w:r>
        </w:sdtContent>
      </w:sdt>
      <w:r w:rsidR="008C2860" w:rsidRPr="008C2860">
        <w:t xml:space="preserve"> </w:t>
      </w:r>
      <w:sdt>
        <w:sdtPr>
          <w:id w:val="-1839764592"/>
          <w:placeholder>
            <w:docPart w:val="3977F9815E7B45CE960F16FBEE98312B"/>
          </w:placeholder>
          <w:showingPlcHdr/>
          <w15:appearance w15:val="hidden"/>
        </w:sdtPr>
        <w:sdtContent>
          <w:r w:rsidR="008C2860" w:rsidRPr="008C2860">
            <w:t>Retain customers</w:t>
          </w:r>
        </w:sdtContent>
      </w:sdt>
    </w:p>
    <w:p w14:paraId="2A37CFC7" w14:textId="77777777" w:rsidR="00017EFD" w:rsidRDefault="00017EFD" w:rsidP="00017EFD">
      <w:pPr>
        <w:pStyle w:val="ListBullet"/>
        <w:numPr>
          <w:ilvl w:val="0"/>
          <w:numId w:val="0"/>
        </w:numPr>
        <w:ind w:left="144"/>
      </w:pPr>
    </w:p>
    <w:p w14:paraId="3A2AD46B" w14:textId="77777777" w:rsidR="001273C1" w:rsidRDefault="00000000">
      <w:pPr>
        <w:pStyle w:val="Heading2"/>
      </w:pPr>
      <w:sdt>
        <w:sdtPr>
          <w:alias w:val="Technical Benefits:"/>
          <w:tag w:val="Technical Benefits:"/>
          <w:id w:val="-1731921651"/>
          <w:placeholder>
            <w:docPart w:val="3E0663DAFE91468AB818B2453F6DA49F"/>
          </w:placeholder>
          <w:temporary/>
          <w:showingPlcHdr/>
          <w15:appearance w15:val="hidden"/>
        </w:sdtPr>
        <w:sdtContent>
          <w:r w:rsidR="006C5ECB" w:rsidRPr="003C0DAF">
            <w:t>Technical Benefits</w:t>
          </w:r>
        </w:sdtContent>
      </w:sdt>
    </w:p>
    <w:p w14:paraId="1823DF85" w14:textId="77777777" w:rsidR="008C2860" w:rsidRPr="008C2860" w:rsidRDefault="00000000" w:rsidP="008C2860">
      <w:pPr>
        <w:pStyle w:val="ListBullet"/>
      </w:pPr>
      <w:sdt>
        <w:sdtPr>
          <w:id w:val="1441419020"/>
          <w:placeholder>
            <w:docPart w:val="1657C50DA10449EEACC014CFA9BA1CB1"/>
          </w:placeholder>
          <w:showingPlcHdr/>
          <w15:appearance w15:val="hidden"/>
        </w:sdtPr>
        <w:sdtContent>
          <w:r w:rsidR="008C2860" w:rsidRPr="008C2860">
            <w:t>Result #1:</w:t>
          </w:r>
        </w:sdtContent>
      </w:sdt>
      <w:r w:rsidR="008C2860" w:rsidRPr="008C2860">
        <w:t xml:space="preserve"> </w:t>
      </w:r>
      <w:sdt>
        <w:sdtPr>
          <w:id w:val="-1982135592"/>
          <w:placeholder>
            <w:docPart w:val="8AE522FDC25F4B5C97B4B967B4E312E5"/>
          </w:placeholder>
          <w:showingPlcHdr/>
          <w15:appearance w15:val="hidden"/>
        </w:sdtPr>
        <w:sdtContent>
          <w:r w:rsidR="008C2860" w:rsidRPr="008C2860">
            <w:t>Larger demographic</w:t>
          </w:r>
        </w:sdtContent>
      </w:sdt>
    </w:p>
    <w:p w14:paraId="3342B235" w14:textId="77777777" w:rsidR="008C2860" w:rsidRPr="008C2860" w:rsidRDefault="00000000" w:rsidP="008C2860">
      <w:pPr>
        <w:pStyle w:val="ListBullet"/>
      </w:pPr>
      <w:sdt>
        <w:sdtPr>
          <w:id w:val="329192167"/>
          <w:placeholder>
            <w:docPart w:val="29594A7A20484C34AFB1BE6AEDB11D8E"/>
          </w:placeholder>
          <w:showingPlcHdr/>
          <w15:appearance w15:val="hidden"/>
        </w:sdtPr>
        <w:sdtContent>
          <w:r w:rsidR="008C2860" w:rsidRPr="008C2860">
            <w:t>Result #2:</w:t>
          </w:r>
        </w:sdtContent>
      </w:sdt>
      <w:r w:rsidR="008C2860" w:rsidRPr="008C2860">
        <w:t xml:space="preserve"> </w:t>
      </w:r>
      <w:sdt>
        <w:sdtPr>
          <w:id w:val="-1066640123"/>
          <w:placeholder>
            <w:docPart w:val="C870B967C4884134BC57B389163F5770"/>
          </w:placeholder>
          <w:showingPlcHdr/>
          <w15:appearance w15:val="hidden"/>
        </w:sdtPr>
        <w:sdtContent>
          <w:r w:rsidR="008C2860" w:rsidRPr="008C2860">
            <w:t>Platform diversification</w:t>
          </w:r>
        </w:sdtContent>
      </w:sdt>
    </w:p>
    <w:p w14:paraId="20BB5A45" w14:textId="77777777" w:rsidR="008C2860" w:rsidRPr="008C2860" w:rsidRDefault="00000000" w:rsidP="008C2860">
      <w:pPr>
        <w:pStyle w:val="ListBullet"/>
      </w:pPr>
      <w:sdt>
        <w:sdtPr>
          <w:id w:val="-937903605"/>
          <w:placeholder>
            <w:docPart w:val="F2658684C7194A84AAD3B085C5B91052"/>
          </w:placeholder>
          <w:showingPlcHdr/>
          <w15:appearance w15:val="hidden"/>
        </w:sdtPr>
        <w:sdtContent>
          <w:r w:rsidR="008C2860" w:rsidRPr="008C2860">
            <w:t>Result #3:</w:t>
          </w:r>
        </w:sdtContent>
      </w:sdt>
      <w:r w:rsidR="008C2860" w:rsidRPr="008C2860">
        <w:t xml:space="preserve"> </w:t>
      </w:r>
      <w:sdt>
        <w:sdtPr>
          <w:id w:val="1289706876"/>
          <w:placeholder>
            <w:docPart w:val="F6F79959820646758242F4719E3A9B12"/>
          </w:placeholder>
          <w:showingPlcHdr/>
          <w15:appearance w15:val="hidden"/>
        </w:sdtPr>
        <w:sdtContent>
          <w:r w:rsidR="008C2860" w:rsidRPr="008C2860">
            <w:t>Ease of access</w:t>
          </w:r>
        </w:sdtContent>
      </w:sdt>
    </w:p>
    <w:p w14:paraId="4E82D9B0" w14:textId="77777777" w:rsidR="00017EFD" w:rsidRDefault="00017EFD" w:rsidP="00017EFD">
      <w:pPr>
        <w:pStyle w:val="ListBullet"/>
        <w:numPr>
          <w:ilvl w:val="0"/>
          <w:numId w:val="0"/>
        </w:numPr>
        <w:ind w:left="432"/>
      </w:pPr>
    </w:p>
    <w:p w14:paraId="0CE61FDD" w14:textId="77777777" w:rsidR="001273C1" w:rsidRDefault="00000000">
      <w:pPr>
        <w:pStyle w:val="Heading2"/>
      </w:pPr>
      <w:sdt>
        <w:sdtPr>
          <w:alias w:val="Other Benefits:"/>
          <w:tag w:val="Other Benefits:"/>
          <w:id w:val="-1006202281"/>
          <w:placeholder>
            <w:docPart w:val="479E0938ABAE4CF999BAF18EA8D8AF70"/>
          </w:placeholder>
          <w:temporary/>
          <w:showingPlcHdr/>
          <w15:appearance w15:val="hidden"/>
        </w:sdtPr>
        <w:sdtContent>
          <w:r w:rsidR="006C5ECB" w:rsidRPr="003C0DAF">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4336BCB"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3611C7A" w14:textId="77777777" w:rsidR="006C5ECB" w:rsidRDefault="0028543A" w:rsidP="00D54CA5">
            <w:r>
              <w:rPr>
                <w:noProof/>
                <w:lang w:eastAsia="en-US"/>
              </w:rPr>
              <w:drawing>
                <wp:inline distT="0" distB="0" distL="0" distR="0" wp14:anchorId="63621325" wp14:editId="44854B62">
                  <wp:extent cx="285316" cy="285316"/>
                  <wp:effectExtent l="0" t="0" r="0" b="0"/>
                  <wp:docPr id="70" name="Graphic 7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F8E6130"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CB223BA37AE64874AD7371B8B2CEF7BA"/>
                </w:placeholder>
                <w:temporary/>
                <w:showingPlcHdr/>
                <w15:appearance w15:val="hidden"/>
              </w:sdtPr>
              <w:sdtContent>
                <w:r w:rsidR="006C5ECB">
                  <w:t>Use this section to describe less tangible benefits such as increased morale or improved customer satisfaction.</w:t>
                </w:r>
              </w:sdtContent>
            </w:sdt>
          </w:p>
        </w:tc>
      </w:tr>
    </w:tbl>
    <w:p w14:paraId="03BB203E" w14:textId="77777777" w:rsidR="001273C1" w:rsidRDefault="00000000" w:rsidP="005140CB">
      <w:pPr>
        <w:pStyle w:val="Heading1"/>
      </w:pPr>
      <w:sdt>
        <w:sdtPr>
          <w:alias w:val="Pricing:"/>
          <w:tag w:val="Pricing:"/>
          <w:id w:val="1527065974"/>
          <w:placeholder>
            <w:docPart w:val="EDCAD0FB672F46F5B7224438E498A762"/>
          </w:placeholder>
          <w:temporary/>
          <w:showingPlcHdr/>
          <w15:appearance w15:val="hidden"/>
        </w:sdtPr>
        <w:sdtContent>
          <w:r w:rsidR="006C5ECB">
            <w:t>Pricing</w:t>
          </w:r>
        </w:sdtContent>
      </w:sdt>
    </w:p>
    <w:p w14:paraId="3CD0A7AA" w14:textId="77777777" w:rsidR="001273C1" w:rsidRDefault="00000000">
      <w:sdt>
        <w:sdtPr>
          <w:alias w:val="Enter description:"/>
          <w:tag w:val="Enter description:"/>
          <w:id w:val="-518550462"/>
          <w:placeholder>
            <w:docPart w:val="C855C76C1DF741F989D32BCF0D48DA07"/>
          </w:placeholder>
          <w:temporary/>
          <w:showingPlcHdr/>
          <w15:appearance w15:val="hidden"/>
        </w:sdt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8FB74F63AF124C6E90DA3E175E914F6C"/>
          </w:placeholder>
          <w:temporary/>
          <w:showingPlcHdr/>
          <w15:appearance w15:val="hidden"/>
        </w:sdtPr>
        <w:sdtContent>
          <w:r w:rsidR="006C5ECB">
            <w:t>##</w:t>
          </w:r>
        </w:sdtContent>
      </w:sdt>
      <w:r w:rsidR="00EA06FB">
        <w:t xml:space="preserve"> </w:t>
      </w:r>
      <w:sdt>
        <w:sdtPr>
          <w:alias w:val="days:"/>
          <w:tag w:val="days:"/>
          <w:id w:val="-310945737"/>
          <w:placeholder>
            <w:docPart w:val="D0F383F7D409454F877E8DEE7322A754"/>
          </w:placeholder>
          <w:temporary/>
          <w:showingPlcHdr/>
          <w15:appearance w15:val="hidden"/>
        </w:sdtPr>
        <w:sdtContent>
          <w:r w:rsidR="00EA06FB">
            <w:t>days</w:t>
          </w:r>
        </w:sdtContent>
      </w:sdt>
      <w:r w:rsidR="00C16778">
        <w:t xml:space="preserve"> </w:t>
      </w:r>
      <w:sdt>
        <w:sdtPr>
          <w:alias w:val="Enter description:"/>
          <w:tag w:val="Enter description:"/>
          <w:id w:val="1636303984"/>
          <w:placeholder>
            <w:docPart w:val="286DD1BA9B4A48EDB7785E6B7E7F4F62"/>
          </w:placeholder>
          <w:temporary/>
          <w:showingPlcHdr/>
          <w15:appearance w15:val="hidden"/>
        </w:sdtPr>
        <w:sdtContent>
          <w:r w:rsidR="006C5ECB">
            <w:t>from the date of this proposal:</w:t>
          </w:r>
        </w:sdtContent>
      </w:sdt>
    </w:p>
    <w:tbl>
      <w:tblPr>
        <w:tblStyle w:val="ProposalTable"/>
        <w:tblW w:w="5000" w:type="pct"/>
        <w:tblLook w:val="04A0" w:firstRow="1" w:lastRow="0" w:firstColumn="1" w:lastColumn="0" w:noHBand="0" w:noVBand="1"/>
        <w:tblDescription w:val="Pricing summary"/>
      </w:tblPr>
      <w:tblGrid>
        <w:gridCol w:w="7286"/>
        <w:gridCol w:w="2064"/>
      </w:tblGrid>
      <w:tr w:rsidR="001273C1" w14:paraId="6524BBC1"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2BBD06FE" w14:textId="77777777" w:rsidR="001273C1" w:rsidRDefault="00000000">
            <w:sdt>
              <w:sdtPr>
                <w:alias w:val="Services Cost:"/>
                <w:tag w:val="Services Cost:"/>
                <w:id w:val="-1985453807"/>
                <w:placeholder>
                  <w:docPart w:val="B5C0E1F65DA7460A998B27E3F523D6BF"/>
                </w:placeholder>
                <w:temporary/>
                <w:showingPlcHdr/>
                <w15:appearance w15:val="hidden"/>
              </w:sdtPr>
              <w:sdtContent>
                <w:r w:rsidR="006C5ECB">
                  <w:t>Services Cost</w:t>
                </w:r>
              </w:sdtContent>
            </w:sdt>
            <w:r w:rsidR="006C5ECB">
              <w:t xml:space="preserve"> </w:t>
            </w:r>
            <w:sdt>
              <w:sdtPr>
                <w:alias w:val="Enter Category #1:"/>
                <w:tag w:val="Enter Category #1:"/>
                <w:id w:val="-1167237457"/>
                <w:placeholder>
                  <w:docPart w:val="1D6908B7A02B4A1F95B5673A87DCB719"/>
                </w:placeholder>
                <w:showingPlcHdr/>
                <w:dataBinding w:prefixMappings="xmlns:ns0='http://schemas.microsoft.com/office/2006/coverPageProps' " w:xpath="/ns0:CoverPageProperties[1]/ns0:Abstract[1]" w:storeItemID="{55AF091B-3C7A-41E3-B477-F2FDAA23CFDA}"/>
                <w15:appearance w15:val="hidden"/>
                <w:text/>
              </w:sdtPr>
              <w:sdtContent>
                <w:r w:rsidR="00517215">
                  <w:t>Category #1</w:t>
                </w:r>
              </w:sdtContent>
            </w:sdt>
          </w:p>
        </w:tc>
        <w:tc>
          <w:tcPr>
            <w:tcW w:w="1104" w:type="pct"/>
          </w:tcPr>
          <w:p w14:paraId="0DC1F6C6" w14:textId="77777777" w:rsidR="001273C1" w:rsidRDefault="00000000">
            <w:sdt>
              <w:sdtPr>
                <w:alias w:val="Price:"/>
                <w:tag w:val="Price:"/>
                <w:id w:val="38640934"/>
                <w:placeholder>
                  <w:docPart w:val="596DF2A857C24C33A8A7A606DA5BD17B"/>
                </w:placeholder>
                <w:temporary/>
                <w:showingPlcHdr/>
                <w15:appearance w15:val="hidden"/>
              </w:sdtPr>
              <w:sdtContent>
                <w:r w:rsidR="006C5ECB">
                  <w:t>Price</w:t>
                </w:r>
              </w:sdtContent>
            </w:sdt>
          </w:p>
        </w:tc>
      </w:tr>
      <w:tr w:rsidR="001273C1" w14:paraId="38074A2C" w14:textId="77777777" w:rsidTr="008C2860">
        <w:tc>
          <w:tcPr>
            <w:tcW w:w="3896" w:type="pct"/>
          </w:tcPr>
          <w:p w14:paraId="4D43D34C" w14:textId="77777777" w:rsidR="001273C1" w:rsidRDefault="00000000" w:rsidP="008C2860">
            <w:sdt>
              <w:sdtPr>
                <w:id w:val="973402629"/>
                <w:placeholder>
                  <w:docPart w:val="BF5CD9E3D546423E8FEF1D69D3FB0819"/>
                </w:placeholder>
                <w:showingPlcHdr/>
                <w15:appearance w15:val="hidden"/>
              </w:sdtPr>
              <w:sdtContent>
                <w:r w:rsidR="008C2860" w:rsidRPr="008C2860">
                  <w:t>Consultation services</w:t>
                </w:r>
              </w:sdtContent>
            </w:sdt>
            <w:r w:rsidR="008C2860">
              <w:t xml:space="preserve"> </w:t>
            </w:r>
          </w:p>
        </w:tc>
        <w:tc>
          <w:tcPr>
            <w:tcW w:w="1104" w:type="pct"/>
          </w:tcPr>
          <w:p w14:paraId="3E0DF1F0" w14:textId="77777777" w:rsidR="001273C1" w:rsidRDefault="00000000" w:rsidP="008C2860">
            <w:pPr>
              <w:pStyle w:val="TableTextDecimal"/>
            </w:pPr>
            <w:sdt>
              <w:sdtPr>
                <w:id w:val="547426676"/>
                <w:placeholder>
                  <w:docPart w:val="4B8A14CFD75B411D803F9CD85F6C75DE"/>
                </w:placeholder>
                <w:showingPlcHdr/>
                <w15:appearance w15:val="hidden"/>
              </w:sdtPr>
              <w:sdtContent>
                <w:r w:rsidR="008C2860" w:rsidRPr="008C2860">
                  <w:t>$500.00</w:t>
                </w:r>
              </w:sdtContent>
            </w:sdt>
            <w:r w:rsidR="008C2860">
              <w:t xml:space="preserve"> </w:t>
            </w:r>
          </w:p>
        </w:tc>
      </w:tr>
      <w:tr w:rsidR="001273C1" w14:paraId="198D8402" w14:textId="77777777" w:rsidTr="008C2860">
        <w:tc>
          <w:tcPr>
            <w:tcW w:w="3896" w:type="pct"/>
          </w:tcPr>
          <w:p w14:paraId="0AB5467D" w14:textId="77777777" w:rsidR="001273C1" w:rsidRDefault="001273C1"/>
        </w:tc>
        <w:tc>
          <w:tcPr>
            <w:tcW w:w="1104" w:type="pct"/>
          </w:tcPr>
          <w:p w14:paraId="675DEE58" w14:textId="77777777" w:rsidR="001273C1" w:rsidRDefault="001273C1">
            <w:pPr>
              <w:pStyle w:val="TableTextDecimal"/>
            </w:pPr>
          </w:p>
        </w:tc>
      </w:tr>
      <w:tr w:rsidR="001273C1" w14:paraId="2618FE00" w14:textId="77777777" w:rsidTr="008C2860">
        <w:tc>
          <w:tcPr>
            <w:tcW w:w="3896" w:type="pct"/>
          </w:tcPr>
          <w:p w14:paraId="650DF2A0" w14:textId="77777777" w:rsidR="001273C1" w:rsidRDefault="001273C1"/>
        </w:tc>
        <w:tc>
          <w:tcPr>
            <w:tcW w:w="1104" w:type="pct"/>
          </w:tcPr>
          <w:p w14:paraId="6321E347" w14:textId="77777777" w:rsidR="001273C1" w:rsidRDefault="001273C1">
            <w:pPr>
              <w:pStyle w:val="TableTextDecimal"/>
            </w:pPr>
          </w:p>
        </w:tc>
      </w:tr>
      <w:tr w:rsidR="001273C1" w14:paraId="6991BC1C" w14:textId="77777777" w:rsidTr="008C2860">
        <w:tc>
          <w:tcPr>
            <w:tcW w:w="3896" w:type="pct"/>
          </w:tcPr>
          <w:p w14:paraId="27D50C5C" w14:textId="77777777" w:rsidR="001273C1" w:rsidRDefault="00000000">
            <w:sdt>
              <w:sdtPr>
                <w:alias w:val="Total Services:"/>
                <w:tag w:val="Total Services:"/>
                <w:id w:val="-1286571312"/>
                <w:placeholder>
                  <w:docPart w:val="237DA9AF6E754113812C5FB17529D780"/>
                </w:placeholder>
                <w:temporary/>
                <w:showingPlcHdr/>
                <w15:appearance w15:val="hidden"/>
              </w:sdtPr>
              <w:sdtContent>
                <w:r w:rsidR="006C5ECB">
                  <w:t>Total Services</w:t>
                </w:r>
              </w:sdtContent>
            </w:sdt>
            <w:r w:rsidR="006C5ECB">
              <w:t xml:space="preserve"> </w:t>
            </w:r>
            <w:sdt>
              <w:sdtPr>
                <w:alias w:val="Category #1:"/>
                <w:tag w:val="Category #1:"/>
                <w:id w:val="-1661075601"/>
                <w:placeholder>
                  <w:docPart w:val="8BFC747F50E1427395F7AEAF2157CDA9"/>
                </w:placeholder>
                <w:showingPlcHdr/>
                <w:dataBinding w:prefixMappings="xmlns:ns0='http://schemas.microsoft.com/office/2006/coverPageProps' " w:xpath="/ns0:CoverPageProperties[1]/ns0:Abstract[1]" w:storeItemID="{55AF091B-3C7A-41E3-B477-F2FDAA23CFDA}"/>
                <w15:appearance w15:val="hidden"/>
                <w:text/>
              </w:sdtPr>
              <w:sdtContent>
                <w:r w:rsidR="00517215" w:rsidRPr="00117948">
                  <w:rPr>
                    <w:rStyle w:val="Strong"/>
                  </w:rPr>
                  <w:t>Category #1</w:t>
                </w:r>
              </w:sdtContent>
            </w:sdt>
            <w:r w:rsidR="00C16778">
              <w:t xml:space="preserve"> </w:t>
            </w:r>
            <w:sdt>
              <w:sdtPr>
                <w:alias w:val="Costs:"/>
                <w:tag w:val="Costs:"/>
                <w:id w:val="-1519929918"/>
                <w:placeholder>
                  <w:docPart w:val="207F21516A184A589995775727624AC2"/>
                </w:placeholder>
                <w:temporary/>
                <w:showingPlcHdr/>
                <w15:appearance w15:val="hidden"/>
              </w:sdtPr>
              <w:sdtContent>
                <w:r w:rsidR="006C5ECB">
                  <w:t>Costs</w:t>
                </w:r>
              </w:sdtContent>
            </w:sdt>
          </w:p>
        </w:tc>
        <w:tc>
          <w:tcPr>
            <w:tcW w:w="1104" w:type="pct"/>
          </w:tcPr>
          <w:p w14:paraId="3347EE67" w14:textId="77777777" w:rsidR="001273C1" w:rsidRPr="008C2860" w:rsidRDefault="00000000" w:rsidP="008C2860">
            <w:pPr>
              <w:pStyle w:val="TableTextDecimal"/>
            </w:pPr>
            <w:sdt>
              <w:sdtPr>
                <w:id w:val="329725019"/>
                <w:placeholder>
                  <w:docPart w:val="35C0B2B61A4C4AB4B841796992F8206B"/>
                </w:placeholder>
                <w:showingPlcHdr/>
                <w15:appearance w15:val="hidden"/>
              </w:sdtPr>
              <w:sdtContent>
                <w:r w:rsidR="008C2860" w:rsidRPr="008C2860">
                  <w:t>$12,000</w:t>
                </w:r>
              </w:sdtContent>
            </w:sdt>
            <w:r w:rsidR="008C2860" w:rsidRPr="008C2860">
              <w:t xml:space="preserve"> </w:t>
            </w:r>
          </w:p>
        </w:tc>
      </w:tr>
      <w:tr w:rsidR="001273C1" w14:paraId="74525F5F" w14:textId="77777777" w:rsidTr="008C2860">
        <w:tc>
          <w:tcPr>
            <w:tcW w:w="3896" w:type="pct"/>
          </w:tcPr>
          <w:p w14:paraId="16EA5E15" w14:textId="77777777" w:rsidR="001273C1" w:rsidRDefault="00000000">
            <w:pPr>
              <w:rPr>
                <w:b/>
                <w:bCs/>
              </w:rPr>
            </w:pPr>
            <w:sdt>
              <w:sdtPr>
                <w:rPr>
                  <w:b/>
                  <w:bCs/>
                </w:rPr>
                <w:alias w:val="Services Cost:"/>
                <w:tag w:val="Services Cost:"/>
                <w:id w:val="-964041121"/>
                <w:placeholder>
                  <w:docPart w:val="902458CFB16042DD9A5DF7F27DD3404B"/>
                </w:placeholder>
                <w:temporary/>
                <w:showingPlcHdr/>
                <w15:appearance w15:val="hidden"/>
              </w:sdt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95EB3E2883424B18A7E851278456A97C"/>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517215">
                  <w:rPr>
                    <w:b/>
                    <w:bCs/>
                  </w:rPr>
                  <w:t>Category #2</w:t>
                </w:r>
              </w:sdtContent>
            </w:sdt>
          </w:p>
        </w:tc>
        <w:tc>
          <w:tcPr>
            <w:tcW w:w="1104" w:type="pct"/>
          </w:tcPr>
          <w:p w14:paraId="38281249" w14:textId="77777777" w:rsidR="001273C1" w:rsidRDefault="001273C1">
            <w:pPr>
              <w:pStyle w:val="TableTextDecimal"/>
              <w:rPr>
                <w:b/>
                <w:bCs/>
              </w:rPr>
            </w:pPr>
          </w:p>
        </w:tc>
      </w:tr>
      <w:tr w:rsidR="001273C1" w14:paraId="2A59AF13" w14:textId="77777777" w:rsidTr="008C2860">
        <w:tc>
          <w:tcPr>
            <w:tcW w:w="3896" w:type="pct"/>
          </w:tcPr>
          <w:p w14:paraId="1721AC16" w14:textId="77777777" w:rsidR="001273C1" w:rsidRDefault="00000000">
            <w:sdt>
              <w:sdtPr>
                <w:alias w:val="Enter Item 1 Description:"/>
                <w:tag w:val="Enter Item 1 Description:"/>
                <w:id w:val="1735426012"/>
                <w:placeholder>
                  <w:docPart w:val="7C7FC67EA98A4B9EA3BA012780171B70"/>
                </w:placeholder>
                <w:temporary/>
                <w:showingPlcHdr/>
                <w15:appearance w15:val="hidden"/>
              </w:sdtPr>
              <w:sdtContent>
                <w:r w:rsidR="006C5ECB">
                  <w:t>Facilities</w:t>
                </w:r>
              </w:sdtContent>
            </w:sdt>
          </w:p>
        </w:tc>
        <w:tc>
          <w:tcPr>
            <w:tcW w:w="1104" w:type="pct"/>
          </w:tcPr>
          <w:p w14:paraId="01D3831D" w14:textId="77777777" w:rsidR="001273C1" w:rsidRDefault="001273C1">
            <w:pPr>
              <w:pStyle w:val="TableTextDecimal"/>
            </w:pPr>
          </w:p>
        </w:tc>
      </w:tr>
      <w:tr w:rsidR="00017EFD" w14:paraId="4731AB9A" w14:textId="77777777" w:rsidTr="008C2860">
        <w:tc>
          <w:tcPr>
            <w:tcW w:w="3896" w:type="pct"/>
          </w:tcPr>
          <w:p w14:paraId="4D9E46F1" w14:textId="77777777" w:rsidR="00017EFD" w:rsidRDefault="00017EFD"/>
        </w:tc>
        <w:tc>
          <w:tcPr>
            <w:tcW w:w="1104" w:type="pct"/>
          </w:tcPr>
          <w:p w14:paraId="4C1470A1" w14:textId="77777777" w:rsidR="00017EFD" w:rsidRDefault="00017EFD">
            <w:pPr>
              <w:pStyle w:val="TableTextDecimal"/>
            </w:pPr>
          </w:p>
        </w:tc>
      </w:tr>
      <w:tr w:rsidR="001273C1" w14:paraId="128482B1" w14:textId="77777777" w:rsidTr="008C2860">
        <w:tc>
          <w:tcPr>
            <w:tcW w:w="3896" w:type="pct"/>
          </w:tcPr>
          <w:p w14:paraId="579107FD" w14:textId="77777777" w:rsidR="001273C1" w:rsidRDefault="00000000">
            <w:sdt>
              <w:sdtPr>
                <w:alias w:val="Enter Item 2 Description:"/>
                <w:tag w:val="Enter Item 2 Description:"/>
                <w:id w:val="489673329"/>
                <w:placeholder>
                  <w:docPart w:val="8F7B5A20E7C54131BABE0E3D9E517941"/>
                </w:placeholder>
                <w:temporary/>
                <w:showingPlcHdr/>
                <w15:appearance w15:val="hidden"/>
              </w:sdtPr>
              <w:sdtContent>
                <w:r w:rsidR="006C5ECB">
                  <w:t>License Fees</w:t>
                </w:r>
              </w:sdtContent>
            </w:sdt>
          </w:p>
        </w:tc>
        <w:tc>
          <w:tcPr>
            <w:tcW w:w="1104" w:type="pct"/>
          </w:tcPr>
          <w:p w14:paraId="71EC54F7" w14:textId="77777777" w:rsidR="001273C1" w:rsidRDefault="001273C1">
            <w:pPr>
              <w:pStyle w:val="TableTextDecimal"/>
            </w:pPr>
          </w:p>
        </w:tc>
      </w:tr>
      <w:tr w:rsidR="001273C1" w14:paraId="025C16F8" w14:textId="77777777" w:rsidTr="008C2860">
        <w:tc>
          <w:tcPr>
            <w:tcW w:w="3896" w:type="pct"/>
          </w:tcPr>
          <w:p w14:paraId="009676A1" w14:textId="77777777" w:rsidR="001273C1" w:rsidRDefault="00000000">
            <w:sdt>
              <w:sdtPr>
                <w:alias w:val="Enter Item 3 Description:"/>
                <w:tag w:val="Enter Item 3 Description:"/>
                <w:id w:val="1654720398"/>
                <w:placeholder>
                  <w:docPart w:val="CA8DF8EB4FE0468FAF8AE4EDE112788E"/>
                </w:placeholder>
                <w:temporary/>
                <w:showingPlcHdr/>
                <w15:appearance w15:val="hidden"/>
              </w:sdtPr>
              <w:sdtContent>
                <w:r w:rsidR="006C5ECB">
                  <w:t>Equipment Rental</w:t>
                </w:r>
              </w:sdtContent>
            </w:sdt>
          </w:p>
        </w:tc>
        <w:tc>
          <w:tcPr>
            <w:tcW w:w="1104" w:type="pct"/>
          </w:tcPr>
          <w:p w14:paraId="2751A60D" w14:textId="77777777" w:rsidR="001273C1" w:rsidRDefault="001273C1">
            <w:pPr>
              <w:pStyle w:val="TableTextDecimal"/>
            </w:pPr>
          </w:p>
        </w:tc>
      </w:tr>
      <w:tr w:rsidR="001273C1" w14:paraId="7C53CBE5" w14:textId="77777777" w:rsidTr="008C2860">
        <w:tc>
          <w:tcPr>
            <w:tcW w:w="3896" w:type="pct"/>
          </w:tcPr>
          <w:p w14:paraId="21E9E9B2" w14:textId="77777777" w:rsidR="001273C1" w:rsidRDefault="00000000">
            <w:sdt>
              <w:sdtPr>
                <w:alias w:val="Enter Item 4 Description:"/>
                <w:tag w:val="Enter Item 4 Description:"/>
                <w:id w:val="-2053290565"/>
                <w:placeholder>
                  <w:docPart w:val="8F8E16CE7B8F44EEA19226D5D856F8A0"/>
                </w:placeholder>
                <w:temporary/>
                <w:showingPlcHdr/>
                <w15:appearance w15:val="hidden"/>
              </w:sdtPr>
              <w:sdtContent>
                <w:r w:rsidR="006C5ECB">
                  <w:t>Training</w:t>
                </w:r>
              </w:sdtContent>
            </w:sdt>
          </w:p>
        </w:tc>
        <w:tc>
          <w:tcPr>
            <w:tcW w:w="1104" w:type="pct"/>
          </w:tcPr>
          <w:p w14:paraId="25B71956" w14:textId="77777777" w:rsidR="001273C1" w:rsidRDefault="001273C1">
            <w:pPr>
              <w:pStyle w:val="TableTextDecimal"/>
            </w:pPr>
          </w:p>
        </w:tc>
      </w:tr>
      <w:tr w:rsidR="001273C1" w14:paraId="13295538" w14:textId="77777777" w:rsidTr="008C2860">
        <w:tc>
          <w:tcPr>
            <w:tcW w:w="3896" w:type="pct"/>
          </w:tcPr>
          <w:p w14:paraId="35C21BF9" w14:textId="77777777" w:rsidR="001273C1" w:rsidRDefault="00000000">
            <w:sdt>
              <w:sdtPr>
                <w:alias w:val="Enter Item 5 Description:"/>
                <w:tag w:val="Enter Item 5 Description:"/>
                <w:id w:val="-912856903"/>
                <w:placeholder>
                  <w:docPart w:val="F24944C628174106B08C370394FE2EC8"/>
                </w:placeholder>
                <w:temporary/>
                <w:showingPlcHdr/>
                <w15:appearance w15:val="hidden"/>
              </w:sdtPr>
              <w:sdtContent>
                <w:r w:rsidR="006C5ECB">
                  <w:t>Travel</w:t>
                </w:r>
              </w:sdtContent>
            </w:sdt>
          </w:p>
        </w:tc>
        <w:tc>
          <w:tcPr>
            <w:tcW w:w="1104" w:type="pct"/>
          </w:tcPr>
          <w:p w14:paraId="72B7E06B" w14:textId="77777777" w:rsidR="001273C1" w:rsidRDefault="001273C1">
            <w:pPr>
              <w:pStyle w:val="TableTextDecimal"/>
            </w:pPr>
          </w:p>
        </w:tc>
      </w:tr>
      <w:tr w:rsidR="001273C1" w14:paraId="0149EF06" w14:textId="77777777" w:rsidTr="008C2860">
        <w:tc>
          <w:tcPr>
            <w:tcW w:w="3896" w:type="pct"/>
          </w:tcPr>
          <w:p w14:paraId="33B711FF" w14:textId="77777777" w:rsidR="001273C1" w:rsidRDefault="00000000">
            <w:sdt>
              <w:sdtPr>
                <w:alias w:val="Enter Item 6 Description:"/>
                <w:tag w:val="Enter Item 6 Description:"/>
                <w:id w:val="-683752496"/>
                <w:placeholder>
                  <w:docPart w:val="B36448C0140F4162AB861C9561962E82"/>
                </w:placeholder>
                <w:temporary/>
                <w:showingPlcHdr/>
                <w15:appearance w15:val="hidden"/>
              </w:sdtPr>
              <w:sdtContent>
                <w:r w:rsidR="006C5ECB">
                  <w:t>Marketing</w:t>
                </w:r>
              </w:sdtContent>
            </w:sdt>
          </w:p>
        </w:tc>
        <w:tc>
          <w:tcPr>
            <w:tcW w:w="1104" w:type="pct"/>
          </w:tcPr>
          <w:p w14:paraId="113A3683" w14:textId="77777777" w:rsidR="001273C1" w:rsidRDefault="001273C1">
            <w:pPr>
              <w:pStyle w:val="TableTextDecimal"/>
            </w:pPr>
          </w:p>
        </w:tc>
      </w:tr>
      <w:tr w:rsidR="001273C1" w14:paraId="136E637D" w14:textId="77777777" w:rsidTr="008C2860">
        <w:tc>
          <w:tcPr>
            <w:tcW w:w="3896" w:type="pct"/>
          </w:tcPr>
          <w:p w14:paraId="0C636BD6" w14:textId="77777777" w:rsidR="001273C1" w:rsidRDefault="00000000">
            <w:sdt>
              <w:sdtPr>
                <w:alias w:val="Enter Item 7 Description:"/>
                <w:tag w:val="Enter Item 7 Description:"/>
                <w:id w:val="-34046885"/>
                <w:placeholder>
                  <w:docPart w:val="16427A4D764B48C283E185543078AB77"/>
                </w:placeholder>
                <w:temporary/>
                <w:showingPlcHdr/>
                <w15:appearance w15:val="hidden"/>
              </w:sdtPr>
              <w:sdtContent>
                <w:r w:rsidR="006C5ECB">
                  <w:t>Shipping/Handling</w:t>
                </w:r>
              </w:sdtContent>
            </w:sdt>
          </w:p>
        </w:tc>
        <w:tc>
          <w:tcPr>
            <w:tcW w:w="1104" w:type="pct"/>
          </w:tcPr>
          <w:p w14:paraId="5D2C9C20" w14:textId="77777777" w:rsidR="001273C1" w:rsidRDefault="001273C1">
            <w:pPr>
              <w:pStyle w:val="TableTextDecimal"/>
            </w:pPr>
          </w:p>
        </w:tc>
      </w:tr>
      <w:tr w:rsidR="001273C1" w14:paraId="421CEEBF" w14:textId="77777777" w:rsidTr="008C2860">
        <w:tc>
          <w:tcPr>
            <w:tcW w:w="3896" w:type="pct"/>
          </w:tcPr>
          <w:p w14:paraId="0CEB64C4" w14:textId="77777777" w:rsidR="001273C1" w:rsidRDefault="00000000">
            <w:sdt>
              <w:sdtPr>
                <w:alias w:val="Total Services:"/>
                <w:tag w:val="Total Services:"/>
                <w:id w:val="-1589920924"/>
                <w:placeholder>
                  <w:docPart w:val="CCFE1AB8B4F84EA9AD55474970B50DFC"/>
                </w:placeholder>
                <w:temporary/>
                <w:showingPlcHdr/>
                <w15:appearance w15:val="hidden"/>
              </w:sdtPr>
              <w:sdtContent>
                <w:r w:rsidR="006C5ECB">
                  <w:t>Total Services</w:t>
                </w:r>
              </w:sdtContent>
            </w:sdt>
            <w:r w:rsidR="006C5ECB">
              <w:t xml:space="preserve"> </w:t>
            </w:r>
            <w:sdt>
              <w:sdtPr>
                <w:rPr>
                  <w:b/>
                  <w:bCs/>
                </w:rPr>
                <w:alias w:val="Category #2:"/>
                <w:tag w:val="Category #2:"/>
                <w:id w:val="2025974775"/>
                <w:placeholder>
                  <w:docPart w:val="2CA842E4EBB7469F977F0EAA0B6C17A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AF452C" w:rsidRPr="00117948">
                  <w:rPr>
                    <w:rStyle w:val="Strong"/>
                  </w:rPr>
                  <w:t>Category #2</w:t>
                </w:r>
              </w:sdtContent>
            </w:sdt>
            <w:r w:rsidR="00C16778">
              <w:t xml:space="preserve"> </w:t>
            </w:r>
            <w:sdt>
              <w:sdtPr>
                <w:alias w:val="Costs:"/>
                <w:tag w:val="Costs:"/>
                <w:id w:val="77326654"/>
                <w:placeholder>
                  <w:docPart w:val="47C25E0FC7FD4DCABB4AFCCA8A01638E"/>
                </w:placeholder>
                <w:temporary/>
                <w:showingPlcHdr/>
                <w15:appearance w15:val="hidden"/>
              </w:sdtPr>
              <w:sdtContent>
                <w:r w:rsidR="006C5ECB">
                  <w:t>Costs</w:t>
                </w:r>
              </w:sdtContent>
            </w:sdt>
          </w:p>
        </w:tc>
        <w:tc>
          <w:tcPr>
            <w:tcW w:w="1104" w:type="pct"/>
          </w:tcPr>
          <w:p w14:paraId="3D856914" w14:textId="77777777" w:rsidR="001273C1" w:rsidRPr="008C2860" w:rsidRDefault="00000000" w:rsidP="008C2860">
            <w:pPr>
              <w:pStyle w:val="TableTextDecimal"/>
            </w:pPr>
            <w:sdt>
              <w:sdtPr>
                <w:id w:val="1073626906"/>
                <w:placeholder>
                  <w:docPart w:val="68005592FC9F4323862C4DA951EA7F65"/>
                </w:placeholder>
                <w:showingPlcHdr/>
                <w15:appearance w15:val="hidden"/>
              </w:sdtPr>
              <w:sdtContent>
                <w:r w:rsidR="008C2860" w:rsidRPr="008C2860">
                  <w:t>$6,000</w:t>
                </w:r>
              </w:sdtContent>
            </w:sdt>
            <w:r w:rsidR="008C2860" w:rsidRPr="008C2860">
              <w:t xml:space="preserve"> </w:t>
            </w:r>
          </w:p>
        </w:tc>
      </w:tr>
      <w:tr w:rsidR="001273C1" w14:paraId="5768108F" w14:textId="77777777" w:rsidTr="008C2860">
        <w:tc>
          <w:tcPr>
            <w:tcW w:w="3896" w:type="pct"/>
          </w:tcPr>
          <w:p w14:paraId="6AFFDDFD" w14:textId="77777777" w:rsidR="001273C1" w:rsidRDefault="00000000">
            <w:pPr>
              <w:rPr>
                <w:b/>
                <w:bCs/>
              </w:rPr>
            </w:pPr>
            <w:sdt>
              <w:sdtPr>
                <w:rPr>
                  <w:b/>
                  <w:bCs/>
                </w:rPr>
                <w:alias w:val="Services Cost:"/>
                <w:tag w:val="Services Cost:"/>
                <w:id w:val="-141435801"/>
                <w:placeholder>
                  <w:docPart w:val="6D19506949054D1897E4201DF4A8D9AB"/>
                </w:placeholder>
                <w:temporary/>
                <w:showingPlcHdr/>
                <w15:appearance w15:val="hidden"/>
              </w:sdt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1AD3330B15E142CD80DBC60E50DCD6F3"/>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Pr>
                    <w:b/>
                    <w:bCs/>
                  </w:rPr>
                  <w:t>Category #3</w:t>
                </w:r>
              </w:sdtContent>
            </w:sdt>
          </w:p>
        </w:tc>
        <w:tc>
          <w:tcPr>
            <w:tcW w:w="1104" w:type="pct"/>
          </w:tcPr>
          <w:p w14:paraId="74F4337C" w14:textId="77777777" w:rsidR="001273C1" w:rsidRPr="008C2860" w:rsidRDefault="00000000" w:rsidP="008C2860">
            <w:pPr>
              <w:pStyle w:val="TableTextDecimal"/>
              <w:rPr>
                <w:rStyle w:val="Strong"/>
              </w:rPr>
            </w:pPr>
            <w:sdt>
              <w:sdtPr>
                <w:rPr>
                  <w:b/>
                  <w:bCs/>
                </w:rPr>
                <w:id w:val="-1429349041"/>
                <w:placeholder>
                  <w:docPart w:val="567F003CB1524CBFA11F2198D0839F26"/>
                </w:placeholder>
                <w:showingPlcHdr/>
                <w15:appearance w15:val="hidden"/>
              </w:sdtPr>
              <w:sdtEndPr>
                <w:rPr>
                  <w:b w:val="0"/>
                  <w:bCs w:val="0"/>
                </w:rPr>
              </w:sdtEndPr>
              <w:sdtContent>
                <w:r w:rsidR="008C2860" w:rsidRPr="008C2860">
                  <w:rPr>
                    <w:rStyle w:val="Strong"/>
                  </w:rPr>
                  <w:t>$500</w:t>
                </w:r>
              </w:sdtContent>
            </w:sdt>
            <w:r w:rsidR="008C2860" w:rsidRPr="008C2860">
              <w:t xml:space="preserve"> </w:t>
            </w:r>
          </w:p>
        </w:tc>
      </w:tr>
      <w:tr w:rsidR="001273C1" w14:paraId="15CD531D" w14:textId="77777777" w:rsidTr="008C2860">
        <w:tc>
          <w:tcPr>
            <w:tcW w:w="3896" w:type="pct"/>
          </w:tcPr>
          <w:p w14:paraId="4E50292C" w14:textId="77777777" w:rsidR="001273C1" w:rsidRDefault="001273C1"/>
        </w:tc>
        <w:tc>
          <w:tcPr>
            <w:tcW w:w="1104" w:type="pct"/>
          </w:tcPr>
          <w:p w14:paraId="7448540C" w14:textId="77777777" w:rsidR="001273C1" w:rsidRPr="008C2860" w:rsidRDefault="001273C1" w:rsidP="008C2860">
            <w:pPr>
              <w:pStyle w:val="TableTextDecimal"/>
            </w:pPr>
          </w:p>
        </w:tc>
      </w:tr>
      <w:tr w:rsidR="001273C1" w14:paraId="2F395F33" w14:textId="77777777" w:rsidTr="008C2860">
        <w:tc>
          <w:tcPr>
            <w:tcW w:w="3896" w:type="pct"/>
          </w:tcPr>
          <w:p w14:paraId="00FA31AB" w14:textId="77777777" w:rsidR="001273C1" w:rsidRDefault="00000000">
            <w:sdt>
              <w:sdtPr>
                <w:alias w:val="Total Services:"/>
                <w:tag w:val="Total Services:"/>
                <w:id w:val="-212742762"/>
                <w:placeholder>
                  <w:docPart w:val="E75F2FC48251438FB1A43E67F9229237"/>
                </w:placeholder>
                <w:temporary/>
                <w:showingPlcHdr/>
                <w15:appearance w15:val="hidden"/>
              </w:sdtPr>
              <w:sdtContent>
                <w:r w:rsidR="006C5ECB">
                  <w:t>Total Services</w:t>
                </w:r>
              </w:sdtContent>
            </w:sdt>
            <w:r w:rsidR="006C5ECB">
              <w:t xml:space="preserve"> </w:t>
            </w:r>
            <w:sdt>
              <w:sdtPr>
                <w:rPr>
                  <w:b/>
                  <w:bCs/>
                </w:rPr>
                <w:alias w:val="Category #3:"/>
                <w:tag w:val="Category #3:"/>
                <w:id w:val="1562982792"/>
                <w:placeholder>
                  <w:docPart w:val="F74F1C5E6EB2477C953457A676F34E75"/>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sidRPr="00117948">
                  <w:rPr>
                    <w:rStyle w:val="Strong"/>
                  </w:rPr>
                  <w:t>Category #3</w:t>
                </w:r>
              </w:sdtContent>
            </w:sdt>
            <w:r w:rsidR="00C16778">
              <w:t xml:space="preserve"> </w:t>
            </w:r>
            <w:sdt>
              <w:sdtPr>
                <w:alias w:val="Costs:"/>
                <w:tag w:val="Costs:"/>
                <w:id w:val="-876848506"/>
                <w:placeholder>
                  <w:docPart w:val="8A336600E97F410E86311251A417AEB2"/>
                </w:placeholder>
                <w:temporary/>
                <w:showingPlcHdr/>
                <w15:appearance w15:val="hidden"/>
              </w:sdtPr>
              <w:sdtContent>
                <w:r w:rsidR="006C5ECB">
                  <w:t>Costs</w:t>
                </w:r>
              </w:sdtContent>
            </w:sdt>
          </w:p>
        </w:tc>
        <w:tc>
          <w:tcPr>
            <w:tcW w:w="1104" w:type="pct"/>
          </w:tcPr>
          <w:p w14:paraId="19500E18" w14:textId="77777777" w:rsidR="001273C1" w:rsidRPr="008C2860" w:rsidRDefault="00000000" w:rsidP="008C2860">
            <w:pPr>
              <w:pStyle w:val="TableTextDecimal"/>
            </w:pPr>
            <w:sdt>
              <w:sdtPr>
                <w:id w:val="-30112057"/>
                <w:placeholder>
                  <w:docPart w:val="02C7ECEA1A324ED69165CBB20E53ECF1"/>
                </w:placeholder>
                <w:showingPlcHdr/>
                <w15:appearance w15:val="hidden"/>
              </w:sdtPr>
              <w:sdtContent>
                <w:r w:rsidR="008C2860" w:rsidRPr="008C2860">
                  <w:t>$500</w:t>
                </w:r>
              </w:sdtContent>
            </w:sdt>
            <w:r w:rsidR="008C2860" w:rsidRPr="008C2860">
              <w:t xml:space="preserve"> </w:t>
            </w:r>
          </w:p>
        </w:tc>
      </w:tr>
      <w:tr w:rsidR="001273C1" w:rsidRPr="008C2860" w14:paraId="79852CB8" w14:textId="77777777" w:rsidTr="008C2860">
        <w:tc>
          <w:tcPr>
            <w:tcW w:w="3896" w:type="pct"/>
            <w:shd w:val="clear" w:color="auto" w:fill="auto"/>
          </w:tcPr>
          <w:p w14:paraId="4705FA83" w14:textId="77777777" w:rsidR="001273C1" w:rsidRPr="008C2860" w:rsidRDefault="00000000">
            <w:pPr>
              <w:rPr>
                <w:rStyle w:val="Strong"/>
              </w:rPr>
            </w:pPr>
            <w:sdt>
              <w:sdtPr>
                <w:rPr>
                  <w:rStyle w:val="Strong"/>
                </w:rPr>
                <w:alias w:val="Total:"/>
                <w:tag w:val="Total:"/>
                <w:id w:val="10892442"/>
                <w:placeholder>
                  <w:docPart w:val="2D335A607BC8426DA081AC979E27FA8C"/>
                </w:placeholder>
                <w:temporary/>
                <w:showingPlcHdr/>
                <w15:appearance w15:val="hidden"/>
              </w:sdtPr>
              <w:sdtContent>
                <w:r w:rsidR="006C5ECB" w:rsidRPr="008C2860">
                  <w:rPr>
                    <w:rStyle w:val="Strong"/>
                  </w:rPr>
                  <w:t>Total</w:t>
                </w:r>
              </w:sdtContent>
            </w:sdt>
          </w:p>
        </w:tc>
        <w:tc>
          <w:tcPr>
            <w:tcW w:w="1104" w:type="pct"/>
            <w:shd w:val="clear" w:color="auto" w:fill="auto"/>
          </w:tcPr>
          <w:p w14:paraId="4B6840A7" w14:textId="77777777" w:rsidR="001273C1" w:rsidRPr="008C2860" w:rsidRDefault="00000000" w:rsidP="008C2860">
            <w:pPr>
              <w:pStyle w:val="TableTextDecimal"/>
              <w:rPr>
                <w:rStyle w:val="Strong"/>
              </w:rPr>
            </w:pPr>
            <w:sdt>
              <w:sdtPr>
                <w:rPr>
                  <w:rStyle w:val="Strong"/>
                </w:rPr>
                <w:id w:val="-156308500"/>
                <w:placeholder>
                  <w:docPart w:val="AD0A2BEB4F1A4770B81833EEEABE1C18"/>
                </w:placeholder>
                <w:showingPlcHdr/>
                <w15:appearance w15:val="hidden"/>
              </w:sdtPr>
              <w:sdtContent>
                <w:r w:rsidR="008C2860" w:rsidRPr="008C2860">
                  <w:rPr>
                    <w:rStyle w:val="Strong"/>
                  </w:rPr>
                  <w:t>$19,000</w:t>
                </w:r>
              </w:sdtContent>
            </w:sdt>
            <w:r w:rsidR="008C2860" w:rsidRPr="008C2860">
              <w:rPr>
                <w:rStyle w:val="Strong"/>
              </w:rPr>
              <w:t xml:space="preserve"> </w:t>
            </w:r>
          </w:p>
        </w:tc>
      </w:tr>
    </w:tbl>
    <w:p w14:paraId="051177D2" w14:textId="77777777" w:rsidR="001273C1" w:rsidRDefault="00000000">
      <w:pPr>
        <w:spacing w:before="180"/>
      </w:pPr>
      <w:sdt>
        <w:sdtPr>
          <w:alias w:val="Sample:"/>
          <w:tag w:val="Sample:"/>
          <w:id w:val="1490666333"/>
          <w:placeholder>
            <w:docPart w:val="1CDC0CAAA03642A6B8C44ADB5AF0A2B7"/>
          </w:placeholder>
          <w:temporary/>
          <w:showingPlcHdr/>
          <w15:appearance w15:val="hidden"/>
        </w:sdtPr>
        <w:sdtContent>
          <w:r w:rsidR="006C5ECB">
            <w:t>Sample</w:t>
          </w:r>
        </w:sdtContent>
      </w:sdt>
      <w:r w:rsidR="00C16778">
        <w:t xml:space="preserve"> </w:t>
      </w:r>
      <w:sdt>
        <w:sdtPr>
          <w:alias w:val="Disclaimer:"/>
          <w:tag w:val="Disclaimer:"/>
          <w:id w:val="1284998087"/>
          <w:placeholder>
            <w:docPart w:val="8154C2E86430482680C9347218E24712"/>
          </w:placeholder>
          <w:temporary/>
          <w:showingPlcHdr/>
          <w15:appearance w15:val="hidden"/>
        </w:sdtPr>
        <w:sdtContent>
          <w:r w:rsidR="00AF452C" w:rsidRPr="00AF452C">
            <w:t>Disclaimer:</w:t>
          </w:r>
        </w:sdtContent>
      </w:sdt>
      <w:r w:rsidR="00AF452C">
        <w:t xml:space="preserve"> </w:t>
      </w:r>
      <w:sdt>
        <w:sdtPr>
          <w:alias w:val="Enter Disclaimer:"/>
          <w:tag w:val="Enter Disclaimer:"/>
          <w:id w:val="2000220824"/>
          <w:placeholder>
            <w:docPart w:val="56CB5EBEC12048A2BECEC6FC0ED440FE"/>
          </w:placeholder>
          <w:temporary/>
          <w:showingPlcHdr/>
          <w15:appearance w15:val="hidden"/>
        </w:sdt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E16C5A7294074B998B3C3392177E7F1D"/>
          </w:placeholder>
          <w:temporary/>
          <w:showingPlcHdr/>
          <w15:appearance w15:val="hidden"/>
        </w:sdtPr>
        <w:sdtContent>
          <w:r w:rsidR="006C5ECB">
            <w:t>Estimates are subject to change if project specifications are changed or costs for outsourced services change before a contract is executed.</w:t>
          </w:r>
        </w:sdtContent>
      </w:sdt>
    </w:p>
    <w:p w14:paraId="0A2E7933" w14:textId="77777777" w:rsidR="00017EFD" w:rsidRDefault="00017EFD">
      <w:pPr>
        <w:spacing w:before="180"/>
      </w:pPr>
    </w:p>
    <w:p w14:paraId="33EC5F10" w14:textId="77777777" w:rsidR="008C2860" w:rsidRDefault="008C2860">
      <w:r>
        <w:br w:type="page"/>
      </w:r>
    </w:p>
    <w:p w14:paraId="0E07B1DF" w14:textId="77777777" w:rsidR="001273C1" w:rsidRDefault="00000000" w:rsidP="005140CB">
      <w:pPr>
        <w:pStyle w:val="Heading1"/>
      </w:pPr>
      <w:sdt>
        <w:sdtPr>
          <w:alias w:val="Qualification:"/>
          <w:tag w:val="Qualification:"/>
          <w:id w:val="-792128607"/>
          <w:placeholder>
            <w:docPart w:val="E30AABE6E99A4297B3BCC0B8C3D167DF"/>
          </w:placeholder>
          <w:temporary/>
          <w:showingPlcHdr/>
          <w15:appearance w15:val="hidden"/>
        </w:sdtPr>
        <w:sdtContent>
          <w:r w:rsidR="006C5ECB">
            <w:t>Qualifications</w:t>
          </w:r>
        </w:sdtContent>
      </w:sdt>
    </w:p>
    <w:p w14:paraId="583F6F4F" w14:textId="77777777" w:rsidR="001273C1" w:rsidRDefault="00000000" w:rsidP="000E697B">
      <w:sdt>
        <w:sdtPr>
          <w:id w:val="-605965592"/>
          <w:placeholder>
            <w:docPart w:val="0C52A9DCC235479AB0F909809AE5115C"/>
          </w:placeholder>
          <w:showingPlcHdr/>
          <w15:appearance w15:val="hidden"/>
        </w:sdtPr>
        <w:sdtContent>
          <w:r w:rsidR="005140CB" w:rsidRPr="005140CB">
            <w:t>OLSON HARRIS LTD.</w:t>
          </w:r>
        </w:sdtContent>
      </w:sdt>
      <w:r w:rsidR="00C16778">
        <w:t xml:space="preserve"> </w:t>
      </w:r>
      <w:sdt>
        <w:sdtPr>
          <w:alias w:val="Enter description:"/>
          <w:tag w:val="Enter description:"/>
          <w:id w:val="-519473271"/>
          <w:placeholder>
            <w:docPart w:val="2800862B4AB2404997FF3DD8A84C1E9E"/>
          </w:placeholder>
          <w:temporary/>
          <w:showingPlcHdr/>
          <w15:appearance w15:val="hidden"/>
        </w:sdtPr>
        <w:sdtContent>
          <w:r w:rsidR="006C5ECB">
            <w:t>is continually proven to be an industry leader for</w:t>
          </w:r>
        </w:sdtContent>
      </w:sdt>
      <w:r w:rsidR="006C5ECB">
        <w:t xml:space="preserve"> </w:t>
      </w:r>
      <w:sdt>
        <w:sdtPr>
          <w:alias w:val="Enter description:"/>
          <w:tag w:val="Enter description:"/>
          <w:id w:val="1353385935"/>
          <w:placeholder>
            <w:docPart w:val="B58B5769205E41DAAC1FCF5862041E38"/>
          </w:placeholder>
          <w:temporary/>
          <w:showingPlcHdr/>
          <w15:appearance w15:val="hidden"/>
        </w:sdtPr>
        <w:sdtContent>
          <w:r w:rsidR="006C5ECB">
            <w:t>high quality/guaranteed</w:t>
          </w:r>
        </w:sdtContent>
      </w:sdt>
      <w:r w:rsidR="00C16778">
        <w:t xml:space="preserve"> </w:t>
      </w:r>
      <w:sdt>
        <w:sdtPr>
          <w:alias w:val="Enter description:"/>
          <w:tag w:val="Enter description:"/>
          <w:id w:val="-1191901425"/>
          <w:placeholder>
            <w:docPart w:val="94119BD77DE248C4B4BBDB41D4AAC561"/>
          </w:placeholder>
          <w:temporary/>
          <w:showingPlcHdr/>
          <w15:appearance w15:val="hidden"/>
        </w:sdtPr>
        <w:sdtContent>
          <w:r w:rsidR="006C5ECB">
            <w:t>product/service</w:t>
          </w:r>
        </w:sdtContent>
      </w:sdt>
      <w:r w:rsidR="00C16778">
        <w:t xml:space="preserve"> </w:t>
      </w:r>
      <w:sdt>
        <w:sdtPr>
          <w:alias w:val="Enter description:"/>
          <w:tag w:val="Enter description:"/>
          <w:id w:val="-1822722989"/>
          <w:placeholder>
            <w:docPart w:val="BE3C7563738B44CC88A8CB68E5406D5A"/>
          </w:placeholder>
          <w:temporary/>
          <w:showingPlcHdr/>
          <w15:appearance w15:val="hidden"/>
        </w:sdt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379EF76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49E057D" w14:textId="77777777" w:rsidR="006C5ECB" w:rsidRDefault="007C13B2" w:rsidP="00D54CA5">
            <w:r>
              <w:rPr>
                <w:noProof/>
                <w:lang w:eastAsia="en-US"/>
              </w:rPr>
              <w:drawing>
                <wp:inline distT="0" distB="0" distL="0" distR="0" wp14:anchorId="48A9B961" wp14:editId="3239A2B8">
                  <wp:extent cx="285316" cy="285316"/>
                  <wp:effectExtent l="0" t="0" r="0" b="0"/>
                  <wp:docPr id="66" name="Graphic 6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D455372"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E1E01FBD84274BE99D71D8A61D0E6563"/>
                </w:placeholder>
                <w:temporary/>
                <w:showingPlcHdr/>
                <w15:appearance w15:val="hidden"/>
              </w:sdtPr>
              <w:sdtContent>
                <w:r w:rsidR="00AF452C">
                  <w:t>Describe what sets your company apart from your competition (your unique selling proposition).</w:t>
                </w:r>
              </w:sdtContent>
            </w:sdt>
          </w:p>
        </w:tc>
      </w:tr>
    </w:tbl>
    <w:p w14:paraId="68854291" w14:textId="77777777" w:rsidR="006C5ECB" w:rsidRDefault="006C5ECB">
      <w:pPr>
        <w:pStyle w:val="NoSpacing"/>
      </w:pPr>
    </w:p>
    <w:p w14:paraId="5B5797F4" w14:textId="77777777" w:rsidR="001E2472" w:rsidRPr="008C2860" w:rsidRDefault="00000000" w:rsidP="008C2860">
      <w:pPr>
        <w:pStyle w:val="ListBullet"/>
      </w:pPr>
      <w:sdt>
        <w:sdtPr>
          <w:id w:val="934412325"/>
          <w:placeholder>
            <w:docPart w:val="DAE236CFEBD846A3956EE8B6ED1F95B8"/>
          </w:placeholder>
          <w:showingPlcHdr/>
          <w15:appearance w15:val="hidden"/>
        </w:sdtPr>
        <w:sdtContent>
          <w:r w:rsidR="008C2860" w:rsidRPr="008C2860">
            <w:t>Vision</w:t>
          </w:r>
        </w:sdtContent>
      </w:sdt>
      <w:r w:rsidR="008C2860" w:rsidRPr="008C2860">
        <w:t xml:space="preserve"> </w:t>
      </w:r>
    </w:p>
    <w:p w14:paraId="4A6D5F54" w14:textId="77777777" w:rsidR="001E2472" w:rsidRPr="008C2860" w:rsidRDefault="00000000" w:rsidP="008C2860">
      <w:pPr>
        <w:pStyle w:val="ListBullet"/>
      </w:pPr>
      <w:sdt>
        <w:sdtPr>
          <w:id w:val="-203250605"/>
          <w:placeholder>
            <w:docPart w:val="6A2C1BDF3A8042F7B6955322A7E3C1CD"/>
          </w:placeholder>
          <w:showingPlcHdr/>
          <w15:appearance w15:val="hidden"/>
        </w:sdtPr>
        <w:sdtContent>
          <w:r w:rsidR="008C2860" w:rsidRPr="008C2860">
            <w:t>Inspiration</w:t>
          </w:r>
        </w:sdtContent>
      </w:sdt>
      <w:r w:rsidR="008C2860" w:rsidRPr="008C2860">
        <w:t xml:space="preserve"> </w:t>
      </w:r>
    </w:p>
    <w:p w14:paraId="60EF04BC" w14:textId="77777777" w:rsidR="001E2472" w:rsidRDefault="00000000" w:rsidP="008C2860">
      <w:pPr>
        <w:pStyle w:val="ListBullet"/>
      </w:pPr>
      <w:sdt>
        <w:sdtPr>
          <w:id w:val="-317420226"/>
          <w:placeholder>
            <w:docPart w:val="2E12976192354963AD8A53E4EEB367B3"/>
          </w:placeholder>
          <w:showingPlcHdr/>
          <w15:appearance w15:val="hidden"/>
        </w:sdtPr>
        <w:sdtContent>
          <w:r w:rsidR="008C2860" w:rsidRPr="008C2860">
            <w:t>Flexibility</w:t>
          </w:r>
        </w:sdtContent>
      </w:sdt>
      <w:r w:rsidR="008C2860" w:rsidRPr="008C2860">
        <w:t xml:space="preserve"> </w:t>
      </w:r>
    </w:p>
    <w:p w14:paraId="4C959DBA" w14:textId="77777777" w:rsidR="008C2860" w:rsidRPr="008C2860" w:rsidRDefault="008C2860" w:rsidP="008C2860"/>
    <w:tbl>
      <w:tblPr>
        <w:tblStyle w:val="TipTable"/>
        <w:tblW w:w="5000" w:type="pct"/>
        <w:tblLook w:val="04A0" w:firstRow="1" w:lastRow="0" w:firstColumn="1" w:lastColumn="0" w:noHBand="0" w:noVBand="1"/>
        <w:tblDescription w:val="Layout table"/>
      </w:tblPr>
      <w:tblGrid>
        <w:gridCol w:w="577"/>
        <w:gridCol w:w="8783"/>
      </w:tblGrid>
      <w:tr w:rsidR="006C5ECB" w14:paraId="45F7DFF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2D0C4F6" w14:textId="77777777" w:rsidR="006C5ECB" w:rsidRDefault="0028543A" w:rsidP="00D54CA5">
            <w:r>
              <w:rPr>
                <w:noProof/>
                <w:lang w:eastAsia="en-US"/>
              </w:rPr>
              <w:drawing>
                <wp:inline distT="0" distB="0" distL="0" distR="0" wp14:anchorId="68243692" wp14:editId="504E750D">
                  <wp:extent cx="285316" cy="285316"/>
                  <wp:effectExtent l="0" t="0" r="0" b="0"/>
                  <wp:docPr id="71" name="Graphic 7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3E20C36B"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4EB574AD70044E4998190E78D86E5BAF"/>
                </w:placeholder>
                <w:temporary/>
                <w:showingPlcHdr/>
                <w15:appearance w15:val="hidden"/>
              </w:sdt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14:paraId="09F5C69A"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6E8C67977E614F0C9317533699FDAA37"/>
                </w:placeholder>
                <w:temporary/>
                <w:showingPlcHdr/>
                <w15:appearance w15:val="hidden"/>
              </w:sdtPr>
              <w:sdtContent>
                <w:r w:rsidR="006C5ECB">
                  <w:t>Identify qualifications that support your ability to address specific client needs for the project.</w:t>
                </w:r>
              </w:sdtContent>
            </w:sdt>
          </w:p>
          <w:p w14:paraId="34D0B68C"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A7539D6FE091485FBE383A3DAE872D4A"/>
                </w:placeholder>
                <w:temporary/>
                <w:showingPlcHdr/>
                <w15:appearance w15:val="hidden"/>
              </w:sdtPr>
              <w:sdtContent>
                <w:r w:rsidR="006C5ECB">
                  <w:t>Provide information that shows how you can meet the required schedule, such as staffing/subcontractors and percentage of time devoted to the project.</w:t>
                </w:r>
              </w:sdtContent>
            </w:sdt>
          </w:p>
        </w:tc>
      </w:tr>
    </w:tbl>
    <w:p w14:paraId="5157EF08" w14:textId="77777777" w:rsidR="006C5ECB" w:rsidRDefault="006C5ECB"/>
    <w:p w14:paraId="3579D9C1" w14:textId="77777777" w:rsidR="001273C1" w:rsidRDefault="00000000" w:rsidP="005140CB">
      <w:pPr>
        <w:pStyle w:val="Heading1"/>
      </w:pPr>
      <w:sdt>
        <w:sdtPr>
          <w:alias w:val="Conclusion:"/>
          <w:tag w:val="Conclusion:"/>
          <w:id w:val="-448547010"/>
          <w:placeholder>
            <w:docPart w:val="CFA3664609394732AE3FD46DD06E7B0E"/>
          </w:placeholder>
          <w:temporary/>
          <w:showingPlcHdr/>
          <w15:appearance w15:val="hidden"/>
        </w:sdt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6EEFC21B"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EA37E68" w14:textId="77777777" w:rsidR="006C5ECB" w:rsidRDefault="007C13B2" w:rsidP="00D54CA5">
            <w:r>
              <w:rPr>
                <w:noProof/>
                <w:lang w:eastAsia="en-US"/>
              </w:rPr>
              <w:drawing>
                <wp:inline distT="0" distB="0" distL="0" distR="0" wp14:anchorId="6CED50C8" wp14:editId="6740F96C">
                  <wp:extent cx="285316" cy="285316"/>
                  <wp:effectExtent l="0" t="0" r="0" b="0"/>
                  <wp:docPr id="67" name="Graphic 6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01352597"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628102DEED6D47BF87381A1A5D6D1CEF"/>
                </w:placeholder>
                <w:temporary/>
                <w:showingPlcHdr/>
                <w15:appearance w15:val="hidden"/>
              </w:sdt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14:paraId="7EF6851C" w14:textId="77777777" w:rsidR="006C5ECB" w:rsidRDefault="006C5ECB">
      <w:pPr>
        <w:pStyle w:val="NoSpacing"/>
      </w:pPr>
    </w:p>
    <w:p w14:paraId="525D7FED" w14:textId="77777777" w:rsidR="001273C1" w:rsidRDefault="00000000">
      <w:sdt>
        <w:sdtPr>
          <w:alias w:val="Enter description:"/>
          <w:tag w:val="Enter description:"/>
          <w:id w:val="-2107795705"/>
          <w:placeholder>
            <w:docPart w:val="30B2C1B1D241402D9A54291654509982"/>
          </w:placeholder>
          <w:temporary/>
          <w:showingPlcHdr/>
          <w15:appearance w15:val="hidden"/>
        </w:sdtPr>
        <w:sdtContent>
          <w:r w:rsidR="006C5ECB">
            <w:t>We look forward to working with</w:t>
          </w:r>
        </w:sdtContent>
      </w:sdt>
      <w:r w:rsidR="006C5ECB">
        <w:t xml:space="preserve"> </w:t>
      </w:r>
      <w:sdt>
        <w:sdtPr>
          <w:id w:val="181174748"/>
          <w:placeholder>
            <w:docPart w:val="50B8FD1B56F942D78D17E256386C1669"/>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361020482"/>
          <w:placeholder>
            <w:docPart w:val="35702C16823347149CFF914A90C277E7"/>
          </w:placeholder>
          <w:temporary/>
          <w:showingPlcHdr/>
          <w15:appearance w15:val="hidden"/>
        </w:sdtPr>
        <w:sdtContent>
          <w:r w:rsidR="006C5ECB">
            <w:t>and supporting your efforts to improve your sales cycle with</w:t>
          </w:r>
        </w:sdtContent>
      </w:sdt>
      <w:r w:rsidR="006C5ECB">
        <w:t xml:space="preserve"> </w:t>
      </w:r>
      <w:sdt>
        <w:sdtPr>
          <w:alias w:val="Enter description:"/>
          <w:tag w:val="Enter description:"/>
          <w:id w:val="-534575450"/>
          <w:placeholder>
            <w:docPart w:val="9D0FD46FFE1444CF9C46418F98416B96"/>
          </w:placeholder>
          <w:temporary/>
          <w:showingPlcHdr/>
          <w15:appearance w15:val="hidden"/>
        </w:sdt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C5AFF220F1814432B46F56735940C3D2"/>
          </w:placeholder>
          <w:temporary/>
          <w:showingPlcHdr/>
          <w15:appearance w15:val="hidden"/>
        </w:sdtPr>
        <w:sdtContent>
          <w:r w:rsidR="006C5ECB">
            <w:t>We are confident that we can meet the challenges ahead, and stand ready to partner with you in delivering an effective IT support solution.</w:t>
          </w:r>
        </w:sdtContent>
      </w:sdt>
    </w:p>
    <w:p w14:paraId="68019192" w14:textId="77777777" w:rsidR="006C5ECB" w:rsidRDefault="00000000" w:rsidP="006C5ECB">
      <w:sdt>
        <w:sdtPr>
          <w:alias w:val="Enter description:"/>
          <w:tag w:val="Enter description:"/>
          <w:id w:val="-1881157784"/>
          <w:placeholder>
            <w:docPart w:val="F6D4A4466DD14DFF9DAEE64097C14511"/>
          </w:placeholder>
          <w:temporary/>
          <w:showingPlcHdr/>
          <w15:appearance w15:val="hidden"/>
        </w:sdtPr>
        <w:sdtContent>
          <w:r w:rsidR="006C5ECB">
            <w:t>If you have questions on this proposal, feel free to contact</w:t>
          </w:r>
        </w:sdtContent>
      </w:sdt>
      <w:r w:rsidR="006C5ECB">
        <w:t xml:space="preserve"> </w:t>
      </w:r>
      <w:r w:rsidR="001E2472">
        <w:t>Michelle</w:t>
      </w:r>
      <w:r w:rsidR="00C16778">
        <w:t xml:space="preserve"> </w:t>
      </w:r>
      <w:sdt>
        <w:sdtPr>
          <w:alias w:val="Enter description:"/>
          <w:tag w:val="Enter description:"/>
          <w:id w:val="1101151397"/>
          <w:placeholder>
            <w:docPart w:val="3092194893EF4B8DABA192770581E8EE"/>
          </w:placeholder>
          <w:temporary/>
          <w:showingPlcHdr/>
          <w15:appearance w15:val="hidden"/>
        </w:sdtPr>
        <w:sdtContent>
          <w:r w:rsidR="006C5ECB">
            <w:t>at your convenience by email at</w:t>
          </w:r>
        </w:sdtContent>
      </w:sdt>
      <w:r w:rsidR="006C5ECB">
        <w:t xml:space="preserve"> </w:t>
      </w:r>
      <w:sdt>
        <w:sdtPr>
          <w:id w:val="1106005207"/>
          <w:placeholder>
            <w:docPart w:val="5EF7C26DDFDC4A539B87F6B7D837AB9D"/>
          </w:placeholder>
          <w:showingPlcHdr/>
          <w15:appearance w15:val="hidden"/>
        </w:sdtPr>
        <w:sdtContent>
          <w:r w:rsidR="008C2860" w:rsidRPr="008C2860">
            <w:t>olson@example.com</w:t>
          </w:r>
        </w:sdtContent>
      </w:sdt>
      <w:r w:rsidR="008C2860">
        <w:t xml:space="preserve"> </w:t>
      </w:r>
      <w:sdt>
        <w:sdtPr>
          <w:alias w:val="Enter description:"/>
          <w:tag w:val="Enter description:"/>
          <w:id w:val="-2047437457"/>
          <w:placeholder>
            <w:docPart w:val="0703461343D34D82BAF03A812956E625"/>
          </w:placeholder>
          <w:temporary/>
          <w:showingPlcHdr/>
          <w15:appearance w15:val="hidden"/>
        </w:sdtPr>
        <w:sdtContent>
          <w:r w:rsidR="006C5ECB">
            <w:t>or by phone at</w:t>
          </w:r>
        </w:sdtContent>
      </w:sdt>
      <w:r w:rsidR="008C2860">
        <w:t xml:space="preserve"> </w:t>
      </w:r>
      <w:sdt>
        <w:sdtPr>
          <w:id w:val="-1404838033"/>
          <w:placeholder>
            <w:docPart w:val="BAA7AB7F4ED540D2B6499517A2D2ADDB"/>
          </w:placeholder>
          <w:showingPlcHdr/>
          <w15:appearance w15:val="hidden"/>
        </w:sdtPr>
        <w:sdtContent>
          <w:r w:rsidR="008C2860" w:rsidRPr="008C2860">
            <w:t>(123) 456-7890</w:t>
          </w:r>
        </w:sdtContent>
      </w:sdt>
      <w:r w:rsidR="00C16778">
        <w:t xml:space="preserve">. </w:t>
      </w:r>
      <w:sdt>
        <w:sdtPr>
          <w:alias w:val="Enter description:"/>
          <w:tag w:val="Enter description:"/>
          <w:id w:val="1224176453"/>
          <w:placeholder>
            <w:docPart w:val="B9C2054A23874716B7FDDC5B79638E06"/>
          </w:placeholder>
          <w:showingPlcHdr/>
          <w15:appearance w15:val="hidden"/>
        </w:sdtPr>
        <w:sdtContent>
          <w:r w:rsidR="006C5ECB">
            <w:t>We will be in touch with you next week to arrange a follow-up conversation on the proposal.</w:t>
          </w:r>
        </w:sdtContent>
      </w:sdt>
    </w:p>
    <w:p w14:paraId="1F3A6C27" w14:textId="77777777" w:rsidR="000E697B" w:rsidRDefault="00000000" w:rsidP="006C5ECB">
      <w:sdt>
        <w:sdtPr>
          <w:alias w:val="Enter Closing:"/>
          <w:tag w:val="Enter Closing:"/>
          <w:id w:val="1833405638"/>
          <w:placeholder>
            <w:docPart w:val="654F9A1208A54C1DB764CE15236E4A26"/>
          </w:placeholder>
          <w:temporary/>
          <w:showingPlcHdr/>
          <w15:appearance w15:val="hidden"/>
        </w:sdtPr>
        <w:sdtContent>
          <w:r w:rsidR="000E697B">
            <w:t>Thank you for your consideration</w:t>
          </w:r>
        </w:sdtContent>
      </w:sdt>
      <w:r w:rsidR="000E697B">
        <w:t>,</w:t>
      </w:r>
    </w:p>
    <w:p w14:paraId="1F53CD0A" w14:textId="77777777" w:rsidR="001273C1" w:rsidRPr="008C2860" w:rsidRDefault="00000000" w:rsidP="008C2860">
      <w:pPr>
        <w:pStyle w:val="Signature"/>
      </w:pPr>
      <w:sdt>
        <w:sdtPr>
          <w:id w:val="-1610894535"/>
          <w:placeholder>
            <w:docPart w:val="D426A49E02214C02BCE2EE3D8ACCCE63"/>
          </w:placeholder>
          <w:showingPlcHdr/>
          <w15:appearance w15:val="hidden"/>
        </w:sdtPr>
        <w:sdtContent>
          <w:r w:rsidR="008C2860" w:rsidRPr="008C2860">
            <w:t>Michelle Wattz</w:t>
          </w:r>
        </w:sdtContent>
      </w:sdt>
      <w:r w:rsidR="008C2860" w:rsidRPr="008C2860">
        <w:t xml:space="preserve"> </w:t>
      </w:r>
      <w:r w:rsidR="00C16778" w:rsidRPr="008C2860">
        <w:br/>
      </w:r>
      <w:sdt>
        <w:sdtPr>
          <w:id w:val="-358737302"/>
          <w:placeholder>
            <w:docPart w:val="DFE00B1AF4174119B131D0618FE9C2C1"/>
          </w:placeholder>
          <w:showingPlcHdr/>
          <w15:appearance w15:val="hidden"/>
        </w:sdtPr>
        <w:sdtContent>
          <w:r w:rsidR="008C2860" w:rsidRPr="008C2860">
            <w:t>VP of Sales &amp; Marketing</w:t>
          </w:r>
        </w:sdtContent>
      </w:sdt>
    </w:p>
    <w:sectPr w:rsidR="001273C1" w:rsidRPr="008C2860" w:rsidSect="005140CB">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E9A33" w14:textId="77777777" w:rsidR="005B0EDB" w:rsidRDefault="005B0EDB">
      <w:pPr>
        <w:spacing w:after="0" w:line="240" w:lineRule="auto"/>
      </w:pPr>
      <w:r>
        <w:separator/>
      </w:r>
    </w:p>
  </w:endnote>
  <w:endnote w:type="continuationSeparator" w:id="0">
    <w:p w14:paraId="061C05B8" w14:textId="77777777" w:rsidR="005B0EDB" w:rsidRDefault="005B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25BC7"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08E8A" w14:textId="77777777" w:rsidR="005B0EDB" w:rsidRDefault="005B0EDB">
      <w:pPr>
        <w:spacing w:after="0" w:line="240" w:lineRule="auto"/>
      </w:pPr>
      <w:r>
        <w:separator/>
      </w:r>
    </w:p>
  </w:footnote>
  <w:footnote w:type="continuationSeparator" w:id="0">
    <w:p w14:paraId="38FED37B" w14:textId="77777777" w:rsidR="005B0EDB" w:rsidRDefault="005B0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0B"/>
    <w:rsid w:val="00017EFD"/>
    <w:rsid w:val="000322BF"/>
    <w:rsid w:val="000A562D"/>
    <w:rsid w:val="000B112D"/>
    <w:rsid w:val="000C6A97"/>
    <w:rsid w:val="000E697B"/>
    <w:rsid w:val="00101993"/>
    <w:rsid w:val="00117948"/>
    <w:rsid w:val="001238BC"/>
    <w:rsid w:val="001273C1"/>
    <w:rsid w:val="001825FE"/>
    <w:rsid w:val="001E2472"/>
    <w:rsid w:val="002129B0"/>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B0EDB"/>
    <w:rsid w:val="005D1F41"/>
    <w:rsid w:val="005E039D"/>
    <w:rsid w:val="00633A71"/>
    <w:rsid w:val="006453D3"/>
    <w:rsid w:val="0068698F"/>
    <w:rsid w:val="006C5ECB"/>
    <w:rsid w:val="0071603F"/>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51E0B"/>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209E"/>
    <w:rsid w:val="00B13AE2"/>
    <w:rsid w:val="00BC617C"/>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57FFB"/>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ECE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letang\AppData\Local\Microsoft\Office\16.0\DTS\en-US%7b75DBE759-6316-49DB-A21E-6CB9E9261628%7d\%7bAAB894BB-A943-4D01-8E02-69F99A706E82%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C9038FED3343C7B00E0AB67FB824B0"/>
        <w:category>
          <w:name w:val="General"/>
          <w:gallery w:val="placeholder"/>
        </w:category>
        <w:types>
          <w:type w:val="bbPlcHdr"/>
        </w:types>
        <w:behaviors>
          <w:behavior w:val="content"/>
        </w:behaviors>
        <w:guid w:val="{D51CCA5D-2B07-4B61-8C47-48861882E8D0}"/>
      </w:docPartPr>
      <w:docPartBody>
        <w:p w:rsidR="00000000" w:rsidRDefault="00000000">
          <w:pPr>
            <w:pStyle w:val="9BC9038FED3343C7B00E0AB67FB824B0"/>
          </w:pPr>
          <w:r w:rsidRPr="00E0401F">
            <w:t>OLSON HARRIS LTD.</w:t>
          </w:r>
        </w:p>
      </w:docPartBody>
    </w:docPart>
    <w:docPart>
      <w:docPartPr>
        <w:name w:val="60EC4E4244A742AF9D2A86EF997DD787"/>
        <w:category>
          <w:name w:val="General"/>
          <w:gallery w:val="placeholder"/>
        </w:category>
        <w:types>
          <w:type w:val="bbPlcHdr"/>
        </w:types>
        <w:behaviors>
          <w:behavior w:val="content"/>
        </w:behaviors>
        <w:guid w:val="{5F2AF4E7-0214-43FF-BD8C-E7E465A0185E}"/>
      </w:docPartPr>
      <w:docPartBody>
        <w:p w:rsidR="00000000" w:rsidRDefault="00000000">
          <w:pPr>
            <w:pStyle w:val="60EC4E4244A742AF9D2A86EF997DD787"/>
          </w:pPr>
          <w:r w:rsidRPr="00E0401F">
            <w:t>Proposal for Services</w:t>
          </w:r>
        </w:p>
      </w:docPartBody>
    </w:docPart>
    <w:docPart>
      <w:docPartPr>
        <w:name w:val="29A6520918114AD0B6ED7CEABC33B614"/>
        <w:category>
          <w:name w:val="General"/>
          <w:gallery w:val="placeholder"/>
        </w:category>
        <w:types>
          <w:type w:val="bbPlcHdr"/>
        </w:types>
        <w:behaviors>
          <w:behavior w:val="content"/>
        </w:behaviors>
        <w:guid w:val="{BE768B00-A66C-478A-8DD1-CFB82CC76CB6}"/>
      </w:docPartPr>
      <w:docPartBody>
        <w:p w:rsidR="00000000" w:rsidRDefault="00000000">
          <w:pPr>
            <w:pStyle w:val="29A6520918114AD0B6ED7CEABC33B614"/>
          </w:pPr>
          <w:r w:rsidRPr="00C27980">
            <w:rPr>
              <w:rStyle w:val="Heading2Char"/>
            </w:rPr>
            <w:t>For Independent Contractors</w:t>
          </w:r>
        </w:p>
      </w:docPartBody>
    </w:docPart>
    <w:docPart>
      <w:docPartPr>
        <w:name w:val="62B458311E6049148961FF3B11760D86"/>
        <w:category>
          <w:name w:val="General"/>
          <w:gallery w:val="placeholder"/>
        </w:category>
        <w:types>
          <w:type w:val="bbPlcHdr"/>
        </w:types>
        <w:behaviors>
          <w:behavior w:val="content"/>
        </w:behaviors>
        <w:guid w:val="{C4501574-6BAE-4F98-ACA3-0D3BDF6331DC}"/>
      </w:docPartPr>
      <w:docPartBody>
        <w:p w:rsidR="00000000" w:rsidRDefault="00000000">
          <w:pPr>
            <w:pStyle w:val="62B458311E6049148961FF3B11760D86"/>
          </w:pPr>
          <w:r>
            <w:t xml:space="preserve">The proposal for </w:t>
          </w:r>
          <w:r>
            <w:t>services is at the heart of an independent contractor’s sales tool kit. It combines key company information, your unique selling proposition, and your knowledge of a client’s needs and wants into a single document that can also serve as a basis for contract negotiations.</w:t>
          </w:r>
        </w:p>
      </w:docPartBody>
    </w:docPart>
    <w:docPart>
      <w:docPartPr>
        <w:name w:val="E31C4F1958464769957F4613AA6D5DA6"/>
        <w:category>
          <w:name w:val="General"/>
          <w:gallery w:val="placeholder"/>
        </w:category>
        <w:types>
          <w:type w:val="bbPlcHdr"/>
        </w:types>
        <w:behaviors>
          <w:behavior w:val="content"/>
        </w:behaviors>
        <w:guid w:val="{F7713210-E606-459A-8624-1C5BBFE763A6}"/>
      </w:docPartPr>
      <w:docPartBody>
        <w:p w:rsidR="00000000" w:rsidRPr="000136ED" w:rsidRDefault="00000000" w:rsidP="00E0401F">
          <w:pPr>
            <w:pStyle w:val="TipText"/>
          </w:pPr>
          <w:r w:rsidRPr="000136ED">
            <w:t>Use this sample proposal as an outline for developing your own.</w:t>
          </w:r>
        </w:p>
        <w:p w:rsidR="00000000" w:rsidRDefault="00000000">
          <w:pPr>
            <w:pStyle w:val="E31C4F1958464769957F4613AA6D5DA6"/>
          </w:pPr>
          <w:r w:rsidRPr="000136ED">
            <w:t xml:space="preserve">To delete any shaded tips (like this one), just </w:t>
          </w:r>
          <w:r>
            <w:t xml:space="preserve">select </w:t>
          </w:r>
          <w:r w:rsidRPr="000136ED">
            <w:t>the tip text and then press the spacebar.</w:t>
          </w:r>
        </w:p>
      </w:docPartBody>
    </w:docPart>
    <w:docPart>
      <w:docPartPr>
        <w:name w:val="2FDD3A592E6546CAA42C701A36764F6A"/>
        <w:category>
          <w:name w:val="General"/>
          <w:gallery w:val="placeholder"/>
        </w:category>
        <w:types>
          <w:type w:val="bbPlcHdr"/>
        </w:types>
        <w:behaviors>
          <w:behavior w:val="content"/>
        </w:behaviors>
        <w:guid w:val="{7900F107-E44D-483D-AAA0-13400A160B5B}"/>
      </w:docPartPr>
      <w:docPartBody>
        <w:p w:rsidR="00000000" w:rsidRDefault="00000000">
          <w:pPr>
            <w:pStyle w:val="2FDD3A592E6546CAA42C701A36764F6A"/>
          </w:pPr>
          <w:r>
            <w:t>The sample content throughout this proposal includes placeholder content for you to replace with your own.</w:t>
          </w:r>
        </w:p>
      </w:docPartBody>
    </w:docPart>
    <w:docPart>
      <w:docPartPr>
        <w:name w:val="A45C90CC49714FAC962128FE733FBC31"/>
        <w:category>
          <w:name w:val="General"/>
          <w:gallery w:val="placeholder"/>
        </w:category>
        <w:types>
          <w:type w:val="bbPlcHdr"/>
        </w:types>
        <w:behaviors>
          <w:behavior w:val="content"/>
        </w:behaviors>
        <w:guid w:val="{1F102FBF-7A62-466E-B6FE-2E7D21761CCD}"/>
      </w:docPartPr>
      <w:docPartBody>
        <w:p w:rsidR="00000000" w:rsidRDefault="00000000">
          <w:pPr>
            <w:pStyle w:val="A45C90CC49714FAC962128FE733FBC31"/>
          </w:pPr>
          <w:r w:rsidRPr="005140CB">
            <w:t>Overview</w:t>
          </w:r>
        </w:p>
      </w:docPartBody>
    </w:docPart>
    <w:docPart>
      <w:docPartPr>
        <w:name w:val="1A944787994B4884A558002719A8553F"/>
        <w:category>
          <w:name w:val="General"/>
          <w:gallery w:val="placeholder"/>
        </w:category>
        <w:types>
          <w:type w:val="bbPlcHdr"/>
        </w:types>
        <w:behaviors>
          <w:behavior w:val="content"/>
        </w:behaviors>
        <w:guid w:val="{1F295869-8E83-4C73-92BB-0AC185D3BD58}"/>
      </w:docPartPr>
      <w:docPartBody>
        <w:p w:rsidR="00000000" w:rsidRDefault="00000000">
          <w:pPr>
            <w:pStyle w:val="1A944787994B4884A558002719A8553F"/>
          </w:pPr>
          <w:r w:rsidRPr="00410067">
            <w:t>Use the overview to provide a brief summary of the reason for the proposal, and how you can best support the client’s needs. You can expand on this summary throughout the rest of the proposal.</w:t>
          </w:r>
        </w:p>
      </w:docPartBody>
    </w:docPart>
    <w:docPart>
      <w:docPartPr>
        <w:name w:val="C09425378A6E49C99F711469E3E6CFFC"/>
        <w:category>
          <w:name w:val="General"/>
          <w:gallery w:val="placeholder"/>
        </w:category>
        <w:types>
          <w:type w:val="bbPlcHdr"/>
        </w:types>
        <w:behaviors>
          <w:behavior w:val="content"/>
        </w:behaviors>
        <w:guid w:val="{76C9B4D3-B34A-4581-B1EB-11A6217B3844}"/>
      </w:docPartPr>
      <w:docPartBody>
        <w:p w:rsidR="00000000" w:rsidRDefault="00000000">
          <w:pPr>
            <w:pStyle w:val="C09425378A6E49C99F711469E3E6CFFC"/>
          </w:pPr>
          <w:r w:rsidRPr="005140CB">
            <w:t>OLSON HARRIS LTD.</w:t>
          </w:r>
        </w:p>
      </w:docPartBody>
    </w:docPart>
    <w:docPart>
      <w:docPartPr>
        <w:name w:val="6FBA7352A6F6462780733891E4881827"/>
        <w:category>
          <w:name w:val="General"/>
          <w:gallery w:val="placeholder"/>
        </w:category>
        <w:types>
          <w:type w:val="bbPlcHdr"/>
        </w:types>
        <w:behaviors>
          <w:behavior w:val="content"/>
        </w:behaviors>
        <w:guid w:val="{38597D69-EF60-4867-815B-69A69295A387}"/>
      </w:docPartPr>
      <w:docPartBody>
        <w:p w:rsidR="00000000" w:rsidRDefault="00000000">
          <w:pPr>
            <w:pStyle w:val="6FBA7352A6F6462780733891E4881827"/>
          </w:pPr>
          <w:r>
            <w:t xml:space="preserve">is pleased to submit this proposal for </w:t>
          </w:r>
          <w:r>
            <w:t>services to support</w:t>
          </w:r>
        </w:p>
      </w:docPartBody>
    </w:docPart>
    <w:docPart>
      <w:docPartPr>
        <w:name w:val="C68927013A204B1C9EC71C0848CA6B74"/>
        <w:category>
          <w:name w:val="General"/>
          <w:gallery w:val="placeholder"/>
        </w:category>
        <w:types>
          <w:type w:val="bbPlcHdr"/>
        </w:types>
        <w:behaviors>
          <w:behavior w:val="content"/>
        </w:behaviors>
        <w:guid w:val="{36D30DF2-1DEC-43FF-A7E6-61237A93D61D}"/>
      </w:docPartPr>
      <w:docPartBody>
        <w:p w:rsidR="00000000" w:rsidRDefault="00000000">
          <w:pPr>
            <w:pStyle w:val="C68927013A204B1C9EC71C0848CA6B74"/>
          </w:pPr>
          <w:r w:rsidRPr="005140CB">
            <w:t>Northwind Traders</w:t>
          </w:r>
        </w:p>
      </w:docPartBody>
    </w:docPart>
    <w:docPart>
      <w:docPartPr>
        <w:name w:val="50D7288E0CAA4C10B33F22C3E4CE2C89"/>
        <w:category>
          <w:name w:val="General"/>
          <w:gallery w:val="placeholder"/>
        </w:category>
        <w:types>
          <w:type w:val="bbPlcHdr"/>
        </w:types>
        <w:behaviors>
          <w:behavior w:val="content"/>
        </w:behaviors>
        <w:guid w:val="{34157417-7F0B-47BE-A8B0-AABFEF828124}"/>
      </w:docPartPr>
      <w:docPartBody>
        <w:p w:rsidR="00000000" w:rsidRDefault="00000000">
          <w:pPr>
            <w:pStyle w:val="50D7288E0CAA4C10B33F22C3E4CE2C89"/>
          </w:pPr>
          <w:r>
            <w:t>in achieving its goals for improving customer satisfaction by</w:t>
          </w:r>
        </w:p>
      </w:docPartBody>
    </w:docPart>
    <w:docPart>
      <w:docPartPr>
        <w:name w:val="A9261D9907AB43D9BD922FC7A4CD4D68"/>
        <w:category>
          <w:name w:val="General"/>
          <w:gallery w:val="placeholder"/>
        </w:category>
        <w:types>
          <w:type w:val="bbPlcHdr"/>
        </w:types>
        <w:behaviors>
          <w:behavior w:val="content"/>
        </w:behaviors>
        <w:guid w:val="{2CBB2E8D-CE08-40AE-9781-59C52EB6DBA3}"/>
      </w:docPartPr>
      <w:docPartBody>
        <w:p w:rsidR="00000000" w:rsidRDefault="00000000">
          <w:pPr>
            <w:pStyle w:val="A9261D9907AB43D9BD922FC7A4CD4D68"/>
          </w:pPr>
          <w:r>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p>
      </w:docPartBody>
    </w:docPart>
    <w:docPart>
      <w:docPartPr>
        <w:name w:val="769D089E9A7E41D6B46C4994FB143E70"/>
        <w:category>
          <w:name w:val="General"/>
          <w:gallery w:val="placeholder"/>
        </w:category>
        <w:types>
          <w:type w:val="bbPlcHdr"/>
        </w:types>
        <w:behaviors>
          <w:behavior w:val="content"/>
        </w:behaviors>
        <w:guid w:val="{E7F9E100-0240-4A3F-ABEF-44F90CF11B04}"/>
      </w:docPartPr>
      <w:docPartBody>
        <w:p w:rsidR="00000000" w:rsidRDefault="00000000">
          <w:pPr>
            <w:pStyle w:val="769D089E9A7E41D6B46C4994FB143E70"/>
          </w:pPr>
          <w:r w:rsidRPr="003C0DAF">
            <w:t>The Objective</w:t>
          </w:r>
        </w:p>
      </w:docPartBody>
    </w:docPart>
    <w:docPart>
      <w:docPartPr>
        <w:name w:val="ADE8ECF309C642F789DC4FB992DECDB3"/>
        <w:category>
          <w:name w:val="General"/>
          <w:gallery w:val="placeholder"/>
        </w:category>
        <w:types>
          <w:type w:val="bbPlcHdr"/>
        </w:types>
        <w:behaviors>
          <w:behavior w:val="content"/>
        </w:behaviors>
        <w:guid w:val="{50CE9644-1727-405D-AF22-9A3193D8B067}"/>
      </w:docPartPr>
      <w:docPartBody>
        <w:p w:rsidR="00000000" w:rsidRDefault="00000000">
          <w:pPr>
            <w:pStyle w:val="ADE8ECF309C642F789DC4FB992DECDB3"/>
          </w:pPr>
          <w:r>
            <w:t>Include a purpose statement that covers the problem and the key theme around your solution. Restate the client’s needs as determined by reading their RFP or your previous interview process.</w:t>
          </w:r>
        </w:p>
      </w:docPartBody>
    </w:docPart>
    <w:docPart>
      <w:docPartPr>
        <w:name w:val="412879B092DA46B48545C6D7AEE0562F"/>
        <w:category>
          <w:name w:val="General"/>
          <w:gallery w:val="placeholder"/>
        </w:category>
        <w:types>
          <w:type w:val="bbPlcHdr"/>
        </w:types>
        <w:behaviors>
          <w:behavior w:val="content"/>
        </w:behaviors>
        <w:guid w:val="{14016800-27C5-4DF0-A4D9-7CD83F58CA5B}"/>
      </w:docPartPr>
      <w:docPartBody>
        <w:p w:rsidR="00000000" w:rsidRDefault="00000000">
          <w:pPr>
            <w:pStyle w:val="412879B092DA46B48545C6D7AEE0562F"/>
          </w:pPr>
          <w:r>
            <w:t>Need #1:</w:t>
          </w:r>
        </w:p>
      </w:docPartBody>
    </w:docPart>
    <w:docPart>
      <w:docPartPr>
        <w:name w:val="0860D1F42C1C47F1B23A33FC009FF060"/>
        <w:category>
          <w:name w:val="General"/>
          <w:gallery w:val="placeholder"/>
        </w:category>
        <w:types>
          <w:type w:val="bbPlcHdr"/>
        </w:types>
        <w:behaviors>
          <w:behavior w:val="content"/>
        </w:behaviors>
        <w:guid w:val="{3266F8EF-8BCA-45C3-8371-A74C1733A828}"/>
      </w:docPartPr>
      <w:docPartBody>
        <w:p w:rsidR="00000000" w:rsidRDefault="00000000">
          <w:pPr>
            <w:pStyle w:val="0860D1F42C1C47F1B23A33FC009FF060"/>
          </w:pPr>
          <w:r>
            <w:t>Improve response time for customer questions</w:t>
          </w:r>
        </w:p>
      </w:docPartBody>
    </w:docPart>
    <w:docPart>
      <w:docPartPr>
        <w:name w:val="D26629CB403A4E7EB1647C51EEDAB301"/>
        <w:category>
          <w:name w:val="General"/>
          <w:gallery w:val="placeholder"/>
        </w:category>
        <w:types>
          <w:type w:val="bbPlcHdr"/>
        </w:types>
        <w:behaviors>
          <w:behavior w:val="content"/>
        </w:behaviors>
        <w:guid w:val="{DDBDAE2B-A2C9-45A7-91E2-BB2F21490040}"/>
      </w:docPartPr>
      <w:docPartBody>
        <w:p w:rsidR="00000000" w:rsidRDefault="00000000">
          <w:pPr>
            <w:pStyle w:val="D26629CB403A4E7EB1647C51EEDAB301"/>
          </w:pPr>
          <w:r>
            <w:t>Need #2:</w:t>
          </w:r>
        </w:p>
      </w:docPartBody>
    </w:docPart>
    <w:docPart>
      <w:docPartPr>
        <w:name w:val="84A1A67B112845CBBCE3BF70D91C1770"/>
        <w:category>
          <w:name w:val="General"/>
          <w:gallery w:val="placeholder"/>
        </w:category>
        <w:types>
          <w:type w:val="bbPlcHdr"/>
        </w:types>
        <w:behaviors>
          <w:behavior w:val="content"/>
        </w:behaviors>
        <w:guid w:val="{F5066DD7-1370-46D9-95D5-AD69B7AC4F98}"/>
      </w:docPartPr>
      <w:docPartBody>
        <w:p w:rsidR="00000000" w:rsidRDefault="00000000">
          <w:pPr>
            <w:pStyle w:val="84A1A67B112845CBBCE3BF70D91C1770"/>
          </w:pPr>
          <w:r>
            <w:t>Improve upon weaknesses in upsell/cross-sell volumes</w:t>
          </w:r>
        </w:p>
      </w:docPartBody>
    </w:docPart>
    <w:docPart>
      <w:docPartPr>
        <w:name w:val="7159FA2DB9F2493485271A6FF7B626FD"/>
        <w:category>
          <w:name w:val="General"/>
          <w:gallery w:val="placeholder"/>
        </w:category>
        <w:types>
          <w:type w:val="bbPlcHdr"/>
        </w:types>
        <w:behaviors>
          <w:behavior w:val="content"/>
        </w:behaviors>
        <w:guid w:val="{DA0A431B-741B-4106-B30F-14B101483369}"/>
      </w:docPartPr>
      <w:docPartBody>
        <w:p w:rsidR="00000000" w:rsidRDefault="00000000">
          <w:pPr>
            <w:pStyle w:val="7159FA2DB9F2493485271A6FF7B626FD"/>
          </w:pPr>
          <w:r>
            <w:t>Need #3:</w:t>
          </w:r>
        </w:p>
      </w:docPartBody>
    </w:docPart>
    <w:docPart>
      <w:docPartPr>
        <w:name w:val="ECAC9CDB4F76471FBB603704AD39F595"/>
        <w:category>
          <w:name w:val="General"/>
          <w:gallery w:val="placeholder"/>
        </w:category>
        <w:types>
          <w:type w:val="bbPlcHdr"/>
        </w:types>
        <w:behaviors>
          <w:behavior w:val="content"/>
        </w:behaviors>
        <w:guid w:val="{DC1B97CE-E3B1-43B6-B260-7EC48C730B83}"/>
      </w:docPartPr>
      <w:docPartBody>
        <w:p w:rsidR="00000000" w:rsidRDefault="00000000">
          <w:pPr>
            <w:pStyle w:val="ECAC9CDB4F76471FBB603704AD39F595"/>
          </w:pPr>
          <w:r>
            <w:t>R</w:t>
          </w:r>
          <w:r w:rsidRPr="005140CB">
            <w:t>apid training for staff on new system</w:t>
          </w:r>
        </w:p>
      </w:docPartBody>
    </w:docPart>
    <w:docPart>
      <w:docPartPr>
        <w:name w:val="FD953CEBAFEB49F682480CDC2B7648F8"/>
        <w:category>
          <w:name w:val="General"/>
          <w:gallery w:val="placeholder"/>
        </w:category>
        <w:types>
          <w:type w:val="bbPlcHdr"/>
        </w:types>
        <w:behaviors>
          <w:behavior w:val="content"/>
        </w:behaviors>
        <w:guid w:val="{0DDBE5B0-1D7B-408A-9B02-63EE82D992F8}"/>
      </w:docPartPr>
      <w:docPartBody>
        <w:p w:rsidR="00000000" w:rsidRDefault="00000000">
          <w:pPr>
            <w:pStyle w:val="FD953CEBAFEB49F682480CDC2B7648F8"/>
          </w:pPr>
          <w:r w:rsidRPr="005140CB">
            <w:t>The Opportunity</w:t>
          </w:r>
        </w:p>
      </w:docPartBody>
    </w:docPart>
    <w:docPart>
      <w:docPartPr>
        <w:name w:val="DC40B9D72A3C4E8499ADDC5FEDF29DA7"/>
        <w:category>
          <w:name w:val="General"/>
          <w:gallery w:val="placeholder"/>
        </w:category>
        <w:types>
          <w:type w:val="bbPlcHdr"/>
        </w:types>
        <w:behaviors>
          <w:behavior w:val="content"/>
        </w:behaviors>
        <w:guid w:val="{1E43065C-9951-4DD0-9341-D0BD91A0D32F}"/>
      </w:docPartPr>
      <w:docPartBody>
        <w:p w:rsidR="00000000" w:rsidRDefault="00000000">
          <w:pPr>
            <w:pStyle w:val="DC40B9D72A3C4E8499ADDC5FEDF29DA7"/>
          </w:pPr>
          <w:r>
            <w:t>Include major points and identify the opportunity. Restate the client’s project goals you identified previously (such as via RFP, interview, etc.).</w:t>
          </w:r>
        </w:p>
      </w:docPartBody>
    </w:docPart>
    <w:docPart>
      <w:docPartPr>
        <w:name w:val="8A3765F9A2F84C1B97EA04B1BBC98E95"/>
        <w:category>
          <w:name w:val="General"/>
          <w:gallery w:val="placeholder"/>
        </w:category>
        <w:types>
          <w:type w:val="bbPlcHdr"/>
        </w:types>
        <w:behaviors>
          <w:behavior w:val="content"/>
        </w:behaviors>
        <w:guid w:val="{4299D0FD-3CBC-4420-8FF9-D525A66C7A02}"/>
      </w:docPartPr>
      <w:docPartBody>
        <w:p w:rsidR="00000000" w:rsidRDefault="00000000">
          <w:pPr>
            <w:pStyle w:val="8A3765F9A2F84C1B97EA04B1BBC98E95"/>
          </w:pPr>
          <w:r>
            <w:t>Goal #1:</w:t>
          </w:r>
        </w:p>
      </w:docPartBody>
    </w:docPart>
    <w:docPart>
      <w:docPartPr>
        <w:name w:val="B8813AB7B8754FECAD92C63FAF77FCC2"/>
        <w:category>
          <w:name w:val="General"/>
          <w:gallery w:val="placeholder"/>
        </w:category>
        <w:types>
          <w:type w:val="bbPlcHdr"/>
        </w:types>
        <w:behaviors>
          <w:behavior w:val="content"/>
        </w:behaviors>
        <w:guid w:val="{0E40B59F-CF51-4B96-8369-7DECE7D14387}"/>
      </w:docPartPr>
      <w:docPartBody>
        <w:p w:rsidR="00000000" w:rsidRDefault="00000000">
          <w:pPr>
            <w:pStyle w:val="B8813AB7B8754FECAD92C63FAF77FCC2"/>
          </w:pPr>
          <w:r>
            <w:t>Train all CSRs on new system within 6 weeks of go-live date</w:t>
          </w:r>
        </w:p>
      </w:docPartBody>
    </w:docPart>
    <w:docPart>
      <w:docPartPr>
        <w:name w:val="8724981345DB47CE9D18281EF2504701"/>
        <w:category>
          <w:name w:val="General"/>
          <w:gallery w:val="placeholder"/>
        </w:category>
        <w:types>
          <w:type w:val="bbPlcHdr"/>
        </w:types>
        <w:behaviors>
          <w:behavior w:val="content"/>
        </w:behaviors>
        <w:guid w:val="{C99011E4-7BAB-4CE4-94EE-6E8CB5F10626}"/>
      </w:docPartPr>
      <w:docPartBody>
        <w:p w:rsidR="00000000" w:rsidRDefault="00000000">
          <w:pPr>
            <w:pStyle w:val="8724981345DB47CE9D18281EF2504701"/>
          </w:pPr>
          <w:r>
            <w:t>Goal #2:</w:t>
          </w:r>
        </w:p>
      </w:docPartBody>
    </w:docPart>
    <w:docPart>
      <w:docPartPr>
        <w:name w:val="857B14F07D4943CEA8A7C35D43C98A0D"/>
        <w:category>
          <w:name w:val="General"/>
          <w:gallery w:val="placeholder"/>
        </w:category>
        <w:types>
          <w:type w:val="bbPlcHdr"/>
        </w:types>
        <w:behaviors>
          <w:behavior w:val="content"/>
        </w:behaviors>
        <w:guid w:val="{AF6DB93B-D242-4C20-A1C2-A0D3CCF0DBC4}"/>
      </w:docPartPr>
      <w:docPartBody>
        <w:p w:rsidR="00000000" w:rsidRDefault="00000000">
          <w:pPr>
            <w:pStyle w:val="857B14F07D4943CEA8A7C35D43C98A0D"/>
          </w:pPr>
          <w:r>
            <w:t>Integrate sales training with functional training on new system</w:t>
          </w:r>
        </w:p>
      </w:docPartBody>
    </w:docPart>
    <w:docPart>
      <w:docPartPr>
        <w:name w:val="CFAB4DDEA748458C9050233D3CB9FDFD"/>
        <w:category>
          <w:name w:val="General"/>
          <w:gallery w:val="placeholder"/>
        </w:category>
        <w:types>
          <w:type w:val="bbPlcHdr"/>
        </w:types>
        <w:behaviors>
          <w:behavior w:val="content"/>
        </w:behaviors>
        <w:guid w:val="{D348CC8D-D563-423D-9633-DBCF5CB2D2EC}"/>
      </w:docPartPr>
      <w:docPartBody>
        <w:p w:rsidR="00000000" w:rsidRDefault="00000000">
          <w:pPr>
            <w:pStyle w:val="CFAB4DDEA748458C9050233D3CB9FDFD"/>
          </w:pPr>
          <w:r>
            <w:t>Goal #3:</w:t>
          </w:r>
        </w:p>
      </w:docPartBody>
    </w:docPart>
    <w:docPart>
      <w:docPartPr>
        <w:name w:val="DB536AA7738A41EFB1F8061A05E7716A"/>
        <w:category>
          <w:name w:val="General"/>
          <w:gallery w:val="placeholder"/>
        </w:category>
        <w:types>
          <w:type w:val="bbPlcHdr"/>
        </w:types>
        <w:behaviors>
          <w:behavior w:val="content"/>
        </w:behaviors>
        <w:guid w:val="{5811BE62-5F46-45D0-8026-CD6C0104CF29}"/>
      </w:docPartPr>
      <w:docPartBody>
        <w:p w:rsidR="00000000" w:rsidRDefault="00000000">
          <w:pPr>
            <w:pStyle w:val="DB536AA7738A41EFB1F8061A05E7716A"/>
          </w:pPr>
          <w:r>
            <w:t>Monitor sales volume, return rates, and key satisfaction metrics for 6 weeks following training</w:t>
          </w:r>
        </w:p>
      </w:docPartBody>
    </w:docPart>
    <w:docPart>
      <w:docPartPr>
        <w:name w:val="B85D6FEE1AAA47478632FC4EA8D2289A"/>
        <w:category>
          <w:name w:val="General"/>
          <w:gallery w:val="placeholder"/>
        </w:category>
        <w:types>
          <w:type w:val="bbPlcHdr"/>
        </w:types>
        <w:behaviors>
          <w:behavior w:val="content"/>
        </w:behaviors>
        <w:guid w:val="{9BB17569-FD4C-4CDB-9CB9-FF53C6CB5B3C}"/>
      </w:docPartPr>
      <w:docPartBody>
        <w:p w:rsidR="00000000" w:rsidRDefault="00000000">
          <w:pPr>
            <w:pStyle w:val="B85D6FEE1AAA47478632FC4EA8D2289A"/>
          </w:pPr>
          <w:r w:rsidRPr="003C0DAF">
            <w:t>The Solution</w:t>
          </w:r>
        </w:p>
      </w:docPartBody>
    </w:docPart>
    <w:docPart>
      <w:docPartPr>
        <w:name w:val="B81C0A4FF89944D8B0F9B3414AF0D0D0"/>
        <w:category>
          <w:name w:val="General"/>
          <w:gallery w:val="placeholder"/>
        </w:category>
        <w:types>
          <w:type w:val="bbPlcHdr"/>
        </w:types>
        <w:behaviors>
          <w:behavior w:val="content"/>
        </w:behaviors>
        <w:guid w:val="{5D8A004D-5BA8-4CCD-95FC-DFDE474CE4E1}"/>
      </w:docPartPr>
      <w:docPartBody>
        <w:p w:rsidR="00000000" w:rsidRDefault="00000000">
          <w:pPr>
            <w:pStyle w:val="B81C0A4FF89944D8B0F9B3414AF0D0D0"/>
          </w:pPr>
          <w:r>
            <w:t>Include recommendations that lead to your proposed solution. Summarize what you’re proposing to do and how you’re going to meet the goals. You’ll be able to expand on the details within the ‘Our Proposal’ section.</w:t>
          </w:r>
        </w:p>
      </w:docPartBody>
    </w:docPart>
    <w:docPart>
      <w:docPartPr>
        <w:name w:val="A78DCD99D9454FBDA54CDDD9F6E60E02"/>
        <w:category>
          <w:name w:val="General"/>
          <w:gallery w:val="placeholder"/>
        </w:category>
        <w:types>
          <w:type w:val="bbPlcHdr"/>
        </w:types>
        <w:behaviors>
          <w:behavior w:val="content"/>
        </w:behaviors>
        <w:guid w:val="{B305CFBC-DC4F-445E-A7A6-BEDA60F60C07}"/>
      </w:docPartPr>
      <w:docPartBody>
        <w:p w:rsidR="00000000" w:rsidRDefault="00000000">
          <w:pPr>
            <w:pStyle w:val="A78DCD99D9454FBDA54CDDD9F6E60E02"/>
          </w:pPr>
          <w:r w:rsidRPr="00101993">
            <w:t>Recommendation #1:</w:t>
          </w:r>
        </w:p>
      </w:docPartBody>
    </w:docPart>
    <w:docPart>
      <w:docPartPr>
        <w:name w:val="9F39B4651103489B8626C820701C6F0E"/>
        <w:category>
          <w:name w:val="General"/>
          <w:gallery w:val="placeholder"/>
        </w:category>
        <w:types>
          <w:type w:val="bbPlcHdr"/>
        </w:types>
        <w:behaviors>
          <w:behavior w:val="content"/>
        </w:behaviors>
        <w:guid w:val="{417CDC20-4638-4B9D-BDBA-6F5554A1707D}"/>
      </w:docPartPr>
      <w:docPartBody>
        <w:p w:rsidR="00000000" w:rsidRDefault="00000000">
          <w:pPr>
            <w:pStyle w:val="9F39B4651103489B8626C820701C6F0E"/>
          </w:pPr>
          <w:r w:rsidRPr="00101993">
            <w:t>Stay ahead of customer trends</w:t>
          </w:r>
        </w:p>
      </w:docPartBody>
    </w:docPart>
    <w:docPart>
      <w:docPartPr>
        <w:name w:val="8366C76082484303877949BEC82C870B"/>
        <w:category>
          <w:name w:val="General"/>
          <w:gallery w:val="placeholder"/>
        </w:category>
        <w:types>
          <w:type w:val="bbPlcHdr"/>
        </w:types>
        <w:behaviors>
          <w:behavior w:val="content"/>
        </w:behaviors>
        <w:guid w:val="{5893DE16-4138-4B08-9FA3-2305719D58BC}"/>
      </w:docPartPr>
      <w:docPartBody>
        <w:p w:rsidR="00000000" w:rsidRDefault="00000000">
          <w:pPr>
            <w:pStyle w:val="8366C76082484303877949BEC82C870B"/>
          </w:pPr>
          <w:r w:rsidRPr="00101993">
            <w:t>Recommendation #2:</w:t>
          </w:r>
        </w:p>
      </w:docPartBody>
    </w:docPart>
    <w:docPart>
      <w:docPartPr>
        <w:name w:val="4E88D712626248BAB017386812015FC9"/>
        <w:category>
          <w:name w:val="General"/>
          <w:gallery w:val="placeholder"/>
        </w:category>
        <w:types>
          <w:type w:val="bbPlcHdr"/>
        </w:types>
        <w:behaviors>
          <w:behavior w:val="content"/>
        </w:behaviors>
        <w:guid w:val="{1531D4B7-A0A9-45C4-9E93-B8CBA79D9BCF}"/>
      </w:docPartPr>
      <w:docPartBody>
        <w:p w:rsidR="00000000" w:rsidRDefault="00000000">
          <w:pPr>
            <w:pStyle w:val="4E88D712626248BAB017386812015FC9"/>
          </w:pPr>
          <w:r w:rsidRPr="00101993">
            <w:t>Implement logistics solution</w:t>
          </w:r>
        </w:p>
      </w:docPartBody>
    </w:docPart>
    <w:docPart>
      <w:docPartPr>
        <w:name w:val="AA3286DF53434B5298DEC3F002E0471F"/>
        <w:category>
          <w:name w:val="General"/>
          <w:gallery w:val="placeholder"/>
        </w:category>
        <w:types>
          <w:type w:val="bbPlcHdr"/>
        </w:types>
        <w:behaviors>
          <w:behavior w:val="content"/>
        </w:behaviors>
        <w:guid w:val="{C3B90A4C-6657-4AF8-93B3-E2905E3A9689}"/>
      </w:docPartPr>
      <w:docPartBody>
        <w:p w:rsidR="00000000" w:rsidRDefault="00000000">
          <w:pPr>
            <w:pStyle w:val="AA3286DF53434B5298DEC3F002E0471F"/>
          </w:pPr>
          <w:r w:rsidRPr="00101993">
            <w:t>Recommendation #3:</w:t>
          </w:r>
        </w:p>
      </w:docPartBody>
    </w:docPart>
    <w:docPart>
      <w:docPartPr>
        <w:name w:val="821D483BD95A4D4784547630A46AA245"/>
        <w:category>
          <w:name w:val="General"/>
          <w:gallery w:val="placeholder"/>
        </w:category>
        <w:types>
          <w:type w:val="bbPlcHdr"/>
        </w:types>
        <w:behaviors>
          <w:behavior w:val="content"/>
        </w:behaviors>
        <w:guid w:val="{CC98D652-31AF-4F56-A01D-FAEE7A7E8B54}"/>
      </w:docPartPr>
      <w:docPartBody>
        <w:p w:rsidR="00000000" w:rsidRDefault="00000000">
          <w:pPr>
            <w:pStyle w:val="821D483BD95A4D4784547630A46AA245"/>
          </w:pPr>
          <w:r w:rsidRPr="00101993">
            <w:t>Focus on order management and automation</w:t>
          </w:r>
        </w:p>
      </w:docPartBody>
    </w:docPart>
    <w:docPart>
      <w:docPartPr>
        <w:name w:val="5FCD36669C534CB78DD63C5B55975FF4"/>
        <w:category>
          <w:name w:val="General"/>
          <w:gallery w:val="placeholder"/>
        </w:category>
        <w:types>
          <w:type w:val="bbPlcHdr"/>
        </w:types>
        <w:behaviors>
          <w:behavior w:val="content"/>
        </w:behaviors>
        <w:guid w:val="{6D665561-9C7D-48F4-A847-092E30A6BBB5}"/>
      </w:docPartPr>
      <w:docPartBody>
        <w:p w:rsidR="00000000" w:rsidRDefault="00000000">
          <w:pPr>
            <w:pStyle w:val="5FCD36669C534CB78DD63C5B55975FF4"/>
          </w:pPr>
          <w:r w:rsidRPr="00C023DE">
            <w:t>Our Proposal</w:t>
          </w:r>
        </w:p>
      </w:docPartBody>
    </w:docPart>
    <w:docPart>
      <w:docPartPr>
        <w:name w:val="738233A688A14147B7E032E465D4E1F4"/>
        <w:category>
          <w:name w:val="General"/>
          <w:gallery w:val="placeholder"/>
        </w:category>
        <w:types>
          <w:type w:val="bbPlcHdr"/>
        </w:types>
        <w:behaviors>
          <w:behavior w:val="content"/>
        </w:behaviors>
        <w:guid w:val="{1074E3B7-2D88-486A-84DD-2EDC007E1FA7}"/>
      </w:docPartPr>
      <w:docPartBody>
        <w:p w:rsidR="00000000" w:rsidRDefault="00000000">
          <w:pPr>
            <w:pStyle w:val="738233A688A14147B7E032E465D4E1F4"/>
          </w:pPr>
          <w:r>
            <w:t xml:space="preserve">Provide background information, including a brief background on your company and your understanding of the client’s needs and specific issues to be </w:t>
          </w:r>
          <w:r>
            <w:t>addressed.</w:t>
          </w:r>
        </w:p>
      </w:docPartBody>
    </w:docPart>
    <w:docPart>
      <w:docPartPr>
        <w:name w:val="00D6847B16B94BD99480B36E699E560A"/>
        <w:category>
          <w:name w:val="General"/>
          <w:gallery w:val="placeholder"/>
        </w:category>
        <w:types>
          <w:type w:val="bbPlcHdr"/>
        </w:types>
        <w:behaviors>
          <w:behavior w:val="content"/>
        </w:behaviors>
        <w:guid w:val="{896BEC05-2EAB-451B-A4B7-2D38BC71905B}"/>
      </w:docPartPr>
      <w:docPartBody>
        <w:p w:rsidR="00000000" w:rsidRDefault="00000000">
          <w:pPr>
            <w:pStyle w:val="00D6847B16B94BD99480B36E699E560A"/>
          </w:pPr>
          <w:r>
            <w:t>You may also choose to include the results of any related research, project history, and additional factors that impact the client’s needs, such as socio-economic trends or impending regulations.</w:t>
          </w:r>
        </w:p>
      </w:docPartBody>
    </w:docPart>
    <w:docPart>
      <w:docPartPr>
        <w:name w:val="52E7FF586C634B5DBD96B1D91B088CE6"/>
        <w:category>
          <w:name w:val="General"/>
          <w:gallery w:val="placeholder"/>
        </w:category>
        <w:types>
          <w:type w:val="bbPlcHdr"/>
        </w:types>
        <w:behaviors>
          <w:behavior w:val="content"/>
        </w:behaviors>
        <w:guid w:val="{89366F7E-C618-477D-A990-89A3DC4D0A7C}"/>
      </w:docPartPr>
      <w:docPartBody>
        <w:p w:rsidR="00000000" w:rsidRDefault="00000000">
          <w:pPr>
            <w:pStyle w:val="52E7FF586C634B5DBD96B1D91B088CE6"/>
          </w:pPr>
          <w:r>
            <w:t>Show your understanding of the benefits the client can expect. For example, describe the risks--what might be lost--if appropriate action is not taken and compare this to the benefits they can achieve with a positive course of action.</w:t>
          </w:r>
        </w:p>
      </w:docPartBody>
    </w:docPart>
    <w:docPart>
      <w:docPartPr>
        <w:name w:val="2277A0A17F54443CB432AF4E590AAA66"/>
        <w:category>
          <w:name w:val="General"/>
          <w:gallery w:val="placeholder"/>
        </w:category>
        <w:types>
          <w:type w:val="bbPlcHdr"/>
        </w:types>
        <w:behaviors>
          <w:behavior w:val="content"/>
        </w:behaviors>
        <w:guid w:val="{C20748A1-CB97-47E8-866A-75ADFA56E860}"/>
      </w:docPartPr>
      <w:docPartBody>
        <w:p w:rsidR="00000000" w:rsidRDefault="00000000">
          <w:pPr>
            <w:pStyle w:val="2277A0A17F54443CB432AF4E590AAA66"/>
          </w:pPr>
          <w:r>
            <w:t>If applicable, identify potential areas of concern for the client and how you can address them. Such items may be fundamental issues that appear trivial, but are often overlooked by competing proposals.</w:t>
          </w:r>
        </w:p>
      </w:docPartBody>
    </w:docPart>
    <w:docPart>
      <w:docPartPr>
        <w:name w:val="B8D20D97DA37441988F441EBAE63DA53"/>
        <w:category>
          <w:name w:val="General"/>
          <w:gallery w:val="placeholder"/>
        </w:category>
        <w:types>
          <w:type w:val="bbPlcHdr"/>
        </w:types>
        <w:behaviors>
          <w:behavior w:val="content"/>
        </w:behaviors>
        <w:guid w:val="{3C488060-9C3D-4FE7-9A50-4B73CA9223E6}"/>
      </w:docPartPr>
      <w:docPartBody>
        <w:p w:rsidR="00000000" w:rsidRDefault="00000000">
          <w:pPr>
            <w:pStyle w:val="B8D20D97DA37441988F441EBAE63DA53"/>
          </w:pPr>
          <w:r>
            <w:t>Describe how your capabilities and proposed solution align with the client’s goals for the project, including how your qualifications can uniquely address the current opportunity.</w:t>
          </w:r>
        </w:p>
      </w:docPartBody>
    </w:docPart>
    <w:docPart>
      <w:docPartPr>
        <w:name w:val="78403BF4DCB94F42929F67BE09528F85"/>
        <w:category>
          <w:name w:val="General"/>
          <w:gallery w:val="placeholder"/>
        </w:category>
        <w:types>
          <w:type w:val="bbPlcHdr"/>
        </w:types>
        <w:behaviors>
          <w:behavior w:val="content"/>
        </w:behaviors>
        <w:guid w:val="{733E9861-B2BD-45DF-9695-2FD8C76EEE69}"/>
      </w:docPartPr>
      <w:docPartBody>
        <w:p w:rsidR="00000000" w:rsidRDefault="00000000">
          <w:pPr>
            <w:pStyle w:val="78403BF4DCB94F42929F67BE09528F85"/>
          </w:pPr>
          <w:r>
            <w:t>Northwind Traders</w:t>
          </w:r>
        </w:p>
      </w:docPartBody>
    </w:docPart>
    <w:docPart>
      <w:docPartPr>
        <w:name w:val="D04698B405B34B098DE8A56E8FCA4CEA"/>
        <w:category>
          <w:name w:val="General"/>
          <w:gallery w:val="placeholder"/>
        </w:category>
        <w:types>
          <w:type w:val="bbPlcHdr"/>
        </w:types>
        <w:behaviors>
          <w:behavior w:val="content"/>
        </w:behaviors>
        <w:guid w:val="{7D2BA848-13DE-435C-B225-BE2CA7BD78F2}"/>
      </w:docPartPr>
      <w:docPartBody>
        <w:p w:rsidR="00000000" w:rsidRDefault="00000000">
          <w:pPr>
            <w:pStyle w:val="D04698B405B34B098DE8A56E8FCA4CEA"/>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AC57559D770144D38CA80A49561EF356"/>
        <w:category>
          <w:name w:val="General"/>
          <w:gallery w:val="placeholder"/>
        </w:category>
        <w:types>
          <w:type w:val="bbPlcHdr"/>
        </w:types>
        <w:behaviors>
          <w:behavior w:val="content"/>
        </w:behaviors>
        <w:guid w:val="{C310ACD4-F735-47AA-AEF6-7677C36FF918}"/>
      </w:docPartPr>
      <w:docPartBody>
        <w:p w:rsidR="00000000" w:rsidRDefault="00000000">
          <w:pPr>
            <w:pStyle w:val="AC57559D770144D38CA80A49561EF356"/>
          </w:pPr>
          <w:r w:rsidRPr="005140CB">
            <w:t>Northwind Traders</w:t>
          </w:r>
        </w:p>
      </w:docPartBody>
    </w:docPart>
    <w:docPart>
      <w:docPartPr>
        <w:name w:val="BD0225B70DD249759FBB87E6F99C113C"/>
        <w:category>
          <w:name w:val="General"/>
          <w:gallery w:val="placeholder"/>
        </w:category>
        <w:types>
          <w:type w:val="bbPlcHdr"/>
        </w:types>
        <w:behaviors>
          <w:behavior w:val="content"/>
        </w:behaviors>
        <w:guid w:val="{2424B64F-74F9-40CF-AE8A-1153239E3FD7}"/>
      </w:docPartPr>
      <w:docPartBody>
        <w:p w:rsidR="00000000" w:rsidRDefault="00000000">
          <w:pPr>
            <w:pStyle w:val="BD0225B70DD249759FBB87E6F99C113C"/>
          </w:pPr>
          <w:r>
            <w:t>faces the possibility of decreasing sales revenues due to customer perceptions of slow delivery and services.</w:t>
          </w:r>
        </w:p>
      </w:docPartBody>
    </w:docPart>
    <w:docPart>
      <w:docPartPr>
        <w:name w:val="B8AF51C346214E92A610FAFA1487468C"/>
        <w:category>
          <w:name w:val="General"/>
          <w:gallery w:val="placeholder"/>
        </w:category>
        <w:types>
          <w:type w:val="bbPlcHdr"/>
        </w:types>
        <w:behaviors>
          <w:behavior w:val="content"/>
        </w:behaviors>
        <w:guid w:val="{E4C1423A-AAB3-430A-9866-AAFB0F77AF0B}"/>
      </w:docPartPr>
      <w:docPartBody>
        <w:p w:rsidR="00000000" w:rsidRDefault="00000000">
          <w:pPr>
            <w:pStyle w:val="B8AF51C346214E92A610FAFA1487468C"/>
          </w:pPr>
          <w:r w:rsidRPr="003C0DAF">
            <w:t>Rationale</w:t>
          </w:r>
        </w:p>
      </w:docPartBody>
    </w:docPart>
    <w:docPart>
      <w:docPartPr>
        <w:name w:val="33AF2BE2AB254CBA809E16F0AE22424A"/>
        <w:category>
          <w:name w:val="General"/>
          <w:gallery w:val="placeholder"/>
        </w:category>
        <w:types>
          <w:type w:val="bbPlcHdr"/>
        </w:types>
        <w:behaviors>
          <w:behavior w:val="content"/>
        </w:behaviors>
        <w:guid w:val="{12468338-1795-4A62-BEE3-B7E378319DF3}"/>
      </w:docPartPr>
      <w:docPartBody>
        <w:p w:rsidR="00000000" w:rsidRDefault="00000000">
          <w:pPr>
            <w:pStyle w:val="33AF2BE2AB254CBA809E16F0AE22424A"/>
          </w:pPr>
          <w:r>
            <w:t>Describe your reasons for developing the project as you have proposed it. You may need to justify why you have chosen your unique approach. Consider including the following points in your rationale.</w:t>
          </w:r>
        </w:p>
      </w:docPartBody>
    </w:docPart>
    <w:docPart>
      <w:docPartPr>
        <w:name w:val="49D1C4E56CF346DDA07B5F9A0B7E0A79"/>
        <w:category>
          <w:name w:val="General"/>
          <w:gallery w:val="placeholder"/>
        </w:category>
        <w:types>
          <w:type w:val="bbPlcHdr"/>
        </w:types>
        <w:behaviors>
          <w:behavior w:val="content"/>
        </w:behaviors>
        <w:guid w:val="{EE6B5EBA-E5E0-413B-8D24-FF53FFF1B247}"/>
      </w:docPartPr>
      <w:docPartBody>
        <w:p w:rsidR="00000000" w:rsidRDefault="00000000">
          <w:pPr>
            <w:pStyle w:val="49D1C4E56CF346DDA07B5F9A0B7E0A79"/>
          </w:pPr>
          <w:r>
            <w:t>Research</w:t>
          </w:r>
        </w:p>
      </w:docPartBody>
    </w:docPart>
    <w:docPart>
      <w:docPartPr>
        <w:name w:val="0CFC9619DD5743E68CB601D60D169210"/>
        <w:category>
          <w:name w:val="General"/>
          <w:gallery w:val="placeholder"/>
        </w:category>
        <w:types>
          <w:type w:val="bbPlcHdr"/>
        </w:types>
        <w:behaviors>
          <w:behavior w:val="content"/>
        </w:behaviors>
        <w:guid w:val="{F71EFAD2-EA30-4913-9C01-D6043F912D19}"/>
      </w:docPartPr>
      <w:docPartBody>
        <w:p w:rsidR="00000000" w:rsidRDefault="00000000">
          <w:pPr>
            <w:pStyle w:val="0CFC9619DD5743E68CB601D60D169210"/>
          </w:pPr>
          <w:r>
            <w:t>Market opportunities</w:t>
          </w:r>
        </w:p>
      </w:docPartBody>
    </w:docPart>
    <w:docPart>
      <w:docPartPr>
        <w:name w:val="D376C934DAF144B6950B76351FD4BB41"/>
        <w:category>
          <w:name w:val="General"/>
          <w:gallery w:val="placeholder"/>
        </w:category>
        <w:types>
          <w:type w:val="bbPlcHdr"/>
        </w:types>
        <w:behaviors>
          <w:behavior w:val="content"/>
        </w:behaviors>
        <w:guid w:val="{3BC65089-11EB-407D-B873-079283031EFE}"/>
      </w:docPartPr>
      <w:docPartBody>
        <w:p w:rsidR="00000000" w:rsidRDefault="00000000">
          <w:pPr>
            <w:pStyle w:val="D376C934DAF144B6950B76351FD4BB41"/>
          </w:pPr>
          <w:r>
            <w:t>Alignment with mission</w:t>
          </w:r>
        </w:p>
      </w:docPartBody>
    </w:docPart>
    <w:docPart>
      <w:docPartPr>
        <w:name w:val="8060CDA361CD4FA988E40CC3042E3192"/>
        <w:category>
          <w:name w:val="General"/>
          <w:gallery w:val="placeholder"/>
        </w:category>
        <w:types>
          <w:type w:val="bbPlcHdr"/>
        </w:types>
        <w:behaviors>
          <w:behavior w:val="content"/>
        </w:behaviors>
        <w:guid w:val="{E35D4EC1-2E41-4127-AFA2-B5B1B7C09453}"/>
      </w:docPartPr>
      <w:docPartBody>
        <w:p w:rsidR="00000000" w:rsidRDefault="00000000">
          <w:pPr>
            <w:pStyle w:val="8060CDA361CD4FA988E40CC3042E3192"/>
          </w:pPr>
          <w:r>
            <w:t>Current resources/technology</w:t>
          </w:r>
        </w:p>
      </w:docPartBody>
    </w:docPart>
    <w:docPart>
      <w:docPartPr>
        <w:name w:val="266D76DB9B9941DB849A051932C92200"/>
        <w:category>
          <w:name w:val="General"/>
          <w:gallery w:val="placeholder"/>
        </w:category>
        <w:types>
          <w:type w:val="bbPlcHdr"/>
        </w:types>
        <w:behaviors>
          <w:behavior w:val="content"/>
        </w:behaviors>
        <w:guid w:val="{AD3EDCB7-5B7E-4F95-8429-864ADD0FA7B6}"/>
      </w:docPartPr>
      <w:docPartBody>
        <w:p w:rsidR="00000000" w:rsidRDefault="00000000">
          <w:pPr>
            <w:pStyle w:val="266D76DB9B9941DB849A051932C92200"/>
          </w:pPr>
          <w:r w:rsidRPr="003C0DAF">
            <w:t>Execution Strategy</w:t>
          </w:r>
        </w:p>
      </w:docPartBody>
    </w:docPart>
    <w:docPart>
      <w:docPartPr>
        <w:name w:val="E6E8538C1E2D4CB9863FAD4F19CB8AE9"/>
        <w:category>
          <w:name w:val="General"/>
          <w:gallery w:val="placeholder"/>
        </w:category>
        <w:types>
          <w:type w:val="bbPlcHdr"/>
        </w:types>
        <w:behaviors>
          <w:behavior w:val="content"/>
        </w:behaviors>
        <w:guid w:val="{2D7015D7-F745-4E58-97DE-6AC88934A6A0}"/>
      </w:docPartPr>
      <w:docPartBody>
        <w:p w:rsidR="00000000" w:rsidRDefault="00000000">
          <w:pPr>
            <w:pStyle w:val="E6E8538C1E2D4CB9863FAD4F19CB8AE9"/>
          </w:pPr>
          <w:r>
            <w:t>Our execution strategy incorporates proven methodologies, extremely qualified personnel, and a highly responsive approach to managing deliverables.</w:t>
          </w:r>
        </w:p>
      </w:docPartBody>
    </w:docPart>
    <w:docPart>
      <w:docPartPr>
        <w:name w:val="4B9DC018B4CF41178074CE8D4E203CD5"/>
        <w:category>
          <w:name w:val="General"/>
          <w:gallery w:val="placeholder"/>
        </w:category>
        <w:types>
          <w:type w:val="bbPlcHdr"/>
        </w:types>
        <w:behaviors>
          <w:behavior w:val="content"/>
        </w:behaviors>
        <w:guid w:val="{754E53B3-3EF6-42A5-9A21-64661093A35A}"/>
      </w:docPartPr>
      <w:docPartBody>
        <w:p w:rsidR="00000000" w:rsidRDefault="00000000">
          <w:pPr>
            <w:pStyle w:val="4B9DC018B4CF41178074CE8D4E203CD5"/>
          </w:pPr>
          <w:r>
            <w:t>Following is a description of our project methods, including how the project will be developed, a proposed timeline of events, and reasons for why we suggest developing the project as described.</w:t>
          </w:r>
        </w:p>
      </w:docPartBody>
    </w:docPart>
    <w:docPart>
      <w:docPartPr>
        <w:name w:val="1E74DA1CCB2342D9B2FC535A57B2A02A"/>
        <w:category>
          <w:name w:val="General"/>
          <w:gallery w:val="placeholder"/>
        </w:category>
        <w:types>
          <w:type w:val="bbPlcHdr"/>
        </w:types>
        <w:behaviors>
          <w:behavior w:val="content"/>
        </w:behaviors>
        <w:guid w:val="{872E6A02-013D-4E55-A43B-312E3A0403BB}"/>
      </w:docPartPr>
      <w:docPartBody>
        <w:p w:rsidR="00000000" w:rsidRDefault="00000000">
          <w:pPr>
            <w:pStyle w:val="1E74DA1CCB2342D9B2FC535A57B2A02A"/>
          </w:pPr>
          <w:r>
            <w:t>Summarize your strategy based on your research into the client’s needs, your experience in providing similar services to other clients, etc.</w:t>
          </w:r>
        </w:p>
      </w:docPartBody>
    </w:docPart>
    <w:docPart>
      <w:docPartPr>
        <w:name w:val="ECA6FB6F4FF6428EB11319C426A2A569"/>
        <w:category>
          <w:name w:val="General"/>
          <w:gallery w:val="placeholder"/>
        </w:category>
        <w:types>
          <w:type w:val="bbPlcHdr"/>
        </w:types>
        <w:behaviors>
          <w:behavior w:val="content"/>
        </w:behaviors>
        <w:guid w:val="{B640718B-2B50-410E-B6C4-2B13C521948A}"/>
      </w:docPartPr>
      <w:docPartBody>
        <w:p w:rsidR="00000000" w:rsidRDefault="00000000">
          <w:pPr>
            <w:pStyle w:val="ECA6FB6F4FF6428EB11319C426A2A569"/>
          </w:pPr>
          <w:r w:rsidRPr="003C0DAF">
            <w:t>Technical/Project Approach</w:t>
          </w:r>
        </w:p>
      </w:docPartBody>
    </w:docPart>
    <w:docPart>
      <w:docPartPr>
        <w:name w:val="98B3CF0A0EF04AC4B6EA58CD6E82EE1C"/>
        <w:category>
          <w:name w:val="General"/>
          <w:gallery w:val="placeholder"/>
        </w:category>
        <w:types>
          <w:type w:val="bbPlcHdr"/>
        </w:types>
        <w:behaviors>
          <w:behavior w:val="content"/>
        </w:behaviors>
        <w:guid w:val="{71111345-DDAC-4861-AA9D-2D4BEEE8E45B}"/>
      </w:docPartPr>
      <w:docPartBody>
        <w:p w:rsidR="00000000" w:rsidRDefault="00000000">
          <w:pPr>
            <w:pStyle w:val="98B3CF0A0EF04AC4B6EA58CD6E82EE1C"/>
          </w:pPr>
          <w:r>
            <w:t>Describe the details of how the project will be managed from start to finish.</w:t>
          </w:r>
        </w:p>
      </w:docPartBody>
    </w:docPart>
    <w:docPart>
      <w:docPartPr>
        <w:name w:val="690EBF1680FB4E30B6EB364647ED3CE2"/>
        <w:category>
          <w:name w:val="General"/>
          <w:gallery w:val="placeholder"/>
        </w:category>
        <w:types>
          <w:type w:val="bbPlcHdr"/>
        </w:types>
        <w:behaviors>
          <w:behavior w:val="content"/>
        </w:behaviors>
        <w:guid w:val="{9A41106D-DAEA-4917-9039-AA892A106935}"/>
      </w:docPartPr>
      <w:docPartBody>
        <w:p w:rsidR="00000000" w:rsidRDefault="00000000">
          <w:pPr>
            <w:pStyle w:val="690EBF1680FB4E30B6EB364647ED3CE2"/>
          </w:pPr>
          <w:r>
            <w:t xml:space="preserve">This will include your specific methodologies for completing deliverables, project management tools and techniques, communications with the client, methods to evaluate and mitigate risk, and how the project will be </w:t>
          </w:r>
          <w:r>
            <w:t>evaluated.</w:t>
          </w:r>
        </w:p>
      </w:docPartBody>
    </w:docPart>
    <w:docPart>
      <w:docPartPr>
        <w:name w:val="7C023DAF8055459B9C7FDB4A230FBBDE"/>
        <w:category>
          <w:name w:val="General"/>
          <w:gallery w:val="placeholder"/>
        </w:category>
        <w:types>
          <w:type w:val="bbPlcHdr"/>
        </w:types>
        <w:behaviors>
          <w:behavior w:val="content"/>
        </w:behaviors>
        <w:guid w:val="{B161C372-6638-4511-8CF6-3BE72F4BA412}"/>
      </w:docPartPr>
      <w:docPartBody>
        <w:p w:rsidR="00000000" w:rsidRDefault="00000000">
          <w:pPr>
            <w:pStyle w:val="7C023DAF8055459B9C7FDB4A230FBBDE"/>
          </w:pPr>
          <w:r w:rsidRPr="003C0DAF">
            <w:t>Resources</w:t>
          </w:r>
        </w:p>
      </w:docPartBody>
    </w:docPart>
    <w:docPart>
      <w:docPartPr>
        <w:name w:val="46E99BFAD0104CD5A7024D3BFE2C99DF"/>
        <w:category>
          <w:name w:val="General"/>
          <w:gallery w:val="placeholder"/>
        </w:category>
        <w:types>
          <w:type w:val="bbPlcHdr"/>
        </w:types>
        <w:behaviors>
          <w:behavior w:val="content"/>
        </w:behaviors>
        <w:guid w:val="{D2DC69C2-A890-4C43-B8D9-CD5B7FC31869}"/>
      </w:docPartPr>
      <w:docPartBody>
        <w:p w:rsidR="00000000" w:rsidRDefault="00000000">
          <w:pPr>
            <w:pStyle w:val="46E99BFAD0104CD5A7024D3BFE2C99DF"/>
          </w:pPr>
          <w:r>
            <w:t>Describe the resources you have in place or plan to acquire, such as qualified contractors, facilities, and technology.</w:t>
          </w:r>
        </w:p>
      </w:docPartBody>
    </w:docPart>
    <w:docPart>
      <w:docPartPr>
        <w:name w:val="B3CA6243CE54413B8BF536C00DF56ECC"/>
        <w:category>
          <w:name w:val="General"/>
          <w:gallery w:val="placeholder"/>
        </w:category>
        <w:types>
          <w:type w:val="bbPlcHdr"/>
        </w:types>
        <w:behaviors>
          <w:behavior w:val="content"/>
        </w:behaviors>
        <w:guid w:val="{40A4228B-58AF-4EEE-A8BF-BE1F0D83DCF2}"/>
      </w:docPartPr>
      <w:docPartBody>
        <w:p w:rsidR="00000000" w:rsidRDefault="00000000">
          <w:pPr>
            <w:pStyle w:val="B3CA6243CE54413B8BF536C00DF56ECC"/>
          </w:pPr>
          <w:r w:rsidRPr="003C0DAF">
            <w:t>Project Deliverables</w:t>
          </w:r>
        </w:p>
      </w:docPartBody>
    </w:docPart>
    <w:docPart>
      <w:docPartPr>
        <w:name w:val="823CAF1023E143EA90BF131C4A4E877C"/>
        <w:category>
          <w:name w:val="General"/>
          <w:gallery w:val="placeholder"/>
        </w:category>
        <w:types>
          <w:type w:val="bbPlcHdr"/>
        </w:types>
        <w:behaviors>
          <w:behavior w:val="content"/>
        </w:behaviors>
        <w:guid w:val="{6FDF1465-8352-4E32-952F-C8BE109775A9}"/>
      </w:docPartPr>
      <w:docPartBody>
        <w:p w:rsidR="00000000" w:rsidRDefault="00000000">
          <w:pPr>
            <w:pStyle w:val="823CAF1023E143EA90BF131C4A4E877C"/>
          </w:pPr>
          <w:r>
            <w:t>Following is a complete list of all project deliverables:</w:t>
          </w:r>
        </w:p>
      </w:docPartBody>
    </w:docPart>
    <w:docPart>
      <w:docPartPr>
        <w:name w:val="08611F4E384C4EEEBE0619061C870162"/>
        <w:category>
          <w:name w:val="General"/>
          <w:gallery w:val="placeholder"/>
        </w:category>
        <w:types>
          <w:type w:val="bbPlcHdr"/>
        </w:types>
        <w:behaviors>
          <w:behavior w:val="content"/>
        </w:behaviors>
        <w:guid w:val="{8173596F-6BA2-4E25-AF56-EF52365F1D80}"/>
      </w:docPartPr>
      <w:docPartBody>
        <w:p w:rsidR="00000000" w:rsidRDefault="00000000">
          <w:pPr>
            <w:pStyle w:val="08611F4E384C4EEEBE0619061C870162"/>
          </w:pPr>
          <w:r>
            <w:t>Deliverable</w:t>
          </w:r>
        </w:p>
      </w:docPartBody>
    </w:docPart>
    <w:docPart>
      <w:docPartPr>
        <w:name w:val="F7F3B02B4EEC4F4494745C7075F6BE69"/>
        <w:category>
          <w:name w:val="General"/>
          <w:gallery w:val="placeholder"/>
        </w:category>
        <w:types>
          <w:type w:val="bbPlcHdr"/>
        </w:types>
        <w:behaviors>
          <w:behavior w:val="content"/>
        </w:behaviors>
        <w:guid w:val="{44F5DD5A-7805-45A1-9315-02D9E7D7DD79}"/>
      </w:docPartPr>
      <w:docPartBody>
        <w:p w:rsidR="00000000" w:rsidRDefault="00000000">
          <w:pPr>
            <w:pStyle w:val="F7F3B02B4EEC4F4494745C7075F6BE69"/>
          </w:pPr>
          <w:r>
            <w:t>Description</w:t>
          </w:r>
        </w:p>
      </w:docPartBody>
    </w:docPart>
    <w:docPart>
      <w:docPartPr>
        <w:name w:val="BF15E321841240799617A1941C5D9078"/>
        <w:category>
          <w:name w:val="General"/>
          <w:gallery w:val="placeholder"/>
        </w:category>
        <w:types>
          <w:type w:val="bbPlcHdr"/>
        </w:types>
        <w:behaviors>
          <w:behavior w:val="content"/>
        </w:behaviors>
        <w:guid w:val="{815180F1-DD29-4445-9399-C6D5BEE5CCB4}"/>
      </w:docPartPr>
      <w:docPartBody>
        <w:p w:rsidR="00000000" w:rsidRDefault="00000000">
          <w:pPr>
            <w:pStyle w:val="BF15E321841240799617A1941C5D9078"/>
          </w:pPr>
          <w:r w:rsidRPr="00101993">
            <w:t>IT support solution</w:t>
          </w:r>
        </w:p>
      </w:docPartBody>
    </w:docPart>
    <w:docPart>
      <w:docPartPr>
        <w:name w:val="ED7D4E0FA84E4603802A50CD73D16FD9"/>
        <w:category>
          <w:name w:val="General"/>
          <w:gallery w:val="placeholder"/>
        </w:category>
        <w:types>
          <w:type w:val="bbPlcHdr"/>
        </w:types>
        <w:behaviors>
          <w:behavior w:val="content"/>
        </w:behaviors>
        <w:guid w:val="{2169F824-1B58-4155-B2CE-83DFFE20BF5B}"/>
      </w:docPartPr>
      <w:docPartBody>
        <w:p w:rsidR="00000000" w:rsidRDefault="00000000">
          <w:pPr>
            <w:pStyle w:val="ED7D4E0FA84E4603802A50CD73D16FD9"/>
          </w:pPr>
          <w:r w:rsidRPr="00101993">
            <w:t>Solutions to improve customer relations</w:t>
          </w:r>
        </w:p>
      </w:docPartBody>
    </w:docPart>
    <w:docPart>
      <w:docPartPr>
        <w:name w:val="83C6A897E68C4FD99BC624EDEFC1F0C2"/>
        <w:category>
          <w:name w:val="General"/>
          <w:gallery w:val="placeholder"/>
        </w:category>
        <w:types>
          <w:type w:val="bbPlcHdr"/>
        </w:types>
        <w:behaviors>
          <w:behavior w:val="content"/>
        </w:behaviors>
        <w:guid w:val="{4B6B448D-51AB-478F-8F9D-C94EF8125FCA}"/>
      </w:docPartPr>
      <w:docPartBody>
        <w:p w:rsidR="00000000" w:rsidRDefault="00000000">
          <w:pPr>
            <w:pStyle w:val="83C6A897E68C4FD99BC624EDEFC1F0C2"/>
          </w:pPr>
          <w:r w:rsidRPr="003C0DAF">
            <w:t>Timeline for Execution</w:t>
          </w:r>
        </w:p>
      </w:docPartBody>
    </w:docPart>
    <w:docPart>
      <w:docPartPr>
        <w:name w:val="3E45BE779C5E4F839004BF7D532C4779"/>
        <w:category>
          <w:name w:val="General"/>
          <w:gallery w:val="placeholder"/>
        </w:category>
        <w:types>
          <w:type w:val="bbPlcHdr"/>
        </w:types>
        <w:behaviors>
          <w:behavior w:val="content"/>
        </w:behaviors>
        <w:guid w:val="{4A1ED97C-7756-4FB4-B1D8-776CF2CA6697}"/>
      </w:docPartPr>
      <w:docPartBody>
        <w:p w:rsidR="00000000" w:rsidRDefault="00000000">
          <w:pPr>
            <w:pStyle w:val="3E45BE779C5E4F839004BF7D532C4779"/>
          </w:pPr>
          <w:r>
            <w:t>Summarize the timeline of project-related events from start to finish.</w:t>
          </w:r>
        </w:p>
      </w:docPartBody>
    </w:docPart>
    <w:docPart>
      <w:docPartPr>
        <w:name w:val="474FB6E100C842D1A62F9F95EFE43F9D"/>
        <w:category>
          <w:name w:val="General"/>
          <w:gallery w:val="placeholder"/>
        </w:category>
        <w:types>
          <w:type w:val="bbPlcHdr"/>
        </w:types>
        <w:behaviors>
          <w:behavior w:val="content"/>
        </w:behaviors>
        <w:guid w:val="{F4CC52E2-C73E-40CB-8E3F-E4709F5A9775}"/>
      </w:docPartPr>
      <w:docPartBody>
        <w:p w:rsidR="00000000" w:rsidRDefault="00000000">
          <w:pPr>
            <w:pStyle w:val="474FB6E100C842D1A62F9F95EFE43F9D"/>
          </w:pPr>
          <w:r>
            <w:t>Key project dates are outlined below. Dates are best-guess estimates and are subject to change until a contract is executed.</w:t>
          </w:r>
        </w:p>
      </w:docPartBody>
    </w:docPart>
    <w:docPart>
      <w:docPartPr>
        <w:name w:val="D36CFEB7E8B04D50A3F5AEFF09DC236B"/>
        <w:category>
          <w:name w:val="General"/>
          <w:gallery w:val="placeholder"/>
        </w:category>
        <w:types>
          <w:type w:val="bbPlcHdr"/>
        </w:types>
        <w:behaviors>
          <w:behavior w:val="content"/>
        </w:behaviors>
        <w:guid w:val="{BB31D729-CA05-443C-8002-5435E261B38B}"/>
      </w:docPartPr>
      <w:docPartBody>
        <w:p w:rsidR="00000000" w:rsidRDefault="00000000">
          <w:pPr>
            <w:pStyle w:val="D36CFEB7E8B04D50A3F5AEFF09DC236B"/>
          </w:pPr>
          <w:r>
            <w:t>In the table that follows, include all important dates related to the project, broken down by date and duration.</w:t>
          </w:r>
        </w:p>
      </w:docPartBody>
    </w:docPart>
    <w:docPart>
      <w:docPartPr>
        <w:name w:val="69D91902BB8441E0B35FBF675A38801B"/>
        <w:category>
          <w:name w:val="General"/>
          <w:gallery w:val="placeholder"/>
        </w:category>
        <w:types>
          <w:type w:val="bbPlcHdr"/>
        </w:types>
        <w:behaviors>
          <w:behavior w:val="content"/>
        </w:behaviors>
        <w:guid w:val="{0A9B4B65-048A-4F3E-BE02-74344F1AF887}"/>
      </w:docPartPr>
      <w:docPartBody>
        <w:p w:rsidR="00000000" w:rsidRDefault="00000000">
          <w:pPr>
            <w:pStyle w:val="69D91902BB8441E0B35FBF675A38801B"/>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A4795191E6A247678FE06A53C1F9B7BC"/>
        <w:category>
          <w:name w:val="General"/>
          <w:gallery w:val="placeholder"/>
        </w:category>
        <w:types>
          <w:type w:val="bbPlcHdr"/>
        </w:types>
        <w:behaviors>
          <w:behavior w:val="content"/>
        </w:behaviors>
        <w:guid w:val="{D59A652F-8463-452E-8097-9C1D40C68594}"/>
      </w:docPartPr>
      <w:docPartBody>
        <w:p w:rsidR="00000000" w:rsidRDefault="00000000">
          <w:pPr>
            <w:pStyle w:val="A4795191E6A247678FE06A53C1F9B7BC"/>
          </w:pPr>
          <w:r w:rsidRPr="003C0DAF">
            <w:t>Description</w:t>
          </w:r>
        </w:p>
      </w:docPartBody>
    </w:docPart>
    <w:docPart>
      <w:docPartPr>
        <w:name w:val="0B38391AB2D3411588CAAFFDB9BCE51D"/>
        <w:category>
          <w:name w:val="General"/>
          <w:gallery w:val="placeholder"/>
        </w:category>
        <w:types>
          <w:type w:val="bbPlcHdr"/>
        </w:types>
        <w:behaviors>
          <w:behavior w:val="content"/>
        </w:behaviors>
        <w:guid w:val="{E94C1F54-0286-40B1-A22C-8E19470B86B2}"/>
      </w:docPartPr>
      <w:docPartBody>
        <w:p w:rsidR="00000000" w:rsidRDefault="00000000">
          <w:pPr>
            <w:pStyle w:val="0B38391AB2D3411588CAAFFDB9BCE51D"/>
          </w:pPr>
          <w:r>
            <w:t>Start Date</w:t>
          </w:r>
        </w:p>
      </w:docPartBody>
    </w:docPart>
    <w:docPart>
      <w:docPartPr>
        <w:name w:val="CDB5FA0E3DA749889CB4A070FCD3D871"/>
        <w:category>
          <w:name w:val="General"/>
          <w:gallery w:val="placeholder"/>
        </w:category>
        <w:types>
          <w:type w:val="bbPlcHdr"/>
        </w:types>
        <w:behaviors>
          <w:behavior w:val="content"/>
        </w:behaviors>
        <w:guid w:val="{8E9F56C7-D449-4D58-B611-6FBC4BE301C5}"/>
      </w:docPartPr>
      <w:docPartBody>
        <w:p w:rsidR="00000000" w:rsidRDefault="00000000">
          <w:pPr>
            <w:pStyle w:val="CDB5FA0E3DA749889CB4A070FCD3D871"/>
          </w:pPr>
          <w:r>
            <w:t>End Date</w:t>
          </w:r>
        </w:p>
      </w:docPartBody>
    </w:docPart>
    <w:docPart>
      <w:docPartPr>
        <w:name w:val="FBE45B6F04064D17911025C447BB299F"/>
        <w:category>
          <w:name w:val="General"/>
          <w:gallery w:val="placeholder"/>
        </w:category>
        <w:types>
          <w:type w:val="bbPlcHdr"/>
        </w:types>
        <w:behaviors>
          <w:behavior w:val="content"/>
        </w:behaviors>
        <w:guid w:val="{C8468611-7225-44F1-AF39-0E562F6CE7E8}"/>
      </w:docPartPr>
      <w:docPartBody>
        <w:p w:rsidR="00000000" w:rsidRDefault="00000000">
          <w:pPr>
            <w:pStyle w:val="FBE45B6F04064D17911025C447BB299F"/>
          </w:pPr>
          <w:r>
            <w:t>Duration</w:t>
          </w:r>
        </w:p>
      </w:docPartBody>
    </w:docPart>
    <w:docPart>
      <w:docPartPr>
        <w:name w:val="051BD9FDBF494252BC3F680F5493E975"/>
        <w:category>
          <w:name w:val="General"/>
          <w:gallery w:val="placeholder"/>
        </w:category>
        <w:types>
          <w:type w:val="bbPlcHdr"/>
        </w:types>
        <w:behaviors>
          <w:behavior w:val="content"/>
        </w:behaviors>
        <w:guid w:val="{1B5F7865-5DCB-41FB-ADF5-BF81B242A857}"/>
      </w:docPartPr>
      <w:docPartBody>
        <w:p w:rsidR="00000000" w:rsidRDefault="00000000">
          <w:pPr>
            <w:pStyle w:val="051BD9FDBF494252BC3F680F5493E975"/>
          </w:pPr>
          <w:r>
            <w:t>Project Start</w:t>
          </w:r>
        </w:p>
      </w:docPartBody>
    </w:docPart>
    <w:docPart>
      <w:docPartPr>
        <w:name w:val="3A9DD2B660B94D98B5169192F4489150"/>
        <w:category>
          <w:name w:val="General"/>
          <w:gallery w:val="placeholder"/>
        </w:category>
        <w:types>
          <w:type w:val="bbPlcHdr"/>
        </w:types>
        <w:behaviors>
          <w:behavior w:val="content"/>
        </w:behaviors>
        <w:guid w:val="{2EC2E0D0-D9F0-4B12-A366-C9CB1AEAFF43}"/>
      </w:docPartPr>
      <w:docPartBody>
        <w:p w:rsidR="00000000" w:rsidRDefault="00000000">
          <w:pPr>
            <w:pStyle w:val="3A9DD2B660B94D98B5169192F4489150"/>
          </w:pPr>
          <w:r w:rsidRPr="00101993">
            <w:t>1/9/23</w:t>
          </w:r>
        </w:p>
      </w:docPartBody>
    </w:docPart>
    <w:docPart>
      <w:docPartPr>
        <w:name w:val="14A4D6575249494589F9351FC98A214A"/>
        <w:category>
          <w:name w:val="General"/>
          <w:gallery w:val="placeholder"/>
        </w:category>
        <w:types>
          <w:type w:val="bbPlcHdr"/>
        </w:types>
        <w:behaviors>
          <w:behavior w:val="content"/>
        </w:behaviors>
        <w:guid w:val="{CE8CD136-3BB6-4FA4-865F-0791EE0F799C}"/>
      </w:docPartPr>
      <w:docPartBody>
        <w:p w:rsidR="00000000" w:rsidRDefault="00000000">
          <w:pPr>
            <w:pStyle w:val="14A4D6575249494589F9351FC98A214A"/>
          </w:pPr>
          <w:r w:rsidRPr="00101993">
            <w:t>4/1/23</w:t>
          </w:r>
        </w:p>
      </w:docPartBody>
    </w:docPart>
    <w:docPart>
      <w:docPartPr>
        <w:name w:val="E3294BC9D65349158886A4BE4F9A8E41"/>
        <w:category>
          <w:name w:val="General"/>
          <w:gallery w:val="placeholder"/>
        </w:category>
        <w:types>
          <w:type w:val="bbPlcHdr"/>
        </w:types>
        <w:behaviors>
          <w:behavior w:val="content"/>
        </w:behaviors>
        <w:guid w:val="{EF1762F7-4FF6-44CE-B3BA-C5163EB3C335}"/>
      </w:docPartPr>
      <w:docPartBody>
        <w:p w:rsidR="00000000" w:rsidRDefault="00000000">
          <w:pPr>
            <w:pStyle w:val="E3294BC9D65349158886A4BE4F9A8E41"/>
          </w:pPr>
          <w:r w:rsidRPr="00101993">
            <w:t>3 months</w:t>
          </w:r>
        </w:p>
      </w:docPartBody>
    </w:docPart>
    <w:docPart>
      <w:docPartPr>
        <w:name w:val="DB2FB5A579194E0F94BF4C9521E5CCEE"/>
        <w:category>
          <w:name w:val="General"/>
          <w:gallery w:val="placeholder"/>
        </w:category>
        <w:types>
          <w:type w:val="bbPlcHdr"/>
        </w:types>
        <w:behaviors>
          <w:behavior w:val="content"/>
        </w:behaviors>
        <w:guid w:val="{9A369B98-7052-44CC-82D1-DD3A7818A991}"/>
      </w:docPartPr>
      <w:docPartBody>
        <w:p w:rsidR="00000000" w:rsidRDefault="00000000">
          <w:pPr>
            <w:pStyle w:val="DB2FB5A579194E0F94BF4C9521E5CCEE"/>
          </w:pPr>
          <w:r>
            <w:t>Milestone 1</w:t>
          </w:r>
        </w:p>
      </w:docPartBody>
    </w:docPart>
    <w:docPart>
      <w:docPartPr>
        <w:name w:val="11EA179BC28144E6B455F99B8633CA32"/>
        <w:category>
          <w:name w:val="General"/>
          <w:gallery w:val="placeholder"/>
        </w:category>
        <w:types>
          <w:type w:val="bbPlcHdr"/>
        </w:types>
        <w:behaviors>
          <w:behavior w:val="content"/>
        </w:behaviors>
        <w:guid w:val="{08A6A63F-F857-4494-BD2E-9C1DE887C508}"/>
      </w:docPartPr>
      <w:docPartBody>
        <w:p w:rsidR="00000000" w:rsidRDefault="00000000">
          <w:pPr>
            <w:pStyle w:val="11EA179BC28144E6B455F99B8633CA32"/>
          </w:pPr>
          <w:r>
            <w:t>Milestone 2</w:t>
          </w:r>
        </w:p>
      </w:docPartBody>
    </w:docPart>
    <w:docPart>
      <w:docPartPr>
        <w:name w:val="EF8640D1D64F4A01B13EE5A8FA3E5B8E"/>
        <w:category>
          <w:name w:val="General"/>
          <w:gallery w:val="placeholder"/>
        </w:category>
        <w:types>
          <w:type w:val="bbPlcHdr"/>
        </w:types>
        <w:behaviors>
          <w:behavior w:val="content"/>
        </w:behaviors>
        <w:guid w:val="{376A46BA-B529-4F4F-9AA9-BEF2F3B1151A}"/>
      </w:docPartPr>
      <w:docPartBody>
        <w:p w:rsidR="00000000" w:rsidRDefault="00000000">
          <w:pPr>
            <w:pStyle w:val="EF8640D1D64F4A01B13EE5A8FA3E5B8E"/>
          </w:pPr>
          <w:r>
            <w:t>Phase 1 Complete</w:t>
          </w:r>
        </w:p>
      </w:docPartBody>
    </w:docPart>
    <w:docPart>
      <w:docPartPr>
        <w:name w:val="F28F3FB02A7C4C829E004AC4DC5F657A"/>
        <w:category>
          <w:name w:val="General"/>
          <w:gallery w:val="placeholder"/>
        </w:category>
        <w:types>
          <w:type w:val="bbPlcHdr"/>
        </w:types>
        <w:behaviors>
          <w:behavior w:val="content"/>
        </w:behaviors>
        <w:guid w:val="{7033AFF1-1853-4655-A634-3E9C52B40FDE}"/>
      </w:docPartPr>
      <w:docPartBody>
        <w:p w:rsidR="00000000" w:rsidRDefault="00000000">
          <w:pPr>
            <w:pStyle w:val="F28F3FB02A7C4C829E004AC4DC5F657A"/>
          </w:pPr>
          <w:r w:rsidRPr="00101993">
            <w:t>2/1/23</w:t>
          </w:r>
        </w:p>
      </w:docPartBody>
    </w:docPart>
    <w:docPart>
      <w:docPartPr>
        <w:name w:val="501EA4C214E84621AA9BEFCCEF8A02F6"/>
        <w:category>
          <w:name w:val="General"/>
          <w:gallery w:val="placeholder"/>
        </w:category>
        <w:types>
          <w:type w:val="bbPlcHdr"/>
        </w:types>
        <w:behaviors>
          <w:behavior w:val="content"/>
        </w:behaviors>
        <w:guid w:val="{8F16C251-3803-4663-8FA0-B9108C951764}"/>
      </w:docPartPr>
      <w:docPartBody>
        <w:p w:rsidR="00000000" w:rsidRDefault="00000000">
          <w:pPr>
            <w:pStyle w:val="501EA4C214E84621AA9BEFCCEF8A02F6"/>
          </w:pPr>
          <w:r>
            <w:t>Milestone 3</w:t>
          </w:r>
        </w:p>
      </w:docPartBody>
    </w:docPart>
    <w:docPart>
      <w:docPartPr>
        <w:name w:val="8949CA8A4C47429B80ED3AFC453EBF38"/>
        <w:category>
          <w:name w:val="General"/>
          <w:gallery w:val="placeholder"/>
        </w:category>
        <w:types>
          <w:type w:val="bbPlcHdr"/>
        </w:types>
        <w:behaviors>
          <w:behavior w:val="content"/>
        </w:behaviors>
        <w:guid w:val="{009EC319-D00A-4162-816B-09427DC4EBCE}"/>
      </w:docPartPr>
      <w:docPartBody>
        <w:p w:rsidR="00000000" w:rsidRDefault="00000000">
          <w:pPr>
            <w:pStyle w:val="8949CA8A4C47429B80ED3AFC453EBF38"/>
          </w:pPr>
          <w:r>
            <w:t>Milestone 4</w:t>
          </w:r>
        </w:p>
      </w:docPartBody>
    </w:docPart>
    <w:docPart>
      <w:docPartPr>
        <w:name w:val="53348FC80C0844EBB331AA247E8701F8"/>
        <w:category>
          <w:name w:val="General"/>
          <w:gallery w:val="placeholder"/>
        </w:category>
        <w:types>
          <w:type w:val="bbPlcHdr"/>
        </w:types>
        <w:behaviors>
          <w:behavior w:val="content"/>
        </w:behaviors>
        <w:guid w:val="{F41D823E-2C98-4C8B-916D-7DCB50268206}"/>
      </w:docPartPr>
      <w:docPartBody>
        <w:p w:rsidR="00000000" w:rsidRDefault="00000000">
          <w:pPr>
            <w:pStyle w:val="53348FC80C0844EBB331AA247E8701F8"/>
          </w:pPr>
          <w:r>
            <w:t>Phase 2 Complete</w:t>
          </w:r>
        </w:p>
      </w:docPartBody>
    </w:docPart>
    <w:docPart>
      <w:docPartPr>
        <w:name w:val="B80247BEF7424BB8900BAD6FFA34276A"/>
        <w:category>
          <w:name w:val="General"/>
          <w:gallery w:val="placeholder"/>
        </w:category>
        <w:types>
          <w:type w:val="bbPlcHdr"/>
        </w:types>
        <w:behaviors>
          <w:behavior w:val="content"/>
        </w:behaviors>
        <w:guid w:val="{E75190C1-A493-4808-9AB7-0C0E50262E51}"/>
      </w:docPartPr>
      <w:docPartBody>
        <w:p w:rsidR="00000000" w:rsidRDefault="00000000">
          <w:pPr>
            <w:pStyle w:val="B80247BEF7424BB8900BAD6FFA34276A"/>
          </w:pPr>
          <w:r w:rsidRPr="00101993">
            <w:t>3/1/23</w:t>
          </w:r>
        </w:p>
      </w:docPartBody>
    </w:docPart>
    <w:docPart>
      <w:docPartPr>
        <w:name w:val="DFC15364E2D747ECA8DA882184C23F33"/>
        <w:category>
          <w:name w:val="General"/>
          <w:gallery w:val="placeholder"/>
        </w:category>
        <w:types>
          <w:type w:val="bbPlcHdr"/>
        </w:types>
        <w:behaviors>
          <w:behavior w:val="content"/>
        </w:behaviors>
        <w:guid w:val="{6E63F414-AF4B-4F9C-BE14-60436E51DB98}"/>
      </w:docPartPr>
      <w:docPartBody>
        <w:p w:rsidR="00000000" w:rsidRDefault="00000000">
          <w:pPr>
            <w:pStyle w:val="DFC15364E2D747ECA8DA882184C23F33"/>
          </w:pPr>
          <w:r>
            <w:t>Milestone 5</w:t>
          </w:r>
        </w:p>
      </w:docPartBody>
    </w:docPart>
    <w:docPart>
      <w:docPartPr>
        <w:name w:val="05A767D31EC748FDBF5A41F5EBAFC8A6"/>
        <w:category>
          <w:name w:val="General"/>
          <w:gallery w:val="placeholder"/>
        </w:category>
        <w:types>
          <w:type w:val="bbPlcHdr"/>
        </w:types>
        <w:behaviors>
          <w:behavior w:val="content"/>
        </w:behaviors>
        <w:guid w:val="{CBE5DCDA-0C04-4BF8-B582-77723347C0CC}"/>
      </w:docPartPr>
      <w:docPartBody>
        <w:p w:rsidR="00000000" w:rsidRDefault="00000000">
          <w:pPr>
            <w:pStyle w:val="05A767D31EC748FDBF5A41F5EBAFC8A6"/>
          </w:pPr>
          <w:r w:rsidRPr="003C0DAF">
            <w:t>Supplied Material</w:t>
          </w:r>
        </w:p>
      </w:docPartBody>
    </w:docPart>
    <w:docPart>
      <w:docPartPr>
        <w:name w:val="E0C6DFABDFED4A7B97539326092D1E09"/>
        <w:category>
          <w:name w:val="General"/>
          <w:gallery w:val="placeholder"/>
        </w:category>
        <w:types>
          <w:type w:val="bbPlcHdr"/>
        </w:types>
        <w:behaviors>
          <w:behavior w:val="content"/>
        </w:behaviors>
        <w:guid w:val="{FA3F1298-B6E7-4EDD-8074-517AE1C74413}"/>
      </w:docPartPr>
      <w:docPartBody>
        <w:p w:rsidR="00000000" w:rsidRDefault="00000000">
          <w:pPr>
            <w:pStyle w:val="E0C6DFABDFED4A7B97539326092D1E09"/>
          </w:pPr>
          <w:r>
            <w:t xml:space="preserve">The following materials are to </w:t>
          </w:r>
          <w:r>
            <w:t>be supplied by</w:t>
          </w:r>
        </w:p>
      </w:docPartBody>
    </w:docPart>
    <w:docPart>
      <w:docPartPr>
        <w:name w:val="268A7CE45A4948E2BCA84727FBCB21F3"/>
        <w:category>
          <w:name w:val="General"/>
          <w:gallery w:val="placeholder"/>
        </w:category>
        <w:types>
          <w:type w:val="bbPlcHdr"/>
        </w:types>
        <w:behaviors>
          <w:behavior w:val="content"/>
        </w:behaviors>
        <w:guid w:val="{5897BE6D-6981-4F81-BDEF-95E8406DB196}"/>
      </w:docPartPr>
      <w:docPartBody>
        <w:p w:rsidR="00000000" w:rsidRDefault="00000000">
          <w:pPr>
            <w:pStyle w:val="268A7CE45A4948E2BCA84727FBCB21F3"/>
          </w:pPr>
          <w:r w:rsidRPr="005140CB">
            <w:t>Northwind Traders</w:t>
          </w:r>
        </w:p>
      </w:docPartBody>
    </w:docPart>
    <w:docPart>
      <w:docPartPr>
        <w:name w:val="C14081F87A5A44C3B8D58757C7A55012"/>
        <w:category>
          <w:name w:val="General"/>
          <w:gallery w:val="placeholder"/>
        </w:category>
        <w:types>
          <w:type w:val="bbPlcHdr"/>
        </w:types>
        <w:behaviors>
          <w:behavior w:val="content"/>
        </w:behaviors>
        <w:guid w:val="{22F35074-F5BE-4AAE-88C7-4B2E0D615E92}"/>
      </w:docPartPr>
      <w:docPartBody>
        <w:p w:rsidR="00000000" w:rsidRDefault="00000000">
          <w:pPr>
            <w:pStyle w:val="C14081F87A5A44C3B8D58757C7A55012"/>
          </w:pPr>
          <w:r>
            <w:t>for this project. For</w:t>
          </w:r>
        </w:p>
      </w:docPartBody>
    </w:docPart>
    <w:docPart>
      <w:docPartPr>
        <w:name w:val="AB445082877040CC9B7E58F8F7E2C449"/>
        <w:category>
          <w:name w:val="General"/>
          <w:gallery w:val="placeholder"/>
        </w:category>
        <w:types>
          <w:type w:val="bbPlcHdr"/>
        </w:types>
        <w:behaviors>
          <w:behavior w:val="content"/>
        </w:behaviors>
        <w:guid w:val="{2ED1170B-4A48-4E7A-A3D1-73A87A6AAF70}"/>
      </w:docPartPr>
      <w:docPartBody>
        <w:p w:rsidR="00000000" w:rsidRDefault="00000000">
          <w:pPr>
            <w:pStyle w:val="AB445082877040CC9B7E58F8F7E2C449"/>
          </w:pPr>
          <w:r w:rsidRPr="005140CB">
            <w:t>OLSON HARRIS LTD.</w:t>
          </w:r>
        </w:p>
      </w:docPartBody>
    </w:docPart>
    <w:docPart>
      <w:docPartPr>
        <w:name w:val="6F91D6EC7973487FA97F50EF6876E5F1"/>
        <w:category>
          <w:name w:val="General"/>
          <w:gallery w:val="placeholder"/>
        </w:category>
        <w:types>
          <w:type w:val="bbPlcHdr"/>
        </w:types>
        <w:behaviors>
          <w:behavior w:val="content"/>
        </w:behaviors>
        <w:guid w:val="{0BDE2B24-2EA0-4B79-ABD0-44A47A0ED710}"/>
      </w:docPartPr>
      <w:docPartBody>
        <w:p w:rsidR="00000000" w:rsidRDefault="00000000">
          <w:pPr>
            <w:pStyle w:val="6F91D6EC7973487FA97F50EF6876E5F1"/>
          </w:pPr>
          <w:r>
            <w:t>to meet project milestones, this material must be supplied on schedule. The due dates included in the following table represent our best guess based on current proposed project dates:</w:t>
          </w:r>
        </w:p>
      </w:docPartBody>
    </w:docPart>
    <w:docPart>
      <w:docPartPr>
        <w:name w:val="CAC6DFAA0BAC4C87B12719F5D9EB58E8"/>
        <w:category>
          <w:name w:val="General"/>
          <w:gallery w:val="placeholder"/>
        </w:category>
        <w:types>
          <w:type w:val="bbPlcHdr"/>
        </w:types>
        <w:behaviors>
          <w:behavior w:val="content"/>
        </w:behaviors>
        <w:guid w:val="{09FB1DA5-E6C8-435A-9A9E-94862F2CB631}"/>
      </w:docPartPr>
      <w:docPartBody>
        <w:p w:rsidR="00000000" w:rsidRDefault="00000000">
          <w:pPr>
            <w:pStyle w:val="CAC6DFAA0BAC4C87B12719F5D9EB58E8"/>
          </w:pPr>
          <w:r w:rsidRPr="009E07E5">
            <w:t>Materials to be supplied by</w:t>
          </w:r>
        </w:p>
      </w:docPartBody>
    </w:docPart>
    <w:docPart>
      <w:docPartPr>
        <w:name w:val="D3740E08432C47DC9B9F2470B49799D1"/>
        <w:category>
          <w:name w:val="General"/>
          <w:gallery w:val="placeholder"/>
        </w:category>
        <w:types>
          <w:type w:val="bbPlcHdr"/>
        </w:types>
        <w:behaviors>
          <w:behavior w:val="content"/>
        </w:behaviors>
        <w:guid w:val="{8B11F7D3-02F7-4396-88C9-47C7A95B3926}"/>
      </w:docPartPr>
      <w:docPartBody>
        <w:p w:rsidR="00000000" w:rsidRDefault="00000000">
          <w:pPr>
            <w:pStyle w:val="D3740E08432C47DC9B9F2470B49799D1"/>
          </w:pPr>
          <w:r>
            <w:t>Northwind Traders</w:t>
          </w:r>
        </w:p>
      </w:docPartBody>
    </w:docPart>
    <w:docPart>
      <w:docPartPr>
        <w:name w:val="04E8DA7C959F4E378BDB8C4CD831E097"/>
        <w:category>
          <w:name w:val="General"/>
          <w:gallery w:val="placeholder"/>
        </w:category>
        <w:types>
          <w:type w:val="bbPlcHdr"/>
        </w:types>
        <w:behaviors>
          <w:behavior w:val="content"/>
        </w:behaviors>
        <w:guid w:val="{7B93E178-D28F-4E90-A617-6B3BDB5F4234}"/>
      </w:docPartPr>
      <w:docPartBody>
        <w:p w:rsidR="00000000" w:rsidRDefault="00000000">
          <w:pPr>
            <w:pStyle w:val="04E8DA7C959F4E378BDB8C4CD831E097"/>
          </w:pPr>
          <w:r>
            <w:t>Due Date*</w:t>
          </w:r>
        </w:p>
      </w:docPartBody>
    </w:docPart>
    <w:docPart>
      <w:docPartPr>
        <w:name w:val="48D24E966A6940BD97BA5688D9F970E0"/>
        <w:category>
          <w:name w:val="General"/>
          <w:gallery w:val="placeholder"/>
        </w:category>
        <w:types>
          <w:type w:val="bbPlcHdr"/>
        </w:types>
        <w:behaviors>
          <w:behavior w:val="content"/>
        </w:behaviors>
        <w:guid w:val="{8F45EC1D-5AA4-477F-B754-F4229E5183DC}"/>
      </w:docPartPr>
      <w:docPartBody>
        <w:p w:rsidR="00000000" w:rsidRDefault="00000000">
          <w:pPr>
            <w:pStyle w:val="48D24E966A6940BD97BA5688D9F970E0"/>
          </w:pPr>
          <w:r w:rsidRPr="00F23ED1">
            <w:t>User data</w:t>
          </w:r>
        </w:p>
      </w:docPartBody>
    </w:docPart>
    <w:docPart>
      <w:docPartPr>
        <w:name w:val="1F5772F561C34FAC9276DB89037DE83E"/>
        <w:category>
          <w:name w:val="General"/>
          <w:gallery w:val="placeholder"/>
        </w:category>
        <w:types>
          <w:type w:val="bbPlcHdr"/>
        </w:types>
        <w:behaviors>
          <w:behavior w:val="content"/>
        </w:behaviors>
        <w:guid w:val="{9DACF824-DCD5-46B0-92FF-2BD7EC083F4F}"/>
      </w:docPartPr>
      <w:docPartBody>
        <w:p w:rsidR="00000000" w:rsidRDefault="00000000">
          <w:pPr>
            <w:pStyle w:val="1F5772F561C34FAC9276DB89037DE83E"/>
          </w:pPr>
          <w:r w:rsidRPr="00F23ED1">
            <w:t>12/31/22</w:t>
          </w:r>
        </w:p>
      </w:docPartBody>
    </w:docPart>
    <w:docPart>
      <w:docPartPr>
        <w:name w:val="65174FB789A546ABA87F0323336E45C3"/>
        <w:category>
          <w:name w:val="General"/>
          <w:gallery w:val="placeholder"/>
        </w:category>
        <w:types>
          <w:type w:val="bbPlcHdr"/>
        </w:types>
        <w:behaviors>
          <w:behavior w:val="content"/>
        </w:behaviors>
        <w:guid w:val="{7E2EE997-F962-4919-920B-5D296A9C2DCD}"/>
      </w:docPartPr>
      <w:docPartBody>
        <w:p w:rsidR="00000000" w:rsidRDefault="00000000">
          <w:pPr>
            <w:pStyle w:val="65174FB789A546ABA87F0323336E45C3"/>
          </w:pPr>
          <w:r>
            <w:t>*We cannot be responsible for cost overruns caused by client’s failure to deliver materials by agreed-upon due dates.</w:t>
          </w:r>
        </w:p>
      </w:docPartBody>
    </w:docPart>
    <w:docPart>
      <w:docPartPr>
        <w:name w:val="C35C5C64AB174A658D1DCE976016E8F2"/>
        <w:category>
          <w:name w:val="General"/>
          <w:gallery w:val="placeholder"/>
        </w:category>
        <w:types>
          <w:type w:val="bbPlcHdr"/>
        </w:types>
        <w:behaviors>
          <w:behavior w:val="content"/>
        </w:behaviors>
        <w:guid w:val="{24C4B58E-CB3E-4A6F-B14E-A82E16DF7DDA}"/>
      </w:docPartPr>
      <w:docPartBody>
        <w:p w:rsidR="00000000" w:rsidRDefault="00000000">
          <w:pPr>
            <w:pStyle w:val="C35C5C64AB174A658D1DCE976016E8F2"/>
          </w:pPr>
          <w:r>
            <w:t>Expected Results</w:t>
          </w:r>
        </w:p>
      </w:docPartBody>
    </w:docPart>
    <w:docPart>
      <w:docPartPr>
        <w:name w:val="35025CFB74C94D319CC10DB23D33DDD7"/>
        <w:category>
          <w:name w:val="General"/>
          <w:gallery w:val="placeholder"/>
        </w:category>
        <w:types>
          <w:type w:val="bbPlcHdr"/>
        </w:types>
        <w:behaviors>
          <w:behavior w:val="content"/>
        </w:behaviors>
        <w:guid w:val="{CF319935-C294-49A1-814F-5699C4329838}"/>
      </w:docPartPr>
      <w:docPartBody>
        <w:p w:rsidR="00000000" w:rsidRDefault="00000000">
          <w:pPr>
            <w:pStyle w:val="35025CFB74C94D319CC10DB23D33DDD7"/>
          </w:pPr>
          <w:r>
            <w:t>Describe the results expected from the project and why your approach will achieve those results.</w:t>
          </w:r>
        </w:p>
      </w:docPartBody>
    </w:docPart>
    <w:docPart>
      <w:docPartPr>
        <w:name w:val="73B37E1AA2F144D48878C7FC0E2A700A"/>
        <w:category>
          <w:name w:val="General"/>
          <w:gallery w:val="placeholder"/>
        </w:category>
        <w:types>
          <w:type w:val="bbPlcHdr"/>
        </w:types>
        <w:behaviors>
          <w:behavior w:val="content"/>
        </w:behaviors>
        <w:guid w:val="{92D00689-5731-438C-BC37-E0A6A0D188A0}"/>
      </w:docPartPr>
      <w:docPartBody>
        <w:p w:rsidR="00000000" w:rsidRDefault="00000000">
          <w:pPr>
            <w:pStyle w:val="73B37E1AA2F144D48878C7FC0E2A700A"/>
          </w:pPr>
          <w:r>
            <w:t>We expect our proposed solution to</w:t>
          </w:r>
        </w:p>
      </w:docPartBody>
    </w:docPart>
    <w:docPart>
      <w:docPartPr>
        <w:name w:val="B2D426C6976240838E0BFDAFE2D307B0"/>
        <w:category>
          <w:name w:val="General"/>
          <w:gallery w:val="placeholder"/>
        </w:category>
        <w:types>
          <w:type w:val="bbPlcHdr"/>
        </w:types>
        <w:behaviors>
          <w:behavior w:val="content"/>
        </w:behaviors>
        <w:guid w:val="{AFA1BD1A-1323-4763-9B7F-38ACEBE2C768}"/>
      </w:docPartPr>
      <w:docPartBody>
        <w:p w:rsidR="00000000" w:rsidRDefault="00000000">
          <w:pPr>
            <w:pStyle w:val="B2D426C6976240838E0BFDAFE2D307B0"/>
          </w:pPr>
          <w:r w:rsidRPr="005140CB">
            <w:t>Northwind Traders</w:t>
          </w:r>
        </w:p>
      </w:docPartBody>
    </w:docPart>
    <w:docPart>
      <w:docPartPr>
        <w:name w:val="3788CF3FFA004A61BF84D6B3C29B103C"/>
        <w:category>
          <w:name w:val="General"/>
          <w:gallery w:val="placeholder"/>
        </w:category>
        <w:types>
          <w:type w:val="bbPlcHdr"/>
        </w:types>
        <w:behaviors>
          <w:behavior w:val="content"/>
        </w:behaviors>
        <w:guid w:val="{4B37B978-6D69-452E-962A-837864DA8E97}"/>
      </w:docPartPr>
      <w:docPartBody>
        <w:p w:rsidR="00000000" w:rsidRDefault="00000000">
          <w:pPr>
            <w:pStyle w:val="3788CF3FFA004A61BF84D6B3C29B103C"/>
          </w:pPr>
          <w:r>
            <w:t>’s requirements to provide the following results:</w:t>
          </w:r>
        </w:p>
      </w:docPartBody>
    </w:docPart>
    <w:docPart>
      <w:docPartPr>
        <w:name w:val="149F4DD11D3047EDB3D11F46A1FCFFC1"/>
        <w:category>
          <w:name w:val="General"/>
          <w:gallery w:val="placeholder"/>
        </w:category>
        <w:types>
          <w:type w:val="bbPlcHdr"/>
        </w:types>
        <w:behaviors>
          <w:behavior w:val="content"/>
        </w:behaviors>
        <w:guid w:val="{8F6706C7-0746-4647-86E1-217C327B7FEF}"/>
      </w:docPartPr>
      <w:docPartBody>
        <w:p w:rsidR="00000000" w:rsidRDefault="00000000">
          <w:pPr>
            <w:pStyle w:val="149F4DD11D3047EDB3D11F46A1FCFFC1"/>
          </w:pPr>
          <w:r w:rsidRPr="003C0DAF">
            <w:t>Financial Benefits</w:t>
          </w:r>
        </w:p>
      </w:docPartBody>
    </w:docPart>
    <w:docPart>
      <w:docPartPr>
        <w:name w:val="B48BEE4328C347509808835B6E386F74"/>
        <w:category>
          <w:name w:val="General"/>
          <w:gallery w:val="placeholder"/>
        </w:category>
        <w:types>
          <w:type w:val="bbPlcHdr"/>
        </w:types>
        <w:behaviors>
          <w:behavior w:val="content"/>
        </w:behaviors>
        <w:guid w:val="{3583DE25-092E-4C64-888F-F75D4C4F2208}"/>
      </w:docPartPr>
      <w:docPartBody>
        <w:p w:rsidR="00000000" w:rsidRDefault="00000000">
          <w:pPr>
            <w:pStyle w:val="B48BEE4328C347509808835B6E386F74"/>
          </w:pPr>
          <w:r w:rsidRPr="008C2860">
            <w:t>Result #1:</w:t>
          </w:r>
        </w:p>
      </w:docPartBody>
    </w:docPart>
    <w:docPart>
      <w:docPartPr>
        <w:name w:val="3E45D5B33F3F4669ACEAAFF944A8A85F"/>
        <w:category>
          <w:name w:val="General"/>
          <w:gallery w:val="placeholder"/>
        </w:category>
        <w:types>
          <w:type w:val="bbPlcHdr"/>
        </w:types>
        <w:behaviors>
          <w:behavior w:val="content"/>
        </w:behaviors>
        <w:guid w:val="{59AC1F54-09E9-4D5B-AED4-1B2F1AC83B6C}"/>
      </w:docPartPr>
      <w:docPartBody>
        <w:p w:rsidR="00000000" w:rsidRDefault="00000000">
          <w:pPr>
            <w:pStyle w:val="3E45D5B33F3F4669ACEAAFF944A8A85F"/>
          </w:pPr>
          <w:r w:rsidRPr="008C2860">
            <w:t>Boost engagement</w:t>
          </w:r>
        </w:p>
      </w:docPartBody>
    </w:docPart>
    <w:docPart>
      <w:docPartPr>
        <w:name w:val="B98FCBC01F26426494EB5E203F3CA3C9"/>
        <w:category>
          <w:name w:val="General"/>
          <w:gallery w:val="placeholder"/>
        </w:category>
        <w:types>
          <w:type w:val="bbPlcHdr"/>
        </w:types>
        <w:behaviors>
          <w:behavior w:val="content"/>
        </w:behaviors>
        <w:guid w:val="{2F7F5357-3FAC-4681-A41A-281FC64AF550}"/>
      </w:docPartPr>
      <w:docPartBody>
        <w:p w:rsidR="00000000" w:rsidRDefault="00000000">
          <w:pPr>
            <w:pStyle w:val="B98FCBC01F26426494EB5E203F3CA3C9"/>
          </w:pPr>
          <w:r w:rsidRPr="008C2860">
            <w:t>Result #2:</w:t>
          </w:r>
        </w:p>
      </w:docPartBody>
    </w:docPart>
    <w:docPart>
      <w:docPartPr>
        <w:name w:val="AF3BD5DCC3B146D8AFEF71BAE4266A2C"/>
        <w:category>
          <w:name w:val="General"/>
          <w:gallery w:val="placeholder"/>
        </w:category>
        <w:types>
          <w:type w:val="bbPlcHdr"/>
        </w:types>
        <w:behaviors>
          <w:behavior w:val="content"/>
        </w:behaviors>
        <w:guid w:val="{63A8377E-F621-4604-8EE2-B9C1C96E1E7E}"/>
      </w:docPartPr>
      <w:docPartBody>
        <w:p w:rsidR="00000000" w:rsidRDefault="00000000">
          <w:pPr>
            <w:pStyle w:val="AF3BD5DCC3B146D8AFEF71BAE4266A2C"/>
          </w:pPr>
          <w:r w:rsidRPr="008C2860">
            <w:t>Grow sales</w:t>
          </w:r>
        </w:p>
      </w:docPartBody>
    </w:docPart>
    <w:docPart>
      <w:docPartPr>
        <w:name w:val="313BBC170C4A40719C869A568EBC502A"/>
        <w:category>
          <w:name w:val="General"/>
          <w:gallery w:val="placeholder"/>
        </w:category>
        <w:types>
          <w:type w:val="bbPlcHdr"/>
        </w:types>
        <w:behaviors>
          <w:behavior w:val="content"/>
        </w:behaviors>
        <w:guid w:val="{76E5D3CD-8743-4E46-892D-C769C13BAF30}"/>
      </w:docPartPr>
      <w:docPartBody>
        <w:p w:rsidR="00000000" w:rsidRDefault="00000000">
          <w:pPr>
            <w:pStyle w:val="313BBC170C4A40719C869A568EBC502A"/>
          </w:pPr>
          <w:r w:rsidRPr="008C2860">
            <w:t>Result #3:</w:t>
          </w:r>
        </w:p>
      </w:docPartBody>
    </w:docPart>
    <w:docPart>
      <w:docPartPr>
        <w:name w:val="3977F9815E7B45CE960F16FBEE98312B"/>
        <w:category>
          <w:name w:val="General"/>
          <w:gallery w:val="placeholder"/>
        </w:category>
        <w:types>
          <w:type w:val="bbPlcHdr"/>
        </w:types>
        <w:behaviors>
          <w:behavior w:val="content"/>
        </w:behaviors>
        <w:guid w:val="{A46C3C31-B2AF-4295-BD75-F6D3226BF5C4}"/>
      </w:docPartPr>
      <w:docPartBody>
        <w:p w:rsidR="00000000" w:rsidRDefault="00000000">
          <w:pPr>
            <w:pStyle w:val="3977F9815E7B45CE960F16FBEE98312B"/>
          </w:pPr>
          <w:r w:rsidRPr="008C2860">
            <w:t>Retain customers</w:t>
          </w:r>
        </w:p>
      </w:docPartBody>
    </w:docPart>
    <w:docPart>
      <w:docPartPr>
        <w:name w:val="3E0663DAFE91468AB818B2453F6DA49F"/>
        <w:category>
          <w:name w:val="General"/>
          <w:gallery w:val="placeholder"/>
        </w:category>
        <w:types>
          <w:type w:val="bbPlcHdr"/>
        </w:types>
        <w:behaviors>
          <w:behavior w:val="content"/>
        </w:behaviors>
        <w:guid w:val="{A4409250-2C3E-4E70-9922-722F1484A808}"/>
      </w:docPartPr>
      <w:docPartBody>
        <w:p w:rsidR="00000000" w:rsidRDefault="00000000">
          <w:pPr>
            <w:pStyle w:val="3E0663DAFE91468AB818B2453F6DA49F"/>
          </w:pPr>
          <w:r w:rsidRPr="003C0DAF">
            <w:t>Technical Benefits</w:t>
          </w:r>
        </w:p>
      </w:docPartBody>
    </w:docPart>
    <w:docPart>
      <w:docPartPr>
        <w:name w:val="1657C50DA10449EEACC014CFA9BA1CB1"/>
        <w:category>
          <w:name w:val="General"/>
          <w:gallery w:val="placeholder"/>
        </w:category>
        <w:types>
          <w:type w:val="bbPlcHdr"/>
        </w:types>
        <w:behaviors>
          <w:behavior w:val="content"/>
        </w:behaviors>
        <w:guid w:val="{F83E481B-E0D3-409A-984E-BA2745426158}"/>
      </w:docPartPr>
      <w:docPartBody>
        <w:p w:rsidR="00000000" w:rsidRDefault="00000000">
          <w:pPr>
            <w:pStyle w:val="1657C50DA10449EEACC014CFA9BA1CB1"/>
          </w:pPr>
          <w:r w:rsidRPr="008C2860">
            <w:t>Result #1:</w:t>
          </w:r>
        </w:p>
      </w:docPartBody>
    </w:docPart>
    <w:docPart>
      <w:docPartPr>
        <w:name w:val="8AE522FDC25F4B5C97B4B967B4E312E5"/>
        <w:category>
          <w:name w:val="General"/>
          <w:gallery w:val="placeholder"/>
        </w:category>
        <w:types>
          <w:type w:val="bbPlcHdr"/>
        </w:types>
        <w:behaviors>
          <w:behavior w:val="content"/>
        </w:behaviors>
        <w:guid w:val="{A53609CB-1CE1-4E7C-87FE-56ACFB9194DD}"/>
      </w:docPartPr>
      <w:docPartBody>
        <w:p w:rsidR="00000000" w:rsidRDefault="00000000">
          <w:pPr>
            <w:pStyle w:val="8AE522FDC25F4B5C97B4B967B4E312E5"/>
          </w:pPr>
          <w:r w:rsidRPr="008C2860">
            <w:t>Larger demographic</w:t>
          </w:r>
        </w:p>
      </w:docPartBody>
    </w:docPart>
    <w:docPart>
      <w:docPartPr>
        <w:name w:val="29594A7A20484C34AFB1BE6AEDB11D8E"/>
        <w:category>
          <w:name w:val="General"/>
          <w:gallery w:val="placeholder"/>
        </w:category>
        <w:types>
          <w:type w:val="bbPlcHdr"/>
        </w:types>
        <w:behaviors>
          <w:behavior w:val="content"/>
        </w:behaviors>
        <w:guid w:val="{D1093D62-E79E-4D26-B027-178D2340B774}"/>
      </w:docPartPr>
      <w:docPartBody>
        <w:p w:rsidR="00000000" w:rsidRDefault="00000000">
          <w:pPr>
            <w:pStyle w:val="29594A7A20484C34AFB1BE6AEDB11D8E"/>
          </w:pPr>
          <w:r w:rsidRPr="008C2860">
            <w:t>Result #2:</w:t>
          </w:r>
        </w:p>
      </w:docPartBody>
    </w:docPart>
    <w:docPart>
      <w:docPartPr>
        <w:name w:val="C870B967C4884134BC57B389163F5770"/>
        <w:category>
          <w:name w:val="General"/>
          <w:gallery w:val="placeholder"/>
        </w:category>
        <w:types>
          <w:type w:val="bbPlcHdr"/>
        </w:types>
        <w:behaviors>
          <w:behavior w:val="content"/>
        </w:behaviors>
        <w:guid w:val="{58D2E15D-6C25-45CF-9D5A-BA4026FF7193}"/>
      </w:docPartPr>
      <w:docPartBody>
        <w:p w:rsidR="00000000" w:rsidRDefault="00000000">
          <w:pPr>
            <w:pStyle w:val="C870B967C4884134BC57B389163F5770"/>
          </w:pPr>
          <w:r w:rsidRPr="008C2860">
            <w:t>Platform diversification</w:t>
          </w:r>
        </w:p>
      </w:docPartBody>
    </w:docPart>
    <w:docPart>
      <w:docPartPr>
        <w:name w:val="F2658684C7194A84AAD3B085C5B91052"/>
        <w:category>
          <w:name w:val="General"/>
          <w:gallery w:val="placeholder"/>
        </w:category>
        <w:types>
          <w:type w:val="bbPlcHdr"/>
        </w:types>
        <w:behaviors>
          <w:behavior w:val="content"/>
        </w:behaviors>
        <w:guid w:val="{F7333FE8-8460-4019-ABB8-AC386C94BB13}"/>
      </w:docPartPr>
      <w:docPartBody>
        <w:p w:rsidR="00000000" w:rsidRDefault="00000000">
          <w:pPr>
            <w:pStyle w:val="F2658684C7194A84AAD3B085C5B91052"/>
          </w:pPr>
          <w:r w:rsidRPr="008C2860">
            <w:t>Result #3:</w:t>
          </w:r>
        </w:p>
      </w:docPartBody>
    </w:docPart>
    <w:docPart>
      <w:docPartPr>
        <w:name w:val="F6F79959820646758242F4719E3A9B12"/>
        <w:category>
          <w:name w:val="General"/>
          <w:gallery w:val="placeholder"/>
        </w:category>
        <w:types>
          <w:type w:val="bbPlcHdr"/>
        </w:types>
        <w:behaviors>
          <w:behavior w:val="content"/>
        </w:behaviors>
        <w:guid w:val="{9BA120A3-ABD4-46C7-98A5-DC17DC0E67ED}"/>
      </w:docPartPr>
      <w:docPartBody>
        <w:p w:rsidR="00000000" w:rsidRDefault="00000000">
          <w:pPr>
            <w:pStyle w:val="F6F79959820646758242F4719E3A9B12"/>
          </w:pPr>
          <w:r w:rsidRPr="008C2860">
            <w:t>Ease of access</w:t>
          </w:r>
        </w:p>
      </w:docPartBody>
    </w:docPart>
    <w:docPart>
      <w:docPartPr>
        <w:name w:val="479E0938ABAE4CF999BAF18EA8D8AF70"/>
        <w:category>
          <w:name w:val="General"/>
          <w:gallery w:val="placeholder"/>
        </w:category>
        <w:types>
          <w:type w:val="bbPlcHdr"/>
        </w:types>
        <w:behaviors>
          <w:behavior w:val="content"/>
        </w:behaviors>
        <w:guid w:val="{4155ACA8-0F8C-43C7-A03A-FAE86D23172A}"/>
      </w:docPartPr>
      <w:docPartBody>
        <w:p w:rsidR="00000000" w:rsidRDefault="00000000">
          <w:pPr>
            <w:pStyle w:val="479E0938ABAE4CF999BAF18EA8D8AF70"/>
          </w:pPr>
          <w:r w:rsidRPr="003C0DAF">
            <w:t>Other Benefits</w:t>
          </w:r>
        </w:p>
      </w:docPartBody>
    </w:docPart>
    <w:docPart>
      <w:docPartPr>
        <w:name w:val="CB223BA37AE64874AD7371B8B2CEF7BA"/>
        <w:category>
          <w:name w:val="General"/>
          <w:gallery w:val="placeholder"/>
        </w:category>
        <w:types>
          <w:type w:val="bbPlcHdr"/>
        </w:types>
        <w:behaviors>
          <w:behavior w:val="content"/>
        </w:behaviors>
        <w:guid w:val="{2532B61A-4FB6-4D91-BB41-C3CFB9214CC8}"/>
      </w:docPartPr>
      <w:docPartBody>
        <w:p w:rsidR="00000000" w:rsidRDefault="00000000">
          <w:pPr>
            <w:pStyle w:val="CB223BA37AE64874AD7371B8B2CEF7BA"/>
          </w:pPr>
          <w:r>
            <w:t>Use this section to describe less tangible benefits such as increased morale or improved customer satisfaction.</w:t>
          </w:r>
        </w:p>
      </w:docPartBody>
    </w:docPart>
    <w:docPart>
      <w:docPartPr>
        <w:name w:val="EDCAD0FB672F46F5B7224438E498A762"/>
        <w:category>
          <w:name w:val="General"/>
          <w:gallery w:val="placeholder"/>
        </w:category>
        <w:types>
          <w:type w:val="bbPlcHdr"/>
        </w:types>
        <w:behaviors>
          <w:behavior w:val="content"/>
        </w:behaviors>
        <w:guid w:val="{DC5F3F10-C95C-4FBF-A44F-A208B6C75351}"/>
      </w:docPartPr>
      <w:docPartBody>
        <w:p w:rsidR="00000000" w:rsidRDefault="00000000">
          <w:pPr>
            <w:pStyle w:val="EDCAD0FB672F46F5B7224438E498A762"/>
          </w:pPr>
          <w:r>
            <w:t>Pricing</w:t>
          </w:r>
        </w:p>
      </w:docPartBody>
    </w:docPart>
    <w:docPart>
      <w:docPartPr>
        <w:name w:val="C855C76C1DF741F989D32BCF0D48DA07"/>
        <w:category>
          <w:name w:val="General"/>
          <w:gallery w:val="placeholder"/>
        </w:category>
        <w:types>
          <w:type w:val="bbPlcHdr"/>
        </w:types>
        <w:behaviors>
          <w:behavior w:val="content"/>
        </w:behaviors>
        <w:guid w:val="{23C0DC87-A5BD-4DF2-94E9-CB691D36C5E9}"/>
      </w:docPartPr>
      <w:docPartBody>
        <w:p w:rsidR="00000000" w:rsidRDefault="00000000">
          <w:pPr>
            <w:pStyle w:val="C855C76C1DF741F989D32BCF0D48DA07"/>
          </w:pPr>
          <w:r>
            <w:t>The following table details the pricing for delivery of the services outlined in this proposal. This pricing is valid for</w:t>
          </w:r>
        </w:p>
      </w:docPartBody>
    </w:docPart>
    <w:docPart>
      <w:docPartPr>
        <w:name w:val="8FB74F63AF124C6E90DA3E175E914F6C"/>
        <w:category>
          <w:name w:val="General"/>
          <w:gallery w:val="placeholder"/>
        </w:category>
        <w:types>
          <w:type w:val="bbPlcHdr"/>
        </w:types>
        <w:behaviors>
          <w:behavior w:val="content"/>
        </w:behaviors>
        <w:guid w:val="{F0163F14-119A-42F8-A13E-7C3C18122408}"/>
      </w:docPartPr>
      <w:docPartBody>
        <w:p w:rsidR="00000000" w:rsidRDefault="00000000">
          <w:pPr>
            <w:pStyle w:val="8FB74F63AF124C6E90DA3E175E914F6C"/>
          </w:pPr>
          <w:r>
            <w:t>##</w:t>
          </w:r>
        </w:p>
      </w:docPartBody>
    </w:docPart>
    <w:docPart>
      <w:docPartPr>
        <w:name w:val="D0F383F7D409454F877E8DEE7322A754"/>
        <w:category>
          <w:name w:val="General"/>
          <w:gallery w:val="placeholder"/>
        </w:category>
        <w:types>
          <w:type w:val="bbPlcHdr"/>
        </w:types>
        <w:behaviors>
          <w:behavior w:val="content"/>
        </w:behaviors>
        <w:guid w:val="{F549E7EA-B917-45FC-82DE-175345BA2EA9}"/>
      </w:docPartPr>
      <w:docPartBody>
        <w:p w:rsidR="00000000" w:rsidRDefault="00000000">
          <w:pPr>
            <w:pStyle w:val="D0F383F7D409454F877E8DEE7322A754"/>
          </w:pPr>
          <w:r>
            <w:t>days</w:t>
          </w:r>
        </w:p>
      </w:docPartBody>
    </w:docPart>
    <w:docPart>
      <w:docPartPr>
        <w:name w:val="286DD1BA9B4A48EDB7785E6B7E7F4F62"/>
        <w:category>
          <w:name w:val="General"/>
          <w:gallery w:val="placeholder"/>
        </w:category>
        <w:types>
          <w:type w:val="bbPlcHdr"/>
        </w:types>
        <w:behaviors>
          <w:behavior w:val="content"/>
        </w:behaviors>
        <w:guid w:val="{886E3427-ECCE-4ED8-853B-6AC1AB287B56}"/>
      </w:docPartPr>
      <w:docPartBody>
        <w:p w:rsidR="00000000" w:rsidRDefault="00000000">
          <w:pPr>
            <w:pStyle w:val="286DD1BA9B4A48EDB7785E6B7E7F4F62"/>
          </w:pPr>
          <w:r>
            <w:t>from the date of this proposal:</w:t>
          </w:r>
        </w:p>
      </w:docPartBody>
    </w:docPart>
    <w:docPart>
      <w:docPartPr>
        <w:name w:val="B5C0E1F65DA7460A998B27E3F523D6BF"/>
        <w:category>
          <w:name w:val="General"/>
          <w:gallery w:val="placeholder"/>
        </w:category>
        <w:types>
          <w:type w:val="bbPlcHdr"/>
        </w:types>
        <w:behaviors>
          <w:behavior w:val="content"/>
        </w:behaviors>
        <w:guid w:val="{5076D32C-74BB-456F-9EA8-373CF6350D04}"/>
      </w:docPartPr>
      <w:docPartBody>
        <w:p w:rsidR="00000000" w:rsidRDefault="00000000">
          <w:pPr>
            <w:pStyle w:val="B5C0E1F65DA7460A998B27E3F523D6BF"/>
          </w:pPr>
          <w:r>
            <w:t>Services Cost</w:t>
          </w:r>
        </w:p>
      </w:docPartBody>
    </w:docPart>
    <w:docPart>
      <w:docPartPr>
        <w:name w:val="1D6908B7A02B4A1F95B5673A87DCB719"/>
        <w:category>
          <w:name w:val="General"/>
          <w:gallery w:val="placeholder"/>
        </w:category>
        <w:types>
          <w:type w:val="bbPlcHdr"/>
        </w:types>
        <w:behaviors>
          <w:behavior w:val="content"/>
        </w:behaviors>
        <w:guid w:val="{23DA0F38-A171-4DCA-9FD0-65F5702011EA}"/>
      </w:docPartPr>
      <w:docPartBody>
        <w:p w:rsidR="00000000" w:rsidRDefault="00000000">
          <w:pPr>
            <w:pStyle w:val="1D6908B7A02B4A1F95B5673A87DCB719"/>
          </w:pPr>
          <w:r>
            <w:t>Category #1</w:t>
          </w:r>
        </w:p>
      </w:docPartBody>
    </w:docPart>
    <w:docPart>
      <w:docPartPr>
        <w:name w:val="596DF2A857C24C33A8A7A606DA5BD17B"/>
        <w:category>
          <w:name w:val="General"/>
          <w:gallery w:val="placeholder"/>
        </w:category>
        <w:types>
          <w:type w:val="bbPlcHdr"/>
        </w:types>
        <w:behaviors>
          <w:behavior w:val="content"/>
        </w:behaviors>
        <w:guid w:val="{165FB20F-42F7-49BB-8800-F5E8C44EF3B8}"/>
      </w:docPartPr>
      <w:docPartBody>
        <w:p w:rsidR="00000000" w:rsidRDefault="00000000">
          <w:pPr>
            <w:pStyle w:val="596DF2A857C24C33A8A7A606DA5BD17B"/>
          </w:pPr>
          <w:r>
            <w:t>Price</w:t>
          </w:r>
        </w:p>
      </w:docPartBody>
    </w:docPart>
    <w:docPart>
      <w:docPartPr>
        <w:name w:val="BF5CD9E3D546423E8FEF1D69D3FB0819"/>
        <w:category>
          <w:name w:val="General"/>
          <w:gallery w:val="placeholder"/>
        </w:category>
        <w:types>
          <w:type w:val="bbPlcHdr"/>
        </w:types>
        <w:behaviors>
          <w:behavior w:val="content"/>
        </w:behaviors>
        <w:guid w:val="{9666810D-EFE6-4DAF-8EE6-8DF9F07E6692}"/>
      </w:docPartPr>
      <w:docPartBody>
        <w:p w:rsidR="00000000" w:rsidRDefault="00000000">
          <w:pPr>
            <w:pStyle w:val="BF5CD9E3D546423E8FEF1D69D3FB0819"/>
          </w:pPr>
          <w:r w:rsidRPr="008C2860">
            <w:t>Consultation services</w:t>
          </w:r>
        </w:p>
      </w:docPartBody>
    </w:docPart>
    <w:docPart>
      <w:docPartPr>
        <w:name w:val="4B8A14CFD75B411D803F9CD85F6C75DE"/>
        <w:category>
          <w:name w:val="General"/>
          <w:gallery w:val="placeholder"/>
        </w:category>
        <w:types>
          <w:type w:val="bbPlcHdr"/>
        </w:types>
        <w:behaviors>
          <w:behavior w:val="content"/>
        </w:behaviors>
        <w:guid w:val="{E76C198D-7EB8-42B2-A265-89E4DF2452B5}"/>
      </w:docPartPr>
      <w:docPartBody>
        <w:p w:rsidR="00000000" w:rsidRDefault="00000000">
          <w:pPr>
            <w:pStyle w:val="4B8A14CFD75B411D803F9CD85F6C75DE"/>
          </w:pPr>
          <w:r w:rsidRPr="008C2860">
            <w:t>$500.00</w:t>
          </w:r>
        </w:p>
      </w:docPartBody>
    </w:docPart>
    <w:docPart>
      <w:docPartPr>
        <w:name w:val="237DA9AF6E754113812C5FB17529D780"/>
        <w:category>
          <w:name w:val="General"/>
          <w:gallery w:val="placeholder"/>
        </w:category>
        <w:types>
          <w:type w:val="bbPlcHdr"/>
        </w:types>
        <w:behaviors>
          <w:behavior w:val="content"/>
        </w:behaviors>
        <w:guid w:val="{4C479ECB-2B07-429C-A567-754C0280DBE8}"/>
      </w:docPartPr>
      <w:docPartBody>
        <w:p w:rsidR="00000000" w:rsidRDefault="00000000">
          <w:pPr>
            <w:pStyle w:val="237DA9AF6E754113812C5FB17529D780"/>
          </w:pPr>
          <w:r>
            <w:t>Total Services</w:t>
          </w:r>
        </w:p>
      </w:docPartBody>
    </w:docPart>
    <w:docPart>
      <w:docPartPr>
        <w:name w:val="8BFC747F50E1427395F7AEAF2157CDA9"/>
        <w:category>
          <w:name w:val="General"/>
          <w:gallery w:val="placeholder"/>
        </w:category>
        <w:types>
          <w:type w:val="bbPlcHdr"/>
        </w:types>
        <w:behaviors>
          <w:behavior w:val="content"/>
        </w:behaviors>
        <w:guid w:val="{BD6E6DA4-3489-436F-B6C0-CB44E8036AF9}"/>
      </w:docPartPr>
      <w:docPartBody>
        <w:p w:rsidR="00000000" w:rsidRDefault="00000000">
          <w:pPr>
            <w:pStyle w:val="8BFC747F50E1427395F7AEAF2157CDA9"/>
          </w:pPr>
          <w:r w:rsidRPr="00117948">
            <w:rPr>
              <w:rStyle w:val="Strong"/>
            </w:rPr>
            <w:t>Category #1</w:t>
          </w:r>
        </w:p>
      </w:docPartBody>
    </w:docPart>
    <w:docPart>
      <w:docPartPr>
        <w:name w:val="207F21516A184A589995775727624AC2"/>
        <w:category>
          <w:name w:val="General"/>
          <w:gallery w:val="placeholder"/>
        </w:category>
        <w:types>
          <w:type w:val="bbPlcHdr"/>
        </w:types>
        <w:behaviors>
          <w:behavior w:val="content"/>
        </w:behaviors>
        <w:guid w:val="{1BCC04A5-9154-4ECF-A5FB-522AABC35295}"/>
      </w:docPartPr>
      <w:docPartBody>
        <w:p w:rsidR="00000000" w:rsidRDefault="00000000">
          <w:pPr>
            <w:pStyle w:val="207F21516A184A589995775727624AC2"/>
          </w:pPr>
          <w:r>
            <w:t>Costs</w:t>
          </w:r>
        </w:p>
      </w:docPartBody>
    </w:docPart>
    <w:docPart>
      <w:docPartPr>
        <w:name w:val="35C0B2B61A4C4AB4B841796992F8206B"/>
        <w:category>
          <w:name w:val="General"/>
          <w:gallery w:val="placeholder"/>
        </w:category>
        <w:types>
          <w:type w:val="bbPlcHdr"/>
        </w:types>
        <w:behaviors>
          <w:behavior w:val="content"/>
        </w:behaviors>
        <w:guid w:val="{B3C03CA0-93CC-4B1F-B12F-2C4073999A3D}"/>
      </w:docPartPr>
      <w:docPartBody>
        <w:p w:rsidR="00000000" w:rsidRDefault="00000000">
          <w:pPr>
            <w:pStyle w:val="35C0B2B61A4C4AB4B841796992F8206B"/>
          </w:pPr>
          <w:r w:rsidRPr="008C2860">
            <w:t>$12,000</w:t>
          </w:r>
        </w:p>
      </w:docPartBody>
    </w:docPart>
    <w:docPart>
      <w:docPartPr>
        <w:name w:val="902458CFB16042DD9A5DF7F27DD3404B"/>
        <w:category>
          <w:name w:val="General"/>
          <w:gallery w:val="placeholder"/>
        </w:category>
        <w:types>
          <w:type w:val="bbPlcHdr"/>
        </w:types>
        <w:behaviors>
          <w:behavior w:val="content"/>
        </w:behaviors>
        <w:guid w:val="{1B8C3713-C3CA-43BC-BCAD-E91346D621F8}"/>
      </w:docPartPr>
      <w:docPartBody>
        <w:p w:rsidR="00000000" w:rsidRDefault="00000000">
          <w:pPr>
            <w:pStyle w:val="902458CFB16042DD9A5DF7F27DD3404B"/>
          </w:pPr>
          <w:r>
            <w:rPr>
              <w:b/>
              <w:bCs/>
            </w:rPr>
            <w:t>Services Cost</w:t>
          </w:r>
        </w:p>
      </w:docPartBody>
    </w:docPart>
    <w:docPart>
      <w:docPartPr>
        <w:name w:val="95EB3E2883424B18A7E851278456A97C"/>
        <w:category>
          <w:name w:val="General"/>
          <w:gallery w:val="placeholder"/>
        </w:category>
        <w:types>
          <w:type w:val="bbPlcHdr"/>
        </w:types>
        <w:behaviors>
          <w:behavior w:val="content"/>
        </w:behaviors>
        <w:guid w:val="{F3E3363F-E103-4C42-84F9-C0F7F16418FF}"/>
      </w:docPartPr>
      <w:docPartBody>
        <w:p w:rsidR="00000000" w:rsidRDefault="00000000">
          <w:pPr>
            <w:pStyle w:val="95EB3E2883424B18A7E851278456A97C"/>
          </w:pPr>
          <w:r>
            <w:rPr>
              <w:b/>
              <w:bCs/>
            </w:rPr>
            <w:t>Category #2</w:t>
          </w:r>
        </w:p>
      </w:docPartBody>
    </w:docPart>
    <w:docPart>
      <w:docPartPr>
        <w:name w:val="7C7FC67EA98A4B9EA3BA012780171B70"/>
        <w:category>
          <w:name w:val="General"/>
          <w:gallery w:val="placeholder"/>
        </w:category>
        <w:types>
          <w:type w:val="bbPlcHdr"/>
        </w:types>
        <w:behaviors>
          <w:behavior w:val="content"/>
        </w:behaviors>
        <w:guid w:val="{B031F589-3D0F-4981-8BF4-51032CD675FB}"/>
      </w:docPartPr>
      <w:docPartBody>
        <w:p w:rsidR="00000000" w:rsidRDefault="00000000">
          <w:pPr>
            <w:pStyle w:val="7C7FC67EA98A4B9EA3BA012780171B70"/>
          </w:pPr>
          <w:r>
            <w:t>Facilities</w:t>
          </w:r>
        </w:p>
      </w:docPartBody>
    </w:docPart>
    <w:docPart>
      <w:docPartPr>
        <w:name w:val="8F7B5A20E7C54131BABE0E3D9E517941"/>
        <w:category>
          <w:name w:val="General"/>
          <w:gallery w:val="placeholder"/>
        </w:category>
        <w:types>
          <w:type w:val="bbPlcHdr"/>
        </w:types>
        <w:behaviors>
          <w:behavior w:val="content"/>
        </w:behaviors>
        <w:guid w:val="{AF563EAB-E787-4378-ADBF-510BF377B84E}"/>
      </w:docPartPr>
      <w:docPartBody>
        <w:p w:rsidR="00000000" w:rsidRDefault="00000000">
          <w:pPr>
            <w:pStyle w:val="8F7B5A20E7C54131BABE0E3D9E517941"/>
          </w:pPr>
          <w:r>
            <w:t>License Fees</w:t>
          </w:r>
        </w:p>
      </w:docPartBody>
    </w:docPart>
    <w:docPart>
      <w:docPartPr>
        <w:name w:val="CA8DF8EB4FE0468FAF8AE4EDE112788E"/>
        <w:category>
          <w:name w:val="General"/>
          <w:gallery w:val="placeholder"/>
        </w:category>
        <w:types>
          <w:type w:val="bbPlcHdr"/>
        </w:types>
        <w:behaviors>
          <w:behavior w:val="content"/>
        </w:behaviors>
        <w:guid w:val="{6FCF444F-FB0A-465A-9602-FCDD6C90D93F}"/>
      </w:docPartPr>
      <w:docPartBody>
        <w:p w:rsidR="00000000" w:rsidRDefault="00000000">
          <w:pPr>
            <w:pStyle w:val="CA8DF8EB4FE0468FAF8AE4EDE112788E"/>
          </w:pPr>
          <w:r>
            <w:t>Equipment Rental</w:t>
          </w:r>
        </w:p>
      </w:docPartBody>
    </w:docPart>
    <w:docPart>
      <w:docPartPr>
        <w:name w:val="8F8E16CE7B8F44EEA19226D5D856F8A0"/>
        <w:category>
          <w:name w:val="General"/>
          <w:gallery w:val="placeholder"/>
        </w:category>
        <w:types>
          <w:type w:val="bbPlcHdr"/>
        </w:types>
        <w:behaviors>
          <w:behavior w:val="content"/>
        </w:behaviors>
        <w:guid w:val="{8890DE70-30E2-448F-B15D-72013A909EE5}"/>
      </w:docPartPr>
      <w:docPartBody>
        <w:p w:rsidR="00000000" w:rsidRDefault="00000000">
          <w:pPr>
            <w:pStyle w:val="8F8E16CE7B8F44EEA19226D5D856F8A0"/>
          </w:pPr>
          <w:r>
            <w:t>Training</w:t>
          </w:r>
        </w:p>
      </w:docPartBody>
    </w:docPart>
    <w:docPart>
      <w:docPartPr>
        <w:name w:val="F24944C628174106B08C370394FE2EC8"/>
        <w:category>
          <w:name w:val="General"/>
          <w:gallery w:val="placeholder"/>
        </w:category>
        <w:types>
          <w:type w:val="bbPlcHdr"/>
        </w:types>
        <w:behaviors>
          <w:behavior w:val="content"/>
        </w:behaviors>
        <w:guid w:val="{03F8880C-C17A-407B-A981-34882C40912B}"/>
      </w:docPartPr>
      <w:docPartBody>
        <w:p w:rsidR="00000000" w:rsidRDefault="00000000">
          <w:pPr>
            <w:pStyle w:val="F24944C628174106B08C370394FE2EC8"/>
          </w:pPr>
          <w:r>
            <w:t>Travel</w:t>
          </w:r>
        </w:p>
      </w:docPartBody>
    </w:docPart>
    <w:docPart>
      <w:docPartPr>
        <w:name w:val="B36448C0140F4162AB861C9561962E82"/>
        <w:category>
          <w:name w:val="General"/>
          <w:gallery w:val="placeholder"/>
        </w:category>
        <w:types>
          <w:type w:val="bbPlcHdr"/>
        </w:types>
        <w:behaviors>
          <w:behavior w:val="content"/>
        </w:behaviors>
        <w:guid w:val="{1BC5FB76-B193-4E15-9946-978BE4CB16EE}"/>
      </w:docPartPr>
      <w:docPartBody>
        <w:p w:rsidR="00000000" w:rsidRDefault="00000000">
          <w:pPr>
            <w:pStyle w:val="B36448C0140F4162AB861C9561962E82"/>
          </w:pPr>
          <w:r>
            <w:t>Marketing</w:t>
          </w:r>
        </w:p>
      </w:docPartBody>
    </w:docPart>
    <w:docPart>
      <w:docPartPr>
        <w:name w:val="16427A4D764B48C283E185543078AB77"/>
        <w:category>
          <w:name w:val="General"/>
          <w:gallery w:val="placeholder"/>
        </w:category>
        <w:types>
          <w:type w:val="bbPlcHdr"/>
        </w:types>
        <w:behaviors>
          <w:behavior w:val="content"/>
        </w:behaviors>
        <w:guid w:val="{9FD359EC-74F2-40B0-8903-43F0A2FE6913}"/>
      </w:docPartPr>
      <w:docPartBody>
        <w:p w:rsidR="00000000" w:rsidRDefault="00000000">
          <w:pPr>
            <w:pStyle w:val="16427A4D764B48C283E185543078AB77"/>
          </w:pPr>
          <w:r>
            <w:t>Shipping/Handling</w:t>
          </w:r>
        </w:p>
      </w:docPartBody>
    </w:docPart>
    <w:docPart>
      <w:docPartPr>
        <w:name w:val="CCFE1AB8B4F84EA9AD55474970B50DFC"/>
        <w:category>
          <w:name w:val="General"/>
          <w:gallery w:val="placeholder"/>
        </w:category>
        <w:types>
          <w:type w:val="bbPlcHdr"/>
        </w:types>
        <w:behaviors>
          <w:behavior w:val="content"/>
        </w:behaviors>
        <w:guid w:val="{68DC6BE6-DD53-4CB1-BE73-B90836F9A5C9}"/>
      </w:docPartPr>
      <w:docPartBody>
        <w:p w:rsidR="00000000" w:rsidRDefault="00000000">
          <w:pPr>
            <w:pStyle w:val="CCFE1AB8B4F84EA9AD55474970B50DFC"/>
          </w:pPr>
          <w:r>
            <w:t>Total Services</w:t>
          </w:r>
        </w:p>
      </w:docPartBody>
    </w:docPart>
    <w:docPart>
      <w:docPartPr>
        <w:name w:val="2CA842E4EBB7469F977F0EAA0B6C17AD"/>
        <w:category>
          <w:name w:val="General"/>
          <w:gallery w:val="placeholder"/>
        </w:category>
        <w:types>
          <w:type w:val="bbPlcHdr"/>
        </w:types>
        <w:behaviors>
          <w:behavior w:val="content"/>
        </w:behaviors>
        <w:guid w:val="{190BB82E-1FD5-4892-A0C1-90629845C901}"/>
      </w:docPartPr>
      <w:docPartBody>
        <w:p w:rsidR="00000000" w:rsidRDefault="00000000">
          <w:pPr>
            <w:pStyle w:val="2CA842E4EBB7469F977F0EAA0B6C17AD"/>
          </w:pPr>
          <w:r w:rsidRPr="00117948">
            <w:rPr>
              <w:rStyle w:val="Strong"/>
            </w:rPr>
            <w:t>Category #2</w:t>
          </w:r>
        </w:p>
      </w:docPartBody>
    </w:docPart>
    <w:docPart>
      <w:docPartPr>
        <w:name w:val="47C25E0FC7FD4DCABB4AFCCA8A01638E"/>
        <w:category>
          <w:name w:val="General"/>
          <w:gallery w:val="placeholder"/>
        </w:category>
        <w:types>
          <w:type w:val="bbPlcHdr"/>
        </w:types>
        <w:behaviors>
          <w:behavior w:val="content"/>
        </w:behaviors>
        <w:guid w:val="{B6C62847-6692-4175-B9FA-D6C03E738F5C}"/>
      </w:docPartPr>
      <w:docPartBody>
        <w:p w:rsidR="00000000" w:rsidRDefault="00000000">
          <w:pPr>
            <w:pStyle w:val="47C25E0FC7FD4DCABB4AFCCA8A01638E"/>
          </w:pPr>
          <w:r>
            <w:t>Costs</w:t>
          </w:r>
        </w:p>
      </w:docPartBody>
    </w:docPart>
    <w:docPart>
      <w:docPartPr>
        <w:name w:val="68005592FC9F4323862C4DA951EA7F65"/>
        <w:category>
          <w:name w:val="General"/>
          <w:gallery w:val="placeholder"/>
        </w:category>
        <w:types>
          <w:type w:val="bbPlcHdr"/>
        </w:types>
        <w:behaviors>
          <w:behavior w:val="content"/>
        </w:behaviors>
        <w:guid w:val="{8EF37B1B-F9C0-4A42-B152-C936460E81F1}"/>
      </w:docPartPr>
      <w:docPartBody>
        <w:p w:rsidR="00000000" w:rsidRDefault="00000000">
          <w:pPr>
            <w:pStyle w:val="68005592FC9F4323862C4DA951EA7F65"/>
          </w:pPr>
          <w:r w:rsidRPr="008C2860">
            <w:t>$6,000</w:t>
          </w:r>
        </w:p>
      </w:docPartBody>
    </w:docPart>
    <w:docPart>
      <w:docPartPr>
        <w:name w:val="6D19506949054D1897E4201DF4A8D9AB"/>
        <w:category>
          <w:name w:val="General"/>
          <w:gallery w:val="placeholder"/>
        </w:category>
        <w:types>
          <w:type w:val="bbPlcHdr"/>
        </w:types>
        <w:behaviors>
          <w:behavior w:val="content"/>
        </w:behaviors>
        <w:guid w:val="{8C32ED19-D41F-4895-97C9-EEF14AF632D4}"/>
      </w:docPartPr>
      <w:docPartBody>
        <w:p w:rsidR="00000000" w:rsidRDefault="00000000">
          <w:pPr>
            <w:pStyle w:val="6D19506949054D1897E4201DF4A8D9AB"/>
          </w:pPr>
          <w:r>
            <w:rPr>
              <w:b/>
              <w:bCs/>
            </w:rPr>
            <w:t>Services Cost</w:t>
          </w:r>
        </w:p>
      </w:docPartBody>
    </w:docPart>
    <w:docPart>
      <w:docPartPr>
        <w:name w:val="1AD3330B15E142CD80DBC60E50DCD6F3"/>
        <w:category>
          <w:name w:val="General"/>
          <w:gallery w:val="placeholder"/>
        </w:category>
        <w:types>
          <w:type w:val="bbPlcHdr"/>
        </w:types>
        <w:behaviors>
          <w:behavior w:val="content"/>
        </w:behaviors>
        <w:guid w:val="{8910D88C-0409-4922-85FD-5256F97D6A3E}"/>
      </w:docPartPr>
      <w:docPartBody>
        <w:p w:rsidR="00000000" w:rsidRDefault="00000000">
          <w:pPr>
            <w:pStyle w:val="1AD3330B15E142CD80DBC60E50DCD6F3"/>
          </w:pPr>
          <w:r>
            <w:rPr>
              <w:b/>
              <w:bCs/>
            </w:rPr>
            <w:t>Category #3</w:t>
          </w:r>
        </w:p>
      </w:docPartBody>
    </w:docPart>
    <w:docPart>
      <w:docPartPr>
        <w:name w:val="567F003CB1524CBFA11F2198D0839F26"/>
        <w:category>
          <w:name w:val="General"/>
          <w:gallery w:val="placeholder"/>
        </w:category>
        <w:types>
          <w:type w:val="bbPlcHdr"/>
        </w:types>
        <w:behaviors>
          <w:behavior w:val="content"/>
        </w:behaviors>
        <w:guid w:val="{9E541B1F-153F-4C3E-883F-03950B716B80}"/>
      </w:docPartPr>
      <w:docPartBody>
        <w:p w:rsidR="00000000" w:rsidRDefault="00000000">
          <w:pPr>
            <w:pStyle w:val="567F003CB1524CBFA11F2198D0839F26"/>
          </w:pPr>
          <w:r w:rsidRPr="008C2860">
            <w:rPr>
              <w:rStyle w:val="Strong"/>
            </w:rPr>
            <w:t>$500</w:t>
          </w:r>
        </w:p>
      </w:docPartBody>
    </w:docPart>
    <w:docPart>
      <w:docPartPr>
        <w:name w:val="E75F2FC48251438FB1A43E67F9229237"/>
        <w:category>
          <w:name w:val="General"/>
          <w:gallery w:val="placeholder"/>
        </w:category>
        <w:types>
          <w:type w:val="bbPlcHdr"/>
        </w:types>
        <w:behaviors>
          <w:behavior w:val="content"/>
        </w:behaviors>
        <w:guid w:val="{EEEE2012-1006-45F1-ACAE-DBF3E921EE9D}"/>
      </w:docPartPr>
      <w:docPartBody>
        <w:p w:rsidR="00000000" w:rsidRDefault="00000000">
          <w:pPr>
            <w:pStyle w:val="E75F2FC48251438FB1A43E67F9229237"/>
          </w:pPr>
          <w:r>
            <w:t>Total Services</w:t>
          </w:r>
        </w:p>
      </w:docPartBody>
    </w:docPart>
    <w:docPart>
      <w:docPartPr>
        <w:name w:val="F74F1C5E6EB2477C953457A676F34E75"/>
        <w:category>
          <w:name w:val="General"/>
          <w:gallery w:val="placeholder"/>
        </w:category>
        <w:types>
          <w:type w:val="bbPlcHdr"/>
        </w:types>
        <w:behaviors>
          <w:behavior w:val="content"/>
        </w:behaviors>
        <w:guid w:val="{CD7ECEAD-92D6-4E0B-93EE-82C7B0820096}"/>
      </w:docPartPr>
      <w:docPartBody>
        <w:p w:rsidR="00000000" w:rsidRDefault="00000000">
          <w:pPr>
            <w:pStyle w:val="F74F1C5E6EB2477C953457A676F34E75"/>
          </w:pPr>
          <w:r w:rsidRPr="00117948">
            <w:rPr>
              <w:rStyle w:val="Strong"/>
            </w:rPr>
            <w:t>Category #3</w:t>
          </w:r>
        </w:p>
      </w:docPartBody>
    </w:docPart>
    <w:docPart>
      <w:docPartPr>
        <w:name w:val="8A336600E97F410E86311251A417AEB2"/>
        <w:category>
          <w:name w:val="General"/>
          <w:gallery w:val="placeholder"/>
        </w:category>
        <w:types>
          <w:type w:val="bbPlcHdr"/>
        </w:types>
        <w:behaviors>
          <w:behavior w:val="content"/>
        </w:behaviors>
        <w:guid w:val="{82A39C07-183C-4D90-9E6E-05DBB170920A}"/>
      </w:docPartPr>
      <w:docPartBody>
        <w:p w:rsidR="00000000" w:rsidRDefault="00000000">
          <w:pPr>
            <w:pStyle w:val="8A336600E97F410E86311251A417AEB2"/>
          </w:pPr>
          <w:r>
            <w:t>Costs</w:t>
          </w:r>
        </w:p>
      </w:docPartBody>
    </w:docPart>
    <w:docPart>
      <w:docPartPr>
        <w:name w:val="02C7ECEA1A324ED69165CBB20E53ECF1"/>
        <w:category>
          <w:name w:val="General"/>
          <w:gallery w:val="placeholder"/>
        </w:category>
        <w:types>
          <w:type w:val="bbPlcHdr"/>
        </w:types>
        <w:behaviors>
          <w:behavior w:val="content"/>
        </w:behaviors>
        <w:guid w:val="{3929180F-0048-41A9-A0DF-D1EE607FFF11}"/>
      </w:docPartPr>
      <w:docPartBody>
        <w:p w:rsidR="00000000" w:rsidRDefault="00000000">
          <w:pPr>
            <w:pStyle w:val="02C7ECEA1A324ED69165CBB20E53ECF1"/>
          </w:pPr>
          <w:r w:rsidRPr="008C2860">
            <w:t>$500</w:t>
          </w:r>
        </w:p>
      </w:docPartBody>
    </w:docPart>
    <w:docPart>
      <w:docPartPr>
        <w:name w:val="2D335A607BC8426DA081AC979E27FA8C"/>
        <w:category>
          <w:name w:val="General"/>
          <w:gallery w:val="placeholder"/>
        </w:category>
        <w:types>
          <w:type w:val="bbPlcHdr"/>
        </w:types>
        <w:behaviors>
          <w:behavior w:val="content"/>
        </w:behaviors>
        <w:guid w:val="{0A34E5EE-872D-4C44-871C-2FEBA8B48E65}"/>
      </w:docPartPr>
      <w:docPartBody>
        <w:p w:rsidR="00000000" w:rsidRDefault="00000000">
          <w:pPr>
            <w:pStyle w:val="2D335A607BC8426DA081AC979E27FA8C"/>
          </w:pPr>
          <w:r w:rsidRPr="008C2860">
            <w:rPr>
              <w:rStyle w:val="Strong"/>
            </w:rPr>
            <w:t>Total</w:t>
          </w:r>
        </w:p>
      </w:docPartBody>
    </w:docPart>
    <w:docPart>
      <w:docPartPr>
        <w:name w:val="AD0A2BEB4F1A4770B81833EEEABE1C18"/>
        <w:category>
          <w:name w:val="General"/>
          <w:gallery w:val="placeholder"/>
        </w:category>
        <w:types>
          <w:type w:val="bbPlcHdr"/>
        </w:types>
        <w:behaviors>
          <w:behavior w:val="content"/>
        </w:behaviors>
        <w:guid w:val="{2AB51744-CE88-4307-BC75-932F652390C0}"/>
      </w:docPartPr>
      <w:docPartBody>
        <w:p w:rsidR="00000000" w:rsidRDefault="00000000">
          <w:pPr>
            <w:pStyle w:val="AD0A2BEB4F1A4770B81833EEEABE1C18"/>
          </w:pPr>
          <w:r w:rsidRPr="008C2860">
            <w:rPr>
              <w:rStyle w:val="Strong"/>
            </w:rPr>
            <w:t>$19,000</w:t>
          </w:r>
        </w:p>
      </w:docPartBody>
    </w:docPart>
    <w:docPart>
      <w:docPartPr>
        <w:name w:val="1CDC0CAAA03642A6B8C44ADB5AF0A2B7"/>
        <w:category>
          <w:name w:val="General"/>
          <w:gallery w:val="placeholder"/>
        </w:category>
        <w:types>
          <w:type w:val="bbPlcHdr"/>
        </w:types>
        <w:behaviors>
          <w:behavior w:val="content"/>
        </w:behaviors>
        <w:guid w:val="{9FEC06D8-D438-488E-93B6-DE3DC1039E3D}"/>
      </w:docPartPr>
      <w:docPartBody>
        <w:p w:rsidR="00000000" w:rsidRDefault="00000000">
          <w:pPr>
            <w:pStyle w:val="1CDC0CAAA03642A6B8C44ADB5AF0A2B7"/>
          </w:pPr>
          <w:r>
            <w:t>Sample</w:t>
          </w:r>
        </w:p>
      </w:docPartBody>
    </w:docPart>
    <w:docPart>
      <w:docPartPr>
        <w:name w:val="8154C2E86430482680C9347218E24712"/>
        <w:category>
          <w:name w:val="General"/>
          <w:gallery w:val="placeholder"/>
        </w:category>
        <w:types>
          <w:type w:val="bbPlcHdr"/>
        </w:types>
        <w:behaviors>
          <w:behavior w:val="content"/>
        </w:behaviors>
        <w:guid w:val="{2D8EE1A8-7A53-4A12-9DFF-DD19EFB5BCDF}"/>
      </w:docPartPr>
      <w:docPartBody>
        <w:p w:rsidR="00000000" w:rsidRDefault="00000000">
          <w:pPr>
            <w:pStyle w:val="8154C2E86430482680C9347218E24712"/>
          </w:pPr>
          <w:r w:rsidRPr="00AF452C">
            <w:t>Disclaimer:</w:t>
          </w:r>
        </w:p>
      </w:docPartBody>
    </w:docPart>
    <w:docPart>
      <w:docPartPr>
        <w:name w:val="56CB5EBEC12048A2BECEC6FC0ED440FE"/>
        <w:category>
          <w:name w:val="General"/>
          <w:gallery w:val="placeholder"/>
        </w:category>
        <w:types>
          <w:type w:val="bbPlcHdr"/>
        </w:types>
        <w:behaviors>
          <w:behavior w:val="content"/>
        </w:behaviors>
        <w:guid w:val="{7AE067B4-570B-4044-8454-2304593AACA6}"/>
      </w:docPartPr>
      <w:docPartBody>
        <w:p w:rsidR="00000000" w:rsidRDefault="00000000">
          <w:pPr>
            <w:pStyle w:val="56CB5EBEC12048A2BECEC6FC0ED440FE"/>
          </w:pPr>
          <w:r>
            <w:t xml:space="preserve">Disclaimer: The prices listed in the preceding table are an </w:t>
          </w:r>
          <w:r>
            <w:t>estimate for the services discussed. This summary is not a warranty of final price.</w:t>
          </w:r>
        </w:p>
      </w:docPartBody>
    </w:docPart>
    <w:docPart>
      <w:docPartPr>
        <w:name w:val="E16C5A7294074B998B3C3392177E7F1D"/>
        <w:category>
          <w:name w:val="General"/>
          <w:gallery w:val="placeholder"/>
        </w:category>
        <w:types>
          <w:type w:val="bbPlcHdr"/>
        </w:types>
        <w:behaviors>
          <w:behavior w:val="content"/>
        </w:behaviors>
        <w:guid w:val="{4F3DF4FB-0DC6-461D-AA22-FE636F0D3409}"/>
      </w:docPartPr>
      <w:docPartBody>
        <w:p w:rsidR="00000000" w:rsidRDefault="00000000">
          <w:pPr>
            <w:pStyle w:val="E16C5A7294074B998B3C3392177E7F1D"/>
          </w:pPr>
          <w:r>
            <w:t>Estimates are subject to change if project specifications are changed or costs for outsourced services change before a contract is executed.</w:t>
          </w:r>
        </w:p>
      </w:docPartBody>
    </w:docPart>
    <w:docPart>
      <w:docPartPr>
        <w:name w:val="E30AABE6E99A4297B3BCC0B8C3D167DF"/>
        <w:category>
          <w:name w:val="General"/>
          <w:gallery w:val="placeholder"/>
        </w:category>
        <w:types>
          <w:type w:val="bbPlcHdr"/>
        </w:types>
        <w:behaviors>
          <w:behavior w:val="content"/>
        </w:behaviors>
        <w:guid w:val="{02F3CCFF-5D9F-4ABE-A975-887E19FCC4CB}"/>
      </w:docPartPr>
      <w:docPartBody>
        <w:p w:rsidR="00000000" w:rsidRDefault="00000000">
          <w:pPr>
            <w:pStyle w:val="E30AABE6E99A4297B3BCC0B8C3D167DF"/>
          </w:pPr>
          <w:r>
            <w:t>Qualifications</w:t>
          </w:r>
        </w:p>
      </w:docPartBody>
    </w:docPart>
    <w:docPart>
      <w:docPartPr>
        <w:name w:val="0C52A9DCC235479AB0F909809AE5115C"/>
        <w:category>
          <w:name w:val="General"/>
          <w:gallery w:val="placeholder"/>
        </w:category>
        <w:types>
          <w:type w:val="bbPlcHdr"/>
        </w:types>
        <w:behaviors>
          <w:behavior w:val="content"/>
        </w:behaviors>
        <w:guid w:val="{9F855B18-C515-4564-959E-0DFBC162E4B3}"/>
      </w:docPartPr>
      <w:docPartBody>
        <w:p w:rsidR="00000000" w:rsidRDefault="00000000">
          <w:pPr>
            <w:pStyle w:val="0C52A9DCC235479AB0F909809AE5115C"/>
          </w:pPr>
          <w:r w:rsidRPr="005140CB">
            <w:t>OLSON HARRIS LTD.</w:t>
          </w:r>
        </w:p>
      </w:docPartBody>
    </w:docPart>
    <w:docPart>
      <w:docPartPr>
        <w:name w:val="2800862B4AB2404997FF3DD8A84C1E9E"/>
        <w:category>
          <w:name w:val="General"/>
          <w:gallery w:val="placeholder"/>
        </w:category>
        <w:types>
          <w:type w:val="bbPlcHdr"/>
        </w:types>
        <w:behaviors>
          <w:behavior w:val="content"/>
        </w:behaviors>
        <w:guid w:val="{D4B92C24-E6C4-4E2D-A8F7-B3AA57473D5D}"/>
      </w:docPartPr>
      <w:docPartBody>
        <w:p w:rsidR="00000000" w:rsidRDefault="00000000">
          <w:pPr>
            <w:pStyle w:val="2800862B4AB2404997FF3DD8A84C1E9E"/>
          </w:pPr>
          <w:r>
            <w:t>is continually proven to be an industry leader for</w:t>
          </w:r>
        </w:p>
      </w:docPartBody>
    </w:docPart>
    <w:docPart>
      <w:docPartPr>
        <w:name w:val="B58B5769205E41DAAC1FCF5862041E38"/>
        <w:category>
          <w:name w:val="General"/>
          <w:gallery w:val="placeholder"/>
        </w:category>
        <w:types>
          <w:type w:val="bbPlcHdr"/>
        </w:types>
        <w:behaviors>
          <w:behavior w:val="content"/>
        </w:behaviors>
        <w:guid w:val="{A00E23A6-02D6-48A9-B791-FB033F7FE654}"/>
      </w:docPartPr>
      <w:docPartBody>
        <w:p w:rsidR="00000000" w:rsidRDefault="00000000">
          <w:pPr>
            <w:pStyle w:val="B58B5769205E41DAAC1FCF5862041E38"/>
          </w:pPr>
          <w:r>
            <w:t>high quality/guaranteed</w:t>
          </w:r>
        </w:p>
      </w:docPartBody>
    </w:docPart>
    <w:docPart>
      <w:docPartPr>
        <w:name w:val="94119BD77DE248C4B4BBDB41D4AAC561"/>
        <w:category>
          <w:name w:val="General"/>
          <w:gallery w:val="placeholder"/>
        </w:category>
        <w:types>
          <w:type w:val="bbPlcHdr"/>
        </w:types>
        <w:behaviors>
          <w:behavior w:val="content"/>
        </w:behaviors>
        <w:guid w:val="{66D98FE0-20AD-4D8F-B036-8E50E5C44D63}"/>
      </w:docPartPr>
      <w:docPartBody>
        <w:p w:rsidR="00000000" w:rsidRDefault="00000000">
          <w:pPr>
            <w:pStyle w:val="94119BD77DE248C4B4BBDB41D4AAC561"/>
          </w:pPr>
          <w:r>
            <w:t>product/service</w:t>
          </w:r>
        </w:p>
      </w:docPartBody>
    </w:docPart>
    <w:docPart>
      <w:docPartPr>
        <w:name w:val="BE3C7563738B44CC88A8CB68E5406D5A"/>
        <w:category>
          <w:name w:val="General"/>
          <w:gallery w:val="placeholder"/>
        </w:category>
        <w:types>
          <w:type w:val="bbPlcHdr"/>
        </w:types>
        <w:behaviors>
          <w:behavior w:val="content"/>
        </w:behaviors>
        <w:guid w:val="{D871936C-D1BA-4A45-B839-CC9D40282743}"/>
      </w:docPartPr>
      <w:docPartBody>
        <w:p w:rsidR="00000000" w:rsidRDefault="00000000">
          <w:pPr>
            <w:pStyle w:val="BE3C7563738B44CC88A8CB68E5406D5A"/>
          </w:pPr>
          <w:r>
            <w:t>in the following ways:</w:t>
          </w:r>
        </w:p>
      </w:docPartBody>
    </w:docPart>
    <w:docPart>
      <w:docPartPr>
        <w:name w:val="E1E01FBD84274BE99D71D8A61D0E6563"/>
        <w:category>
          <w:name w:val="General"/>
          <w:gallery w:val="placeholder"/>
        </w:category>
        <w:types>
          <w:type w:val="bbPlcHdr"/>
        </w:types>
        <w:behaviors>
          <w:behavior w:val="content"/>
        </w:behaviors>
        <w:guid w:val="{D5E2AB26-EB74-4525-9B03-5B4713E4A54B}"/>
      </w:docPartPr>
      <w:docPartBody>
        <w:p w:rsidR="00000000" w:rsidRDefault="00000000">
          <w:pPr>
            <w:pStyle w:val="E1E01FBD84274BE99D71D8A61D0E6563"/>
          </w:pPr>
          <w:r>
            <w:t>Describe what sets your company apart from your competition (your unique selling proposition).</w:t>
          </w:r>
        </w:p>
      </w:docPartBody>
    </w:docPart>
    <w:docPart>
      <w:docPartPr>
        <w:name w:val="DAE236CFEBD846A3956EE8B6ED1F95B8"/>
        <w:category>
          <w:name w:val="General"/>
          <w:gallery w:val="placeholder"/>
        </w:category>
        <w:types>
          <w:type w:val="bbPlcHdr"/>
        </w:types>
        <w:behaviors>
          <w:behavior w:val="content"/>
        </w:behaviors>
        <w:guid w:val="{954EDC01-51CB-4117-83FE-264817B93219}"/>
      </w:docPartPr>
      <w:docPartBody>
        <w:p w:rsidR="00000000" w:rsidRDefault="00000000">
          <w:pPr>
            <w:pStyle w:val="DAE236CFEBD846A3956EE8B6ED1F95B8"/>
          </w:pPr>
          <w:r w:rsidRPr="008C2860">
            <w:t>Vision</w:t>
          </w:r>
        </w:p>
      </w:docPartBody>
    </w:docPart>
    <w:docPart>
      <w:docPartPr>
        <w:name w:val="6A2C1BDF3A8042F7B6955322A7E3C1CD"/>
        <w:category>
          <w:name w:val="General"/>
          <w:gallery w:val="placeholder"/>
        </w:category>
        <w:types>
          <w:type w:val="bbPlcHdr"/>
        </w:types>
        <w:behaviors>
          <w:behavior w:val="content"/>
        </w:behaviors>
        <w:guid w:val="{B3F0BDCE-AFB1-44ED-85AF-58799FC73887}"/>
      </w:docPartPr>
      <w:docPartBody>
        <w:p w:rsidR="00000000" w:rsidRDefault="00000000">
          <w:pPr>
            <w:pStyle w:val="6A2C1BDF3A8042F7B6955322A7E3C1CD"/>
          </w:pPr>
          <w:r w:rsidRPr="008C2860">
            <w:t>Inspiration</w:t>
          </w:r>
        </w:p>
      </w:docPartBody>
    </w:docPart>
    <w:docPart>
      <w:docPartPr>
        <w:name w:val="2E12976192354963AD8A53E4EEB367B3"/>
        <w:category>
          <w:name w:val="General"/>
          <w:gallery w:val="placeholder"/>
        </w:category>
        <w:types>
          <w:type w:val="bbPlcHdr"/>
        </w:types>
        <w:behaviors>
          <w:behavior w:val="content"/>
        </w:behaviors>
        <w:guid w:val="{F3145E46-A006-45C0-A67C-C57EE06BC54D}"/>
      </w:docPartPr>
      <w:docPartBody>
        <w:p w:rsidR="00000000" w:rsidRDefault="00000000">
          <w:pPr>
            <w:pStyle w:val="2E12976192354963AD8A53E4EEB367B3"/>
          </w:pPr>
          <w:r w:rsidRPr="008C2860">
            <w:t>Flexibility</w:t>
          </w:r>
        </w:p>
      </w:docPartBody>
    </w:docPart>
    <w:docPart>
      <w:docPartPr>
        <w:name w:val="4EB574AD70044E4998190E78D86E5BAF"/>
        <w:category>
          <w:name w:val="General"/>
          <w:gallery w:val="placeholder"/>
        </w:category>
        <w:types>
          <w:type w:val="bbPlcHdr"/>
        </w:types>
        <w:behaviors>
          <w:behavior w:val="content"/>
        </w:behaviors>
        <w:guid w:val="{20D49584-01F2-43C4-B68A-8747C7BEA88A}"/>
      </w:docPartPr>
      <w:docPartBody>
        <w:p w:rsidR="00000000" w:rsidRDefault="00000000">
          <w:pPr>
            <w:pStyle w:val="4EB574AD70044E4998190E78D86E5BAF"/>
          </w:pPr>
          <w:r>
            <w:t>Describe the strengths of your company, focusing on specializations that are most relevant for this project. As appropriate, include additional strengths of your unique selling proposition that provide benefits the customer may not have articulated.</w:t>
          </w:r>
        </w:p>
      </w:docPartBody>
    </w:docPart>
    <w:docPart>
      <w:docPartPr>
        <w:name w:val="6E8C67977E614F0C9317533699FDAA37"/>
        <w:category>
          <w:name w:val="General"/>
          <w:gallery w:val="placeholder"/>
        </w:category>
        <w:types>
          <w:type w:val="bbPlcHdr"/>
        </w:types>
        <w:behaviors>
          <w:behavior w:val="content"/>
        </w:behaviors>
        <w:guid w:val="{BBCE2CA0-C138-4324-AAA2-0D5AD34C2FC7}"/>
      </w:docPartPr>
      <w:docPartBody>
        <w:p w:rsidR="00000000" w:rsidRDefault="00000000">
          <w:pPr>
            <w:pStyle w:val="6E8C67977E614F0C9317533699FDAA37"/>
          </w:pPr>
          <w:r>
            <w:t>Identify qualifications that support your ability to address specific client needs for the project.</w:t>
          </w:r>
        </w:p>
      </w:docPartBody>
    </w:docPart>
    <w:docPart>
      <w:docPartPr>
        <w:name w:val="A7539D6FE091485FBE383A3DAE872D4A"/>
        <w:category>
          <w:name w:val="General"/>
          <w:gallery w:val="placeholder"/>
        </w:category>
        <w:types>
          <w:type w:val="bbPlcHdr"/>
        </w:types>
        <w:behaviors>
          <w:behavior w:val="content"/>
        </w:behaviors>
        <w:guid w:val="{F34EEFCA-9A0A-4352-99F0-B305CEB80257}"/>
      </w:docPartPr>
      <w:docPartBody>
        <w:p w:rsidR="00000000" w:rsidRDefault="00000000">
          <w:pPr>
            <w:pStyle w:val="A7539D6FE091485FBE383A3DAE872D4A"/>
          </w:pPr>
          <w:r>
            <w:t>Provide information that shows how you can meet the required schedule, such as staffing/subcontractors and percentage of time devoted to the project.</w:t>
          </w:r>
        </w:p>
      </w:docPartBody>
    </w:docPart>
    <w:docPart>
      <w:docPartPr>
        <w:name w:val="CFA3664609394732AE3FD46DD06E7B0E"/>
        <w:category>
          <w:name w:val="General"/>
          <w:gallery w:val="placeholder"/>
        </w:category>
        <w:types>
          <w:type w:val="bbPlcHdr"/>
        </w:types>
        <w:behaviors>
          <w:behavior w:val="content"/>
        </w:behaviors>
        <w:guid w:val="{908E4E08-3197-4838-AACB-987591FEF045}"/>
      </w:docPartPr>
      <w:docPartBody>
        <w:p w:rsidR="00000000" w:rsidRDefault="00000000">
          <w:pPr>
            <w:pStyle w:val="CFA3664609394732AE3FD46DD06E7B0E"/>
          </w:pPr>
          <w:r>
            <w:t>Conclusion</w:t>
          </w:r>
        </w:p>
      </w:docPartBody>
    </w:docPart>
    <w:docPart>
      <w:docPartPr>
        <w:name w:val="628102DEED6D47BF87381A1A5D6D1CEF"/>
        <w:category>
          <w:name w:val="General"/>
          <w:gallery w:val="placeholder"/>
        </w:category>
        <w:types>
          <w:type w:val="bbPlcHdr"/>
        </w:types>
        <w:behaviors>
          <w:behavior w:val="content"/>
        </w:behaviors>
        <w:guid w:val="{94AFE03E-1703-41D2-A9B6-F2E6DB4401EC}"/>
      </w:docPartPr>
      <w:docPartBody>
        <w:p w:rsidR="00000000" w:rsidRDefault="00000000">
          <w:pPr>
            <w:pStyle w:val="628102DEED6D47BF87381A1A5D6D1CEF"/>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docPartBody>
    </w:docPart>
    <w:docPart>
      <w:docPartPr>
        <w:name w:val="30B2C1B1D241402D9A54291654509982"/>
        <w:category>
          <w:name w:val="General"/>
          <w:gallery w:val="placeholder"/>
        </w:category>
        <w:types>
          <w:type w:val="bbPlcHdr"/>
        </w:types>
        <w:behaviors>
          <w:behavior w:val="content"/>
        </w:behaviors>
        <w:guid w:val="{02444C09-0F4B-412D-B85C-CF7D2FEB6384}"/>
      </w:docPartPr>
      <w:docPartBody>
        <w:p w:rsidR="00000000" w:rsidRDefault="00000000">
          <w:pPr>
            <w:pStyle w:val="30B2C1B1D241402D9A54291654509982"/>
          </w:pPr>
          <w:r>
            <w:t>We look forward to working with</w:t>
          </w:r>
        </w:p>
      </w:docPartBody>
    </w:docPart>
    <w:docPart>
      <w:docPartPr>
        <w:name w:val="50B8FD1B56F942D78D17E256386C1669"/>
        <w:category>
          <w:name w:val="General"/>
          <w:gallery w:val="placeholder"/>
        </w:category>
        <w:types>
          <w:type w:val="bbPlcHdr"/>
        </w:types>
        <w:behaviors>
          <w:behavior w:val="content"/>
        </w:behaviors>
        <w:guid w:val="{8CEEA96D-4893-40DB-B383-E38628EDB715}"/>
      </w:docPartPr>
      <w:docPartBody>
        <w:p w:rsidR="00000000" w:rsidRDefault="00000000">
          <w:pPr>
            <w:pStyle w:val="50B8FD1B56F942D78D17E256386C1669"/>
          </w:pPr>
          <w:r w:rsidRPr="005140CB">
            <w:t>Northwind Traders</w:t>
          </w:r>
        </w:p>
      </w:docPartBody>
    </w:docPart>
    <w:docPart>
      <w:docPartPr>
        <w:name w:val="35702C16823347149CFF914A90C277E7"/>
        <w:category>
          <w:name w:val="General"/>
          <w:gallery w:val="placeholder"/>
        </w:category>
        <w:types>
          <w:type w:val="bbPlcHdr"/>
        </w:types>
        <w:behaviors>
          <w:behavior w:val="content"/>
        </w:behaviors>
        <w:guid w:val="{3A348F2F-DE82-47B1-99F1-744F2DDDB19E}"/>
      </w:docPartPr>
      <w:docPartBody>
        <w:p w:rsidR="00000000" w:rsidRDefault="00000000">
          <w:pPr>
            <w:pStyle w:val="35702C16823347149CFF914A90C277E7"/>
          </w:pPr>
          <w:r>
            <w:t>and supporting your efforts to improve your sales cycle with</w:t>
          </w:r>
        </w:p>
      </w:docPartBody>
    </w:docPart>
    <w:docPart>
      <w:docPartPr>
        <w:name w:val="9D0FD46FFE1444CF9C46418F98416B96"/>
        <w:category>
          <w:name w:val="General"/>
          <w:gallery w:val="placeholder"/>
        </w:category>
        <w:types>
          <w:type w:val="bbPlcHdr"/>
        </w:types>
        <w:behaviors>
          <w:behavior w:val="content"/>
        </w:behaviors>
        <w:guid w:val="{D7A9C86B-7559-4009-BAFA-19CC69AEBD74}"/>
      </w:docPartPr>
      <w:docPartBody>
        <w:p w:rsidR="00000000" w:rsidRDefault="00000000">
          <w:pPr>
            <w:pStyle w:val="9D0FD46FFE1444CF9C46418F98416B96"/>
          </w:pPr>
          <w:r>
            <w:t>integrated CRM, JIT Inventory management, and training and support services.</w:t>
          </w:r>
        </w:p>
      </w:docPartBody>
    </w:docPart>
    <w:docPart>
      <w:docPartPr>
        <w:name w:val="C5AFF220F1814432B46F56735940C3D2"/>
        <w:category>
          <w:name w:val="General"/>
          <w:gallery w:val="placeholder"/>
        </w:category>
        <w:types>
          <w:type w:val="bbPlcHdr"/>
        </w:types>
        <w:behaviors>
          <w:behavior w:val="content"/>
        </w:behaviors>
        <w:guid w:val="{A5971B42-348B-4EA6-A437-42DEFF73BC55}"/>
      </w:docPartPr>
      <w:docPartBody>
        <w:p w:rsidR="00000000" w:rsidRDefault="00000000">
          <w:pPr>
            <w:pStyle w:val="C5AFF220F1814432B46F56735940C3D2"/>
          </w:pPr>
          <w:r>
            <w:t>We are confident that we can meet the challenges ahead, and stand ready to partner with you in delivering an effective IT support solution.</w:t>
          </w:r>
        </w:p>
      </w:docPartBody>
    </w:docPart>
    <w:docPart>
      <w:docPartPr>
        <w:name w:val="F6D4A4466DD14DFF9DAEE64097C14511"/>
        <w:category>
          <w:name w:val="General"/>
          <w:gallery w:val="placeholder"/>
        </w:category>
        <w:types>
          <w:type w:val="bbPlcHdr"/>
        </w:types>
        <w:behaviors>
          <w:behavior w:val="content"/>
        </w:behaviors>
        <w:guid w:val="{4CD037FA-21D0-4847-820C-61828A3B8214}"/>
      </w:docPartPr>
      <w:docPartBody>
        <w:p w:rsidR="00000000" w:rsidRDefault="00000000">
          <w:pPr>
            <w:pStyle w:val="F6D4A4466DD14DFF9DAEE64097C14511"/>
          </w:pPr>
          <w:r>
            <w:t>If you have questions on this proposal, feel free to contact</w:t>
          </w:r>
        </w:p>
      </w:docPartBody>
    </w:docPart>
    <w:docPart>
      <w:docPartPr>
        <w:name w:val="3092194893EF4B8DABA192770581E8EE"/>
        <w:category>
          <w:name w:val="General"/>
          <w:gallery w:val="placeholder"/>
        </w:category>
        <w:types>
          <w:type w:val="bbPlcHdr"/>
        </w:types>
        <w:behaviors>
          <w:behavior w:val="content"/>
        </w:behaviors>
        <w:guid w:val="{17670133-F65E-4F15-98BA-846B67155412}"/>
      </w:docPartPr>
      <w:docPartBody>
        <w:p w:rsidR="00000000" w:rsidRDefault="00000000">
          <w:pPr>
            <w:pStyle w:val="3092194893EF4B8DABA192770581E8EE"/>
          </w:pPr>
          <w:r>
            <w:t>at your convenience by email at</w:t>
          </w:r>
        </w:p>
      </w:docPartBody>
    </w:docPart>
    <w:docPart>
      <w:docPartPr>
        <w:name w:val="5EF7C26DDFDC4A539B87F6B7D837AB9D"/>
        <w:category>
          <w:name w:val="General"/>
          <w:gallery w:val="placeholder"/>
        </w:category>
        <w:types>
          <w:type w:val="bbPlcHdr"/>
        </w:types>
        <w:behaviors>
          <w:behavior w:val="content"/>
        </w:behaviors>
        <w:guid w:val="{3F38E0A7-7F2D-4D15-9F09-7E3FFDE77248}"/>
      </w:docPartPr>
      <w:docPartBody>
        <w:p w:rsidR="00000000" w:rsidRDefault="00000000">
          <w:pPr>
            <w:pStyle w:val="5EF7C26DDFDC4A539B87F6B7D837AB9D"/>
          </w:pPr>
          <w:r w:rsidRPr="008C2860">
            <w:t>olson@example.com</w:t>
          </w:r>
        </w:p>
      </w:docPartBody>
    </w:docPart>
    <w:docPart>
      <w:docPartPr>
        <w:name w:val="0703461343D34D82BAF03A812956E625"/>
        <w:category>
          <w:name w:val="General"/>
          <w:gallery w:val="placeholder"/>
        </w:category>
        <w:types>
          <w:type w:val="bbPlcHdr"/>
        </w:types>
        <w:behaviors>
          <w:behavior w:val="content"/>
        </w:behaviors>
        <w:guid w:val="{357CC2FC-D47A-4C0D-B988-9D6F44C16034}"/>
      </w:docPartPr>
      <w:docPartBody>
        <w:p w:rsidR="00000000" w:rsidRDefault="00000000">
          <w:pPr>
            <w:pStyle w:val="0703461343D34D82BAF03A812956E625"/>
          </w:pPr>
          <w:r>
            <w:t>or by phone at</w:t>
          </w:r>
        </w:p>
      </w:docPartBody>
    </w:docPart>
    <w:docPart>
      <w:docPartPr>
        <w:name w:val="BAA7AB7F4ED540D2B6499517A2D2ADDB"/>
        <w:category>
          <w:name w:val="General"/>
          <w:gallery w:val="placeholder"/>
        </w:category>
        <w:types>
          <w:type w:val="bbPlcHdr"/>
        </w:types>
        <w:behaviors>
          <w:behavior w:val="content"/>
        </w:behaviors>
        <w:guid w:val="{806C9504-7343-41DE-A858-B25240D24909}"/>
      </w:docPartPr>
      <w:docPartBody>
        <w:p w:rsidR="00000000" w:rsidRDefault="00000000">
          <w:pPr>
            <w:pStyle w:val="BAA7AB7F4ED540D2B6499517A2D2ADDB"/>
          </w:pPr>
          <w:r w:rsidRPr="008C2860">
            <w:t>(123) 456-7890</w:t>
          </w:r>
        </w:p>
      </w:docPartBody>
    </w:docPart>
    <w:docPart>
      <w:docPartPr>
        <w:name w:val="B9C2054A23874716B7FDDC5B79638E06"/>
        <w:category>
          <w:name w:val="General"/>
          <w:gallery w:val="placeholder"/>
        </w:category>
        <w:types>
          <w:type w:val="bbPlcHdr"/>
        </w:types>
        <w:behaviors>
          <w:behavior w:val="content"/>
        </w:behaviors>
        <w:guid w:val="{32C3140A-2391-428F-9BA2-33BC6543DF3E}"/>
      </w:docPartPr>
      <w:docPartBody>
        <w:p w:rsidR="00000000" w:rsidRDefault="00000000">
          <w:pPr>
            <w:pStyle w:val="B9C2054A23874716B7FDDC5B79638E06"/>
          </w:pPr>
          <w:r>
            <w:t>We will be in touch with you next week to arrange a follow-up conversation on the proposal.</w:t>
          </w:r>
        </w:p>
      </w:docPartBody>
    </w:docPart>
    <w:docPart>
      <w:docPartPr>
        <w:name w:val="654F9A1208A54C1DB764CE15236E4A26"/>
        <w:category>
          <w:name w:val="General"/>
          <w:gallery w:val="placeholder"/>
        </w:category>
        <w:types>
          <w:type w:val="bbPlcHdr"/>
        </w:types>
        <w:behaviors>
          <w:behavior w:val="content"/>
        </w:behaviors>
        <w:guid w:val="{35970C4F-82BA-416D-9315-B46D48E5688A}"/>
      </w:docPartPr>
      <w:docPartBody>
        <w:p w:rsidR="00000000" w:rsidRDefault="00000000">
          <w:pPr>
            <w:pStyle w:val="654F9A1208A54C1DB764CE15236E4A26"/>
          </w:pPr>
          <w:r>
            <w:t>Thank you for your consideration</w:t>
          </w:r>
        </w:p>
      </w:docPartBody>
    </w:docPart>
    <w:docPart>
      <w:docPartPr>
        <w:name w:val="D426A49E02214C02BCE2EE3D8ACCCE63"/>
        <w:category>
          <w:name w:val="General"/>
          <w:gallery w:val="placeholder"/>
        </w:category>
        <w:types>
          <w:type w:val="bbPlcHdr"/>
        </w:types>
        <w:behaviors>
          <w:behavior w:val="content"/>
        </w:behaviors>
        <w:guid w:val="{FA854FDC-FFE4-4787-B549-6265F3D043EC}"/>
      </w:docPartPr>
      <w:docPartBody>
        <w:p w:rsidR="00000000" w:rsidRDefault="00000000">
          <w:pPr>
            <w:pStyle w:val="D426A49E02214C02BCE2EE3D8ACCCE63"/>
          </w:pPr>
          <w:r w:rsidRPr="008C2860">
            <w:t>Michelle Wattz</w:t>
          </w:r>
        </w:p>
      </w:docPartBody>
    </w:docPart>
    <w:docPart>
      <w:docPartPr>
        <w:name w:val="DFE00B1AF4174119B131D0618FE9C2C1"/>
        <w:category>
          <w:name w:val="General"/>
          <w:gallery w:val="placeholder"/>
        </w:category>
        <w:types>
          <w:type w:val="bbPlcHdr"/>
        </w:types>
        <w:behaviors>
          <w:behavior w:val="content"/>
        </w:behaviors>
        <w:guid w:val="{61D5B296-D140-4A6B-B3AB-13214AA895EA}"/>
      </w:docPartPr>
      <w:docPartBody>
        <w:p w:rsidR="00000000" w:rsidRDefault="00000000">
          <w:pPr>
            <w:pStyle w:val="DFE00B1AF4174119B131D0618FE9C2C1"/>
          </w:pPr>
          <w:r w:rsidRPr="008C2860">
            <w:t>VP of Sales &amp;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D8"/>
    <w:rsid w:val="00633A71"/>
    <w:rsid w:val="0084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156082" w:themeColor="accent1"/>
      <w:spacing w:val="15"/>
      <w:kern w:val="0"/>
      <w:sz w:val="22"/>
      <w:szCs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C9038FED3343C7B00E0AB67FB824B0">
    <w:name w:val="9BC9038FED3343C7B00E0AB67FB824B0"/>
  </w:style>
  <w:style w:type="paragraph" w:customStyle="1" w:styleId="60EC4E4244A742AF9D2A86EF997DD787">
    <w:name w:val="60EC4E4244A742AF9D2A86EF997DD787"/>
  </w:style>
  <w:style w:type="character" w:customStyle="1" w:styleId="Heading2Char">
    <w:name w:val="Heading 2 Char"/>
    <w:basedOn w:val="DefaultParagraphFont"/>
    <w:link w:val="Heading2"/>
    <w:uiPriority w:val="9"/>
    <w:rPr>
      <w:rFonts w:asciiTheme="majorHAnsi" w:hAnsiTheme="majorHAnsi" w:cs="Times New Roman (Body CS)"/>
      <w:color w:val="156082" w:themeColor="accent1"/>
      <w:spacing w:val="15"/>
      <w:kern w:val="0"/>
      <w:sz w:val="22"/>
      <w:szCs w:val="22"/>
      <w:lang w:eastAsia="ja-JP"/>
      <w14:ligatures w14:val="none"/>
    </w:rPr>
  </w:style>
  <w:style w:type="paragraph" w:customStyle="1" w:styleId="29A6520918114AD0B6ED7CEABC33B614">
    <w:name w:val="29A6520918114AD0B6ED7CEABC33B614"/>
  </w:style>
  <w:style w:type="paragraph" w:customStyle="1" w:styleId="62B458311E6049148961FF3B11760D86">
    <w:name w:val="62B458311E6049148961FF3B11760D86"/>
  </w:style>
  <w:style w:type="paragraph" w:customStyle="1" w:styleId="TipText">
    <w:name w:val="Tip Text"/>
    <w:basedOn w:val="Normal"/>
    <w:uiPriority w:val="99"/>
    <w:pPr>
      <w:spacing w:before="200" w:line="264" w:lineRule="auto"/>
      <w:ind w:right="576"/>
    </w:pPr>
    <w:rPr>
      <w:i/>
      <w:iCs/>
      <w:color w:val="156082" w:themeColor="accent1"/>
      <w:kern w:val="0"/>
      <w:sz w:val="16"/>
      <w:szCs w:val="16"/>
      <w:lang w:eastAsia="ja-JP"/>
      <w14:ligatures w14:val="none"/>
    </w:rPr>
  </w:style>
  <w:style w:type="paragraph" w:customStyle="1" w:styleId="E31C4F1958464769957F4613AA6D5DA6">
    <w:name w:val="E31C4F1958464769957F4613AA6D5DA6"/>
  </w:style>
  <w:style w:type="paragraph" w:customStyle="1" w:styleId="2FDD3A592E6546CAA42C701A36764F6A">
    <w:name w:val="2FDD3A592E6546CAA42C701A36764F6A"/>
  </w:style>
  <w:style w:type="paragraph" w:customStyle="1" w:styleId="A45C90CC49714FAC962128FE733FBC31">
    <w:name w:val="A45C90CC49714FAC962128FE733FBC31"/>
  </w:style>
  <w:style w:type="paragraph" w:customStyle="1" w:styleId="1A944787994B4884A558002719A8553F">
    <w:name w:val="1A944787994B4884A558002719A8553F"/>
  </w:style>
  <w:style w:type="paragraph" w:customStyle="1" w:styleId="C09425378A6E49C99F711469E3E6CFFC">
    <w:name w:val="C09425378A6E49C99F711469E3E6CFFC"/>
  </w:style>
  <w:style w:type="paragraph" w:customStyle="1" w:styleId="6FBA7352A6F6462780733891E4881827">
    <w:name w:val="6FBA7352A6F6462780733891E4881827"/>
  </w:style>
  <w:style w:type="paragraph" w:customStyle="1" w:styleId="C68927013A204B1C9EC71C0848CA6B74">
    <w:name w:val="C68927013A204B1C9EC71C0848CA6B74"/>
  </w:style>
  <w:style w:type="paragraph" w:customStyle="1" w:styleId="50D7288E0CAA4C10B33F22C3E4CE2C89">
    <w:name w:val="50D7288E0CAA4C10B33F22C3E4CE2C89"/>
  </w:style>
  <w:style w:type="paragraph" w:customStyle="1" w:styleId="A9261D9907AB43D9BD922FC7A4CD4D68">
    <w:name w:val="A9261D9907AB43D9BD922FC7A4CD4D68"/>
  </w:style>
  <w:style w:type="paragraph" w:customStyle="1" w:styleId="769D089E9A7E41D6B46C4994FB143E70">
    <w:name w:val="769D089E9A7E41D6B46C4994FB143E70"/>
  </w:style>
  <w:style w:type="paragraph" w:customStyle="1" w:styleId="ADE8ECF309C642F789DC4FB992DECDB3">
    <w:name w:val="ADE8ECF309C642F789DC4FB992DECDB3"/>
  </w:style>
  <w:style w:type="paragraph" w:customStyle="1" w:styleId="412879B092DA46B48545C6D7AEE0562F">
    <w:name w:val="412879B092DA46B48545C6D7AEE0562F"/>
  </w:style>
  <w:style w:type="paragraph" w:customStyle="1" w:styleId="0860D1F42C1C47F1B23A33FC009FF060">
    <w:name w:val="0860D1F42C1C47F1B23A33FC009FF060"/>
  </w:style>
  <w:style w:type="paragraph" w:customStyle="1" w:styleId="D26629CB403A4E7EB1647C51EEDAB301">
    <w:name w:val="D26629CB403A4E7EB1647C51EEDAB301"/>
  </w:style>
  <w:style w:type="paragraph" w:customStyle="1" w:styleId="84A1A67B112845CBBCE3BF70D91C1770">
    <w:name w:val="84A1A67B112845CBBCE3BF70D91C1770"/>
  </w:style>
  <w:style w:type="paragraph" w:customStyle="1" w:styleId="7159FA2DB9F2493485271A6FF7B626FD">
    <w:name w:val="7159FA2DB9F2493485271A6FF7B626FD"/>
  </w:style>
  <w:style w:type="paragraph" w:customStyle="1" w:styleId="ECAC9CDB4F76471FBB603704AD39F595">
    <w:name w:val="ECAC9CDB4F76471FBB603704AD39F595"/>
  </w:style>
  <w:style w:type="paragraph" w:customStyle="1" w:styleId="FD953CEBAFEB49F682480CDC2B7648F8">
    <w:name w:val="FD953CEBAFEB49F682480CDC2B7648F8"/>
  </w:style>
  <w:style w:type="paragraph" w:customStyle="1" w:styleId="DC40B9D72A3C4E8499ADDC5FEDF29DA7">
    <w:name w:val="DC40B9D72A3C4E8499ADDC5FEDF29DA7"/>
  </w:style>
  <w:style w:type="paragraph" w:customStyle="1" w:styleId="8A3765F9A2F84C1B97EA04B1BBC98E95">
    <w:name w:val="8A3765F9A2F84C1B97EA04B1BBC98E95"/>
  </w:style>
  <w:style w:type="paragraph" w:customStyle="1" w:styleId="B8813AB7B8754FECAD92C63FAF77FCC2">
    <w:name w:val="B8813AB7B8754FECAD92C63FAF77FCC2"/>
  </w:style>
  <w:style w:type="paragraph" w:customStyle="1" w:styleId="8724981345DB47CE9D18281EF2504701">
    <w:name w:val="8724981345DB47CE9D18281EF2504701"/>
  </w:style>
  <w:style w:type="paragraph" w:customStyle="1" w:styleId="857B14F07D4943CEA8A7C35D43C98A0D">
    <w:name w:val="857B14F07D4943CEA8A7C35D43C98A0D"/>
  </w:style>
  <w:style w:type="paragraph" w:customStyle="1" w:styleId="CFAB4DDEA748458C9050233D3CB9FDFD">
    <w:name w:val="CFAB4DDEA748458C9050233D3CB9FDFD"/>
  </w:style>
  <w:style w:type="paragraph" w:customStyle="1" w:styleId="DB536AA7738A41EFB1F8061A05E7716A">
    <w:name w:val="DB536AA7738A41EFB1F8061A05E7716A"/>
  </w:style>
  <w:style w:type="paragraph" w:customStyle="1" w:styleId="B85D6FEE1AAA47478632FC4EA8D2289A">
    <w:name w:val="B85D6FEE1AAA47478632FC4EA8D2289A"/>
  </w:style>
  <w:style w:type="paragraph" w:customStyle="1" w:styleId="B81C0A4FF89944D8B0F9B3414AF0D0D0">
    <w:name w:val="B81C0A4FF89944D8B0F9B3414AF0D0D0"/>
  </w:style>
  <w:style w:type="paragraph" w:customStyle="1" w:styleId="A78DCD99D9454FBDA54CDDD9F6E60E02">
    <w:name w:val="A78DCD99D9454FBDA54CDDD9F6E60E02"/>
  </w:style>
  <w:style w:type="paragraph" w:customStyle="1" w:styleId="9F39B4651103489B8626C820701C6F0E">
    <w:name w:val="9F39B4651103489B8626C820701C6F0E"/>
  </w:style>
  <w:style w:type="paragraph" w:customStyle="1" w:styleId="8366C76082484303877949BEC82C870B">
    <w:name w:val="8366C76082484303877949BEC82C870B"/>
  </w:style>
  <w:style w:type="paragraph" w:customStyle="1" w:styleId="4E88D712626248BAB017386812015FC9">
    <w:name w:val="4E88D712626248BAB017386812015FC9"/>
  </w:style>
  <w:style w:type="paragraph" w:customStyle="1" w:styleId="AA3286DF53434B5298DEC3F002E0471F">
    <w:name w:val="AA3286DF53434B5298DEC3F002E0471F"/>
  </w:style>
  <w:style w:type="paragraph" w:customStyle="1" w:styleId="821D483BD95A4D4784547630A46AA245">
    <w:name w:val="821D483BD95A4D4784547630A46AA245"/>
  </w:style>
  <w:style w:type="paragraph" w:customStyle="1" w:styleId="5FCD36669C534CB78DD63C5B55975FF4">
    <w:name w:val="5FCD36669C534CB78DD63C5B55975FF4"/>
  </w:style>
  <w:style w:type="paragraph" w:customStyle="1" w:styleId="738233A688A14147B7E032E465D4E1F4">
    <w:name w:val="738233A688A14147B7E032E465D4E1F4"/>
  </w:style>
  <w:style w:type="paragraph" w:customStyle="1" w:styleId="00D6847B16B94BD99480B36E699E560A">
    <w:name w:val="00D6847B16B94BD99480B36E699E560A"/>
  </w:style>
  <w:style w:type="paragraph" w:customStyle="1" w:styleId="52E7FF586C634B5DBD96B1D91B088CE6">
    <w:name w:val="52E7FF586C634B5DBD96B1D91B088CE6"/>
  </w:style>
  <w:style w:type="paragraph" w:customStyle="1" w:styleId="2277A0A17F54443CB432AF4E590AAA66">
    <w:name w:val="2277A0A17F54443CB432AF4E590AAA66"/>
  </w:style>
  <w:style w:type="paragraph" w:customStyle="1" w:styleId="B8D20D97DA37441988F441EBAE63DA53">
    <w:name w:val="B8D20D97DA37441988F441EBAE63DA53"/>
  </w:style>
  <w:style w:type="paragraph" w:customStyle="1" w:styleId="78403BF4DCB94F42929F67BE09528F85">
    <w:name w:val="78403BF4DCB94F42929F67BE09528F85"/>
  </w:style>
  <w:style w:type="paragraph" w:customStyle="1" w:styleId="D04698B405B34B098DE8A56E8FCA4CEA">
    <w:name w:val="D04698B405B34B098DE8A56E8FCA4CEA"/>
  </w:style>
  <w:style w:type="paragraph" w:customStyle="1" w:styleId="AC57559D770144D38CA80A49561EF356">
    <w:name w:val="AC57559D770144D38CA80A49561EF356"/>
  </w:style>
  <w:style w:type="paragraph" w:customStyle="1" w:styleId="BD0225B70DD249759FBB87E6F99C113C">
    <w:name w:val="BD0225B70DD249759FBB87E6F99C113C"/>
  </w:style>
  <w:style w:type="paragraph" w:customStyle="1" w:styleId="B8AF51C346214E92A610FAFA1487468C">
    <w:name w:val="B8AF51C346214E92A610FAFA1487468C"/>
  </w:style>
  <w:style w:type="paragraph" w:customStyle="1" w:styleId="33AF2BE2AB254CBA809E16F0AE22424A">
    <w:name w:val="33AF2BE2AB254CBA809E16F0AE22424A"/>
  </w:style>
  <w:style w:type="paragraph" w:customStyle="1" w:styleId="49D1C4E56CF346DDA07B5F9A0B7E0A79">
    <w:name w:val="49D1C4E56CF346DDA07B5F9A0B7E0A79"/>
  </w:style>
  <w:style w:type="paragraph" w:customStyle="1" w:styleId="0CFC9619DD5743E68CB601D60D169210">
    <w:name w:val="0CFC9619DD5743E68CB601D60D169210"/>
  </w:style>
  <w:style w:type="paragraph" w:customStyle="1" w:styleId="D376C934DAF144B6950B76351FD4BB41">
    <w:name w:val="D376C934DAF144B6950B76351FD4BB41"/>
  </w:style>
  <w:style w:type="paragraph" w:customStyle="1" w:styleId="8060CDA361CD4FA988E40CC3042E3192">
    <w:name w:val="8060CDA361CD4FA988E40CC3042E3192"/>
  </w:style>
  <w:style w:type="paragraph" w:customStyle="1" w:styleId="266D76DB9B9941DB849A051932C92200">
    <w:name w:val="266D76DB9B9941DB849A051932C92200"/>
  </w:style>
  <w:style w:type="paragraph" w:customStyle="1" w:styleId="E6E8538C1E2D4CB9863FAD4F19CB8AE9">
    <w:name w:val="E6E8538C1E2D4CB9863FAD4F19CB8AE9"/>
  </w:style>
  <w:style w:type="paragraph" w:customStyle="1" w:styleId="4B9DC018B4CF41178074CE8D4E203CD5">
    <w:name w:val="4B9DC018B4CF41178074CE8D4E203CD5"/>
  </w:style>
  <w:style w:type="paragraph" w:customStyle="1" w:styleId="1E74DA1CCB2342D9B2FC535A57B2A02A">
    <w:name w:val="1E74DA1CCB2342D9B2FC535A57B2A02A"/>
  </w:style>
  <w:style w:type="paragraph" w:customStyle="1" w:styleId="ECA6FB6F4FF6428EB11319C426A2A569">
    <w:name w:val="ECA6FB6F4FF6428EB11319C426A2A569"/>
  </w:style>
  <w:style w:type="paragraph" w:customStyle="1" w:styleId="98B3CF0A0EF04AC4B6EA58CD6E82EE1C">
    <w:name w:val="98B3CF0A0EF04AC4B6EA58CD6E82EE1C"/>
  </w:style>
  <w:style w:type="paragraph" w:customStyle="1" w:styleId="690EBF1680FB4E30B6EB364647ED3CE2">
    <w:name w:val="690EBF1680FB4E30B6EB364647ED3CE2"/>
  </w:style>
  <w:style w:type="paragraph" w:customStyle="1" w:styleId="7C023DAF8055459B9C7FDB4A230FBBDE">
    <w:name w:val="7C023DAF8055459B9C7FDB4A230FBBDE"/>
  </w:style>
  <w:style w:type="paragraph" w:customStyle="1" w:styleId="46E99BFAD0104CD5A7024D3BFE2C99DF">
    <w:name w:val="46E99BFAD0104CD5A7024D3BFE2C99DF"/>
  </w:style>
  <w:style w:type="paragraph" w:customStyle="1" w:styleId="B3CA6243CE54413B8BF536C00DF56ECC">
    <w:name w:val="B3CA6243CE54413B8BF536C00DF56ECC"/>
  </w:style>
  <w:style w:type="paragraph" w:customStyle="1" w:styleId="823CAF1023E143EA90BF131C4A4E877C">
    <w:name w:val="823CAF1023E143EA90BF131C4A4E877C"/>
  </w:style>
  <w:style w:type="paragraph" w:customStyle="1" w:styleId="08611F4E384C4EEEBE0619061C870162">
    <w:name w:val="08611F4E384C4EEEBE0619061C870162"/>
  </w:style>
  <w:style w:type="paragraph" w:customStyle="1" w:styleId="F7F3B02B4EEC4F4494745C7075F6BE69">
    <w:name w:val="F7F3B02B4EEC4F4494745C7075F6BE69"/>
  </w:style>
  <w:style w:type="paragraph" w:customStyle="1" w:styleId="BF15E321841240799617A1941C5D9078">
    <w:name w:val="BF15E321841240799617A1941C5D9078"/>
  </w:style>
  <w:style w:type="paragraph" w:customStyle="1" w:styleId="ED7D4E0FA84E4603802A50CD73D16FD9">
    <w:name w:val="ED7D4E0FA84E4603802A50CD73D16FD9"/>
  </w:style>
  <w:style w:type="paragraph" w:customStyle="1" w:styleId="83C6A897E68C4FD99BC624EDEFC1F0C2">
    <w:name w:val="83C6A897E68C4FD99BC624EDEFC1F0C2"/>
  </w:style>
  <w:style w:type="paragraph" w:customStyle="1" w:styleId="3E45BE779C5E4F839004BF7D532C4779">
    <w:name w:val="3E45BE779C5E4F839004BF7D532C4779"/>
  </w:style>
  <w:style w:type="paragraph" w:customStyle="1" w:styleId="474FB6E100C842D1A62F9F95EFE43F9D">
    <w:name w:val="474FB6E100C842D1A62F9F95EFE43F9D"/>
  </w:style>
  <w:style w:type="paragraph" w:customStyle="1" w:styleId="D36CFEB7E8B04D50A3F5AEFF09DC236B">
    <w:name w:val="D36CFEB7E8B04D50A3F5AEFF09DC236B"/>
  </w:style>
  <w:style w:type="paragraph" w:customStyle="1" w:styleId="69D91902BB8441E0B35FBF675A38801B">
    <w:name w:val="69D91902BB8441E0B35FBF675A38801B"/>
  </w:style>
  <w:style w:type="paragraph" w:customStyle="1" w:styleId="A4795191E6A247678FE06A53C1F9B7BC">
    <w:name w:val="A4795191E6A247678FE06A53C1F9B7BC"/>
  </w:style>
  <w:style w:type="paragraph" w:customStyle="1" w:styleId="0B38391AB2D3411588CAAFFDB9BCE51D">
    <w:name w:val="0B38391AB2D3411588CAAFFDB9BCE51D"/>
  </w:style>
  <w:style w:type="paragraph" w:customStyle="1" w:styleId="CDB5FA0E3DA749889CB4A070FCD3D871">
    <w:name w:val="CDB5FA0E3DA749889CB4A070FCD3D871"/>
  </w:style>
  <w:style w:type="paragraph" w:customStyle="1" w:styleId="FBE45B6F04064D17911025C447BB299F">
    <w:name w:val="FBE45B6F04064D17911025C447BB299F"/>
  </w:style>
  <w:style w:type="paragraph" w:customStyle="1" w:styleId="051BD9FDBF494252BC3F680F5493E975">
    <w:name w:val="051BD9FDBF494252BC3F680F5493E975"/>
  </w:style>
  <w:style w:type="paragraph" w:customStyle="1" w:styleId="3A9DD2B660B94D98B5169192F4489150">
    <w:name w:val="3A9DD2B660B94D98B5169192F4489150"/>
  </w:style>
  <w:style w:type="paragraph" w:customStyle="1" w:styleId="14A4D6575249494589F9351FC98A214A">
    <w:name w:val="14A4D6575249494589F9351FC98A214A"/>
  </w:style>
  <w:style w:type="paragraph" w:customStyle="1" w:styleId="E3294BC9D65349158886A4BE4F9A8E41">
    <w:name w:val="E3294BC9D65349158886A4BE4F9A8E41"/>
  </w:style>
  <w:style w:type="paragraph" w:customStyle="1" w:styleId="DB2FB5A579194E0F94BF4C9521E5CCEE">
    <w:name w:val="DB2FB5A579194E0F94BF4C9521E5CCEE"/>
  </w:style>
  <w:style w:type="paragraph" w:customStyle="1" w:styleId="11EA179BC28144E6B455F99B8633CA32">
    <w:name w:val="11EA179BC28144E6B455F99B8633CA32"/>
  </w:style>
  <w:style w:type="paragraph" w:customStyle="1" w:styleId="EF8640D1D64F4A01B13EE5A8FA3E5B8E">
    <w:name w:val="EF8640D1D64F4A01B13EE5A8FA3E5B8E"/>
  </w:style>
  <w:style w:type="paragraph" w:customStyle="1" w:styleId="F28F3FB02A7C4C829E004AC4DC5F657A">
    <w:name w:val="F28F3FB02A7C4C829E004AC4DC5F657A"/>
  </w:style>
  <w:style w:type="paragraph" w:customStyle="1" w:styleId="501EA4C214E84621AA9BEFCCEF8A02F6">
    <w:name w:val="501EA4C214E84621AA9BEFCCEF8A02F6"/>
  </w:style>
  <w:style w:type="paragraph" w:customStyle="1" w:styleId="8949CA8A4C47429B80ED3AFC453EBF38">
    <w:name w:val="8949CA8A4C47429B80ED3AFC453EBF38"/>
  </w:style>
  <w:style w:type="paragraph" w:customStyle="1" w:styleId="53348FC80C0844EBB331AA247E8701F8">
    <w:name w:val="53348FC80C0844EBB331AA247E8701F8"/>
  </w:style>
  <w:style w:type="paragraph" w:customStyle="1" w:styleId="B80247BEF7424BB8900BAD6FFA34276A">
    <w:name w:val="B80247BEF7424BB8900BAD6FFA34276A"/>
  </w:style>
  <w:style w:type="paragraph" w:customStyle="1" w:styleId="DFC15364E2D747ECA8DA882184C23F33">
    <w:name w:val="DFC15364E2D747ECA8DA882184C23F33"/>
  </w:style>
  <w:style w:type="paragraph" w:customStyle="1" w:styleId="05A767D31EC748FDBF5A41F5EBAFC8A6">
    <w:name w:val="05A767D31EC748FDBF5A41F5EBAFC8A6"/>
  </w:style>
  <w:style w:type="paragraph" w:customStyle="1" w:styleId="E0C6DFABDFED4A7B97539326092D1E09">
    <w:name w:val="E0C6DFABDFED4A7B97539326092D1E09"/>
  </w:style>
  <w:style w:type="paragraph" w:customStyle="1" w:styleId="268A7CE45A4948E2BCA84727FBCB21F3">
    <w:name w:val="268A7CE45A4948E2BCA84727FBCB21F3"/>
  </w:style>
  <w:style w:type="paragraph" w:customStyle="1" w:styleId="C14081F87A5A44C3B8D58757C7A55012">
    <w:name w:val="C14081F87A5A44C3B8D58757C7A55012"/>
  </w:style>
  <w:style w:type="paragraph" w:customStyle="1" w:styleId="AB445082877040CC9B7E58F8F7E2C449">
    <w:name w:val="AB445082877040CC9B7E58F8F7E2C449"/>
  </w:style>
  <w:style w:type="paragraph" w:customStyle="1" w:styleId="6F91D6EC7973487FA97F50EF6876E5F1">
    <w:name w:val="6F91D6EC7973487FA97F50EF6876E5F1"/>
  </w:style>
  <w:style w:type="paragraph" w:customStyle="1" w:styleId="CAC6DFAA0BAC4C87B12719F5D9EB58E8">
    <w:name w:val="CAC6DFAA0BAC4C87B12719F5D9EB58E8"/>
  </w:style>
  <w:style w:type="paragraph" w:customStyle="1" w:styleId="D3740E08432C47DC9B9F2470B49799D1">
    <w:name w:val="D3740E08432C47DC9B9F2470B49799D1"/>
  </w:style>
  <w:style w:type="paragraph" w:customStyle="1" w:styleId="04E8DA7C959F4E378BDB8C4CD831E097">
    <w:name w:val="04E8DA7C959F4E378BDB8C4CD831E097"/>
  </w:style>
  <w:style w:type="paragraph" w:customStyle="1" w:styleId="48D24E966A6940BD97BA5688D9F970E0">
    <w:name w:val="48D24E966A6940BD97BA5688D9F970E0"/>
  </w:style>
  <w:style w:type="paragraph" w:customStyle="1" w:styleId="1F5772F561C34FAC9276DB89037DE83E">
    <w:name w:val="1F5772F561C34FAC9276DB89037DE83E"/>
  </w:style>
  <w:style w:type="paragraph" w:customStyle="1" w:styleId="65174FB789A546ABA87F0323336E45C3">
    <w:name w:val="65174FB789A546ABA87F0323336E45C3"/>
  </w:style>
  <w:style w:type="paragraph" w:customStyle="1" w:styleId="C35C5C64AB174A658D1DCE976016E8F2">
    <w:name w:val="C35C5C64AB174A658D1DCE976016E8F2"/>
  </w:style>
  <w:style w:type="paragraph" w:customStyle="1" w:styleId="35025CFB74C94D319CC10DB23D33DDD7">
    <w:name w:val="35025CFB74C94D319CC10DB23D33DDD7"/>
  </w:style>
  <w:style w:type="paragraph" w:customStyle="1" w:styleId="73B37E1AA2F144D48878C7FC0E2A700A">
    <w:name w:val="73B37E1AA2F144D48878C7FC0E2A700A"/>
  </w:style>
  <w:style w:type="paragraph" w:customStyle="1" w:styleId="B2D426C6976240838E0BFDAFE2D307B0">
    <w:name w:val="B2D426C6976240838E0BFDAFE2D307B0"/>
  </w:style>
  <w:style w:type="paragraph" w:customStyle="1" w:styleId="3788CF3FFA004A61BF84D6B3C29B103C">
    <w:name w:val="3788CF3FFA004A61BF84D6B3C29B103C"/>
  </w:style>
  <w:style w:type="paragraph" w:customStyle="1" w:styleId="149F4DD11D3047EDB3D11F46A1FCFFC1">
    <w:name w:val="149F4DD11D3047EDB3D11F46A1FCFFC1"/>
  </w:style>
  <w:style w:type="paragraph" w:customStyle="1" w:styleId="B48BEE4328C347509808835B6E386F74">
    <w:name w:val="B48BEE4328C347509808835B6E386F74"/>
  </w:style>
  <w:style w:type="paragraph" w:customStyle="1" w:styleId="3E45D5B33F3F4669ACEAAFF944A8A85F">
    <w:name w:val="3E45D5B33F3F4669ACEAAFF944A8A85F"/>
  </w:style>
  <w:style w:type="paragraph" w:customStyle="1" w:styleId="B98FCBC01F26426494EB5E203F3CA3C9">
    <w:name w:val="B98FCBC01F26426494EB5E203F3CA3C9"/>
  </w:style>
  <w:style w:type="paragraph" w:customStyle="1" w:styleId="AF3BD5DCC3B146D8AFEF71BAE4266A2C">
    <w:name w:val="AF3BD5DCC3B146D8AFEF71BAE4266A2C"/>
  </w:style>
  <w:style w:type="paragraph" w:customStyle="1" w:styleId="313BBC170C4A40719C869A568EBC502A">
    <w:name w:val="313BBC170C4A40719C869A568EBC502A"/>
  </w:style>
  <w:style w:type="paragraph" w:customStyle="1" w:styleId="3977F9815E7B45CE960F16FBEE98312B">
    <w:name w:val="3977F9815E7B45CE960F16FBEE98312B"/>
  </w:style>
  <w:style w:type="paragraph" w:customStyle="1" w:styleId="3E0663DAFE91468AB818B2453F6DA49F">
    <w:name w:val="3E0663DAFE91468AB818B2453F6DA49F"/>
  </w:style>
  <w:style w:type="paragraph" w:customStyle="1" w:styleId="1657C50DA10449EEACC014CFA9BA1CB1">
    <w:name w:val="1657C50DA10449EEACC014CFA9BA1CB1"/>
  </w:style>
  <w:style w:type="paragraph" w:customStyle="1" w:styleId="8AE522FDC25F4B5C97B4B967B4E312E5">
    <w:name w:val="8AE522FDC25F4B5C97B4B967B4E312E5"/>
  </w:style>
  <w:style w:type="paragraph" w:customStyle="1" w:styleId="29594A7A20484C34AFB1BE6AEDB11D8E">
    <w:name w:val="29594A7A20484C34AFB1BE6AEDB11D8E"/>
  </w:style>
  <w:style w:type="paragraph" w:customStyle="1" w:styleId="C870B967C4884134BC57B389163F5770">
    <w:name w:val="C870B967C4884134BC57B389163F5770"/>
  </w:style>
  <w:style w:type="paragraph" w:customStyle="1" w:styleId="F2658684C7194A84AAD3B085C5B91052">
    <w:name w:val="F2658684C7194A84AAD3B085C5B91052"/>
  </w:style>
  <w:style w:type="paragraph" w:customStyle="1" w:styleId="F6F79959820646758242F4719E3A9B12">
    <w:name w:val="F6F79959820646758242F4719E3A9B12"/>
  </w:style>
  <w:style w:type="paragraph" w:customStyle="1" w:styleId="479E0938ABAE4CF999BAF18EA8D8AF70">
    <w:name w:val="479E0938ABAE4CF999BAF18EA8D8AF70"/>
  </w:style>
  <w:style w:type="paragraph" w:customStyle="1" w:styleId="CB223BA37AE64874AD7371B8B2CEF7BA">
    <w:name w:val="CB223BA37AE64874AD7371B8B2CEF7BA"/>
  </w:style>
  <w:style w:type="paragraph" w:customStyle="1" w:styleId="EDCAD0FB672F46F5B7224438E498A762">
    <w:name w:val="EDCAD0FB672F46F5B7224438E498A762"/>
  </w:style>
  <w:style w:type="paragraph" w:customStyle="1" w:styleId="C855C76C1DF741F989D32BCF0D48DA07">
    <w:name w:val="C855C76C1DF741F989D32BCF0D48DA07"/>
  </w:style>
  <w:style w:type="paragraph" w:customStyle="1" w:styleId="8FB74F63AF124C6E90DA3E175E914F6C">
    <w:name w:val="8FB74F63AF124C6E90DA3E175E914F6C"/>
  </w:style>
  <w:style w:type="paragraph" w:customStyle="1" w:styleId="D0F383F7D409454F877E8DEE7322A754">
    <w:name w:val="D0F383F7D409454F877E8DEE7322A754"/>
  </w:style>
  <w:style w:type="paragraph" w:customStyle="1" w:styleId="286DD1BA9B4A48EDB7785E6B7E7F4F62">
    <w:name w:val="286DD1BA9B4A48EDB7785E6B7E7F4F62"/>
  </w:style>
  <w:style w:type="paragraph" w:customStyle="1" w:styleId="B5C0E1F65DA7460A998B27E3F523D6BF">
    <w:name w:val="B5C0E1F65DA7460A998B27E3F523D6BF"/>
  </w:style>
  <w:style w:type="paragraph" w:customStyle="1" w:styleId="1D6908B7A02B4A1F95B5673A87DCB719">
    <w:name w:val="1D6908B7A02B4A1F95B5673A87DCB719"/>
  </w:style>
  <w:style w:type="paragraph" w:customStyle="1" w:styleId="596DF2A857C24C33A8A7A606DA5BD17B">
    <w:name w:val="596DF2A857C24C33A8A7A606DA5BD17B"/>
  </w:style>
  <w:style w:type="paragraph" w:customStyle="1" w:styleId="BF5CD9E3D546423E8FEF1D69D3FB0819">
    <w:name w:val="BF5CD9E3D546423E8FEF1D69D3FB0819"/>
  </w:style>
  <w:style w:type="paragraph" w:customStyle="1" w:styleId="4B8A14CFD75B411D803F9CD85F6C75DE">
    <w:name w:val="4B8A14CFD75B411D803F9CD85F6C75DE"/>
  </w:style>
  <w:style w:type="paragraph" w:customStyle="1" w:styleId="237DA9AF6E754113812C5FB17529D780">
    <w:name w:val="237DA9AF6E754113812C5FB17529D780"/>
  </w:style>
  <w:style w:type="character" w:styleId="Strong">
    <w:name w:val="Strong"/>
    <w:uiPriority w:val="22"/>
    <w:qFormat/>
    <w:rPr>
      <w:b/>
      <w:bCs/>
    </w:rPr>
  </w:style>
  <w:style w:type="paragraph" w:customStyle="1" w:styleId="8BFC747F50E1427395F7AEAF2157CDA9">
    <w:name w:val="8BFC747F50E1427395F7AEAF2157CDA9"/>
  </w:style>
  <w:style w:type="paragraph" w:customStyle="1" w:styleId="207F21516A184A589995775727624AC2">
    <w:name w:val="207F21516A184A589995775727624AC2"/>
  </w:style>
  <w:style w:type="paragraph" w:customStyle="1" w:styleId="35C0B2B61A4C4AB4B841796992F8206B">
    <w:name w:val="35C0B2B61A4C4AB4B841796992F8206B"/>
  </w:style>
  <w:style w:type="paragraph" w:customStyle="1" w:styleId="902458CFB16042DD9A5DF7F27DD3404B">
    <w:name w:val="902458CFB16042DD9A5DF7F27DD3404B"/>
  </w:style>
  <w:style w:type="paragraph" w:customStyle="1" w:styleId="95EB3E2883424B18A7E851278456A97C">
    <w:name w:val="95EB3E2883424B18A7E851278456A97C"/>
  </w:style>
  <w:style w:type="paragraph" w:customStyle="1" w:styleId="7C7FC67EA98A4B9EA3BA012780171B70">
    <w:name w:val="7C7FC67EA98A4B9EA3BA012780171B70"/>
  </w:style>
  <w:style w:type="paragraph" w:customStyle="1" w:styleId="8F7B5A20E7C54131BABE0E3D9E517941">
    <w:name w:val="8F7B5A20E7C54131BABE0E3D9E517941"/>
  </w:style>
  <w:style w:type="paragraph" w:customStyle="1" w:styleId="CA8DF8EB4FE0468FAF8AE4EDE112788E">
    <w:name w:val="CA8DF8EB4FE0468FAF8AE4EDE112788E"/>
  </w:style>
  <w:style w:type="paragraph" w:customStyle="1" w:styleId="8F8E16CE7B8F44EEA19226D5D856F8A0">
    <w:name w:val="8F8E16CE7B8F44EEA19226D5D856F8A0"/>
  </w:style>
  <w:style w:type="paragraph" w:customStyle="1" w:styleId="F24944C628174106B08C370394FE2EC8">
    <w:name w:val="F24944C628174106B08C370394FE2EC8"/>
  </w:style>
  <w:style w:type="paragraph" w:customStyle="1" w:styleId="B36448C0140F4162AB861C9561962E82">
    <w:name w:val="B36448C0140F4162AB861C9561962E82"/>
  </w:style>
  <w:style w:type="paragraph" w:customStyle="1" w:styleId="16427A4D764B48C283E185543078AB77">
    <w:name w:val="16427A4D764B48C283E185543078AB77"/>
  </w:style>
  <w:style w:type="paragraph" w:customStyle="1" w:styleId="CCFE1AB8B4F84EA9AD55474970B50DFC">
    <w:name w:val="CCFE1AB8B4F84EA9AD55474970B50DFC"/>
  </w:style>
  <w:style w:type="paragraph" w:customStyle="1" w:styleId="2CA842E4EBB7469F977F0EAA0B6C17AD">
    <w:name w:val="2CA842E4EBB7469F977F0EAA0B6C17AD"/>
  </w:style>
  <w:style w:type="paragraph" w:customStyle="1" w:styleId="47C25E0FC7FD4DCABB4AFCCA8A01638E">
    <w:name w:val="47C25E0FC7FD4DCABB4AFCCA8A01638E"/>
  </w:style>
  <w:style w:type="paragraph" w:customStyle="1" w:styleId="68005592FC9F4323862C4DA951EA7F65">
    <w:name w:val="68005592FC9F4323862C4DA951EA7F65"/>
  </w:style>
  <w:style w:type="paragraph" w:customStyle="1" w:styleId="6D19506949054D1897E4201DF4A8D9AB">
    <w:name w:val="6D19506949054D1897E4201DF4A8D9AB"/>
  </w:style>
  <w:style w:type="paragraph" w:customStyle="1" w:styleId="1AD3330B15E142CD80DBC60E50DCD6F3">
    <w:name w:val="1AD3330B15E142CD80DBC60E50DCD6F3"/>
  </w:style>
  <w:style w:type="paragraph" w:customStyle="1" w:styleId="567F003CB1524CBFA11F2198D0839F26">
    <w:name w:val="567F003CB1524CBFA11F2198D0839F26"/>
  </w:style>
  <w:style w:type="paragraph" w:customStyle="1" w:styleId="E75F2FC48251438FB1A43E67F9229237">
    <w:name w:val="E75F2FC48251438FB1A43E67F9229237"/>
  </w:style>
  <w:style w:type="paragraph" w:customStyle="1" w:styleId="F74F1C5E6EB2477C953457A676F34E75">
    <w:name w:val="F74F1C5E6EB2477C953457A676F34E75"/>
  </w:style>
  <w:style w:type="paragraph" w:customStyle="1" w:styleId="8A336600E97F410E86311251A417AEB2">
    <w:name w:val="8A336600E97F410E86311251A417AEB2"/>
  </w:style>
  <w:style w:type="paragraph" w:customStyle="1" w:styleId="02C7ECEA1A324ED69165CBB20E53ECF1">
    <w:name w:val="02C7ECEA1A324ED69165CBB20E53ECF1"/>
  </w:style>
  <w:style w:type="paragraph" w:customStyle="1" w:styleId="2D335A607BC8426DA081AC979E27FA8C">
    <w:name w:val="2D335A607BC8426DA081AC979E27FA8C"/>
  </w:style>
  <w:style w:type="paragraph" w:customStyle="1" w:styleId="AD0A2BEB4F1A4770B81833EEEABE1C18">
    <w:name w:val="AD0A2BEB4F1A4770B81833EEEABE1C18"/>
  </w:style>
  <w:style w:type="paragraph" w:customStyle="1" w:styleId="1CDC0CAAA03642A6B8C44ADB5AF0A2B7">
    <w:name w:val="1CDC0CAAA03642A6B8C44ADB5AF0A2B7"/>
  </w:style>
  <w:style w:type="paragraph" w:customStyle="1" w:styleId="8154C2E86430482680C9347218E24712">
    <w:name w:val="8154C2E86430482680C9347218E24712"/>
  </w:style>
  <w:style w:type="paragraph" w:customStyle="1" w:styleId="56CB5EBEC12048A2BECEC6FC0ED440FE">
    <w:name w:val="56CB5EBEC12048A2BECEC6FC0ED440FE"/>
  </w:style>
  <w:style w:type="paragraph" w:customStyle="1" w:styleId="E16C5A7294074B998B3C3392177E7F1D">
    <w:name w:val="E16C5A7294074B998B3C3392177E7F1D"/>
  </w:style>
  <w:style w:type="paragraph" w:customStyle="1" w:styleId="E30AABE6E99A4297B3BCC0B8C3D167DF">
    <w:name w:val="E30AABE6E99A4297B3BCC0B8C3D167DF"/>
  </w:style>
  <w:style w:type="paragraph" w:customStyle="1" w:styleId="0C52A9DCC235479AB0F909809AE5115C">
    <w:name w:val="0C52A9DCC235479AB0F909809AE5115C"/>
  </w:style>
  <w:style w:type="paragraph" w:customStyle="1" w:styleId="2800862B4AB2404997FF3DD8A84C1E9E">
    <w:name w:val="2800862B4AB2404997FF3DD8A84C1E9E"/>
  </w:style>
  <w:style w:type="paragraph" w:customStyle="1" w:styleId="B58B5769205E41DAAC1FCF5862041E38">
    <w:name w:val="B58B5769205E41DAAC1FCF5862041E38"/>
  </w:style>
  <w:style w:type="paragraph" w:customStyle="1" w:styleId="94119BD77DE248C4B4BBDB41D4AAC561">
    <w:name w:val="94119BD77DE248C4B4BBDB41D4AAC561"/>
  </w:style>
  <w:style w:type="paragraph" w:customStyle="1" w:styleId="BE3C7563738B44CC88A8CB68E5406D5A">
    <w:name w:val="BE3C7563738B44CC88A8CB68E5406D5A"/>
  </w:style>
  <w:style w:type="paragraph" w:customStyle="1" w:styleId="E1E01FBD84274BE99D71D8A61D0E6563">
    <w:name w:val="E1E01FBD84274BE99D71D8A61D0E6563"/>
  </w:style>
  <w:style w:type="paragraph" w:customStyle="1" w:styleId="DAE236CFEBD846A3956EE8B6ED1F95B8">
    <w:name w:val="DAE236CFEBD846A3956EE8B6ED1F95B8"/>
  </w:style>
  <w:style w:type="paragraph" w:customStyle="1" w:styleId="6A2C1BDF3A8042F7B6955322A7E3C1CD">
    <w:name w:val="6A2C1BDF3A8042F7B6955322A7E3C1CD"/>
  </w:style>
  <w:style w:type="paragraph" w:customStyle="1" w:styleId="2E12976192354963AD8A53E4EEB367B3">
    <w:name w:val="2E12976192354963AD8A53E4EEB367B3"/>
  </w:style>
  <w:style w:type="paragraph" w:customStyle="1" w:styleId="4EB574AD70044E4998190E78D86E5BAF">
    <w:name w:val="4EB574AD70044E4998190E78D86E5BAF"/>
  </w:style>
  <w:style w:type="paragraph" w:customStyle="1" w:styleId="6E8C67977E614F0C9317533699FDAA37">
    <w:name w:val="6E8C67977E614F0C9317533699FDAA37"/>
  </w:style>
  <w:style w:type="paragraph" w:customStyle="1" w:styleId="A7539D6FE091485FBE383A3DAE872D4A">
    <w:name w:val="A7539D6FE091485FBE383A3DAE872D4A"/>
  </w:style>
  <w:style w:type="paragraph" w:customStyle="1" w:styleId="CFA3664609394732AE3FD46DD06E7B0E">
    <w:name w:val="CFA3664609394732AE3FD46DD06E7B0E"/>
  </w:style>
  <w:style w:type="paragraph" w:customStyle="1" w:styleId="628102DEED6D47BF87381A1A5D6D1CEF">
    <w:name w:val="628102DEED6D47BF87381A1A5D6D1CEF"/>
  </w:style>
  <w:style w:type="paragraph" w:customStyle="1" w:styleId="30B2C1B1D241402D9A54291654509982">
    <w:name w:val="30B2C1B1D241402D9A54291654509982"/>
  </w:style>
  <w:style w:type="paragraph" w:customStyle="1" w:styleId="50B8FD1B56F942D78D17E256386C1669">
    <w:name w:val="50B8FD1B56F942D78D17E256386C1669"/>
  </w:style>
  <w:style w:type="paragraph" w:customStyle="1" w:styleId="35702C16823347149CFF914A90C277E7">
    <w:name w:val="35702C16823347149CFF914A90C277E7"/>
  </w:style>
  <w:style w:type="paragraph" w:customStyle="1" w:styleId="9D0FD46FFE1444CF9C46418F98416B96">
    <w:name w:val="9D0FD46FFE1444CF9C46418F98416B96"/>
  </w:style>
  <w:style w:type="paragraph" w:customStyle="1" w:styleId="C5AFF220F1814432B46F56735940C3D2">
    <w:name w:val="C5AFF220F1814432B46F56735940C3D2"/>
  </w:style>
  <w:style w:type="paragraph" w:customStyle="1" w:styleId="F6D4A4466DD14DFF9DAEE64097C14511">
    <w:name w:val="F6D4A4466DD14DFF9DAEE64097C14511"/>
  </w:style>
  <w:style w:type="paragraph" w:customStyle="1" w:styleId="3092194893EF4B8DABA192770581E8EE">
    <w:name w:val="3092194893EF4B8DABA192770581E8EE"/>
  </w:style>
  <w:style w:type="paragraph" w:customStyle="1" w:styleId="5EF7C26DDFDC4A539B87F6B7D837AB9D">
    <w:name w:val="5EF7C26DDFDC4A539B87F6B7D837AB9D"/>
  </w:style>
  <w:style w:type="paragraph" w:customStyle="1" w:styleId="0703461343D34D82BAF03A812956E625">
    <w:name w:val="0703461343D34D82BAF03A812956E625"/>
  </w:style>
  <w:style w:type="paragraph" w:customStyle="1" w:styleId="BAA7AB7F4ED540D2B6499517A2D2ADDB">
    <w:name w:val="BAA7AB7F4ED540D2B6499517A2D2ADDB"/>
  </w:style>
  <w:style w:type="paragraph" w:customStyle="1" w:styleId="B9C2054A23874716B7FDDC5B79638E06">
    <w:name w:val="B9C2054A23874716B7FDDC5B79638E06"/>
  </w:style>
  <w:style w:type="paragraph" w:customStyle="1" w:styleId="654F9A1208A54C1DB764CE15236E4A26">
    <w:name w:val="654F9A1208A54C1DB764CE15236E4A26"/>
  </w:style>
  <w:style w:type="paragraph" w:customStyle="1" w:styleId="D426A49E02214C02BCE2EE3D8ACCCE63">
    <w:name w:val="D426A49E02214C02BCE2EE3D8ACCCE63"/>
  </w:style>
  <w:style w:type="paragraph" w:customStyle="1" w:styleId="DFE00B1AF4174119B131D0618FE9C2C1">
    <w:name w:val="DFE00B1AF4174119B131D0618FE9C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{AAB894BB-A943-4D01-8E02-69F99A706E82}tf02911896_win32</Template>
  <TotalTime>0</TotalTime>
  <Pages>1</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2024-07-31T12:57:00Z</dcterms:created>
  <dcterms:modified xsi:type="dcterms:W3CDTF">2024-07-31T12:57:00Z</dcterms:modified>
  <cp:contentStatus/>
</cp:coreProperties>
</file>